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jc w:val="center"/>
        <w:tblLook w:val="01E0" w:firstRow="1" w:lastRow="1" w:firstColumn="1" w:lastColumn="1" w:noHBand="0" w:noVBand="0"/>
      </w:tblPr>
      <w:tblGrid>
        <w:gridCol w:w="9360"/>
      </w:tblGrid>
      <w:tr w:rsidR="00CD7885" w14:paraId="409C8ED0" w14:textId="77777777">
        <w:trPr>
          <w:cantSplit/>
          <w:trHeight w:val="720"/>
          <w:jc w:val="center"/>
        </w:trPr>
        <w:tc>
          <w:tcPr>
            <w:tcW w:w="9576" w:type="dxa"/>
            <w:shd w:val="clear" w:color="auto" w:fill="auto"/>
            <w:vAlign w:val="center"/>
          </w:tcPr>
          <w:p w14:paraId="4FAD2621" w14:textId="1ACC2DD4" w:rsidR="00CD7885" w:rsidRPr="00AB1097" w:rsidRDefault="00CD7885" w:rsidP="00904BFE">
            <w:pPr>
              <w:pStyle w:val="TopicTitle"/>
              <w:tabs>
                <w:tab w:val="left" w:pos="4292"/>
              </w:tabs>
            </w:pPr>
            <w:bookmarkStart w:id="0" w:name="Title" w:colFirst="0" w:colLast="0"/>
          </w:p>
        </w:tc>
      </w:tr>
    </w:tbl>
    <w:p w14:paraId="511F9EB3" w14:textId="66A08696" w:rsidR="00CD7885" w:rsidRDefault="009B2F12" w:rsidP="009B2F12">
      <w:pPr>
        <w:pStyle w:val="Title"/>
      </w:pPr>
      <w:bookmarkStart w:id="1" w:name="_Toc363106925"/>
      <w:bookmarkEnd w:id="0"/>
      <w:r>
        <w:t>ECS Capacity Health Check Tool Documentation</w:t>
      </w:r>
      <w:bookmarkEnd w:id="1"/>
    </w:p>
    <w:p w14:paraId="45180A66" w14:textId="77777777" w:rsidR="00CD7885" w:rsidRDefault="00CD7885" w:rsidP="00A72F43">
      <w:pPr>
        <w:pStyle w:val="Extraspace"/>
        <w:keepNext/>
      </w:pPr>
    </w:p>
    <w:p w14:paraId="4653CEEF" w14:textId="77777777" w:rsidR="00CD7885" w:rsidRPr="009E3B7A" w:rsidRDefault="00CD7885" w:rsidP="00A72F43">
      <w:pPr>
        <w:pStyle w:val="Copyright"/>
      </w:pPr>
      <w:bookmarkStart w:id="2" w:name="PG_bas"/>
      <w:bookmarkEnd w:id="2"/>
      <w:r w:rsidRPr="009943E8">
        <w:t>Copyright</w:t>
      </w:r>
      <w:r w:rsidRPr="00A964DE">
        <w:rPr>
          <w:rStyle w:val="Superscript"/>
        </w:rPr>
        <w:t>©</w:t>
      </w:r>
      <w:r w:rsidRPr="009943E8">
        <w:t xml:space="preserve"> </w:t>
      </w:r>
      <w:r>
        <w:t xml:space="preserve">2011 – </w:t>
      </w:r>
      <w:r w:rsidRPr="007E63F0">
        <w:fldChar w:fldCharType="begin"/>
      </w:r>
      <w:r w:rsidRPr="007E63F0">
        <w:rPr>
          <w:rFonts w:cs="Arial"/>
          <w:color w:val="404040"/>
          <w:lang w:val="en"/>
        </w:rPr>
        <w:instrText>Date \@ "yyyy"</w:instrText>
      </w:r>
      <w:r w:rsidRPr="007E63F0">
        <w:instrText xml:space="preserve">\* MERGEFORMAT </w:instrText>
      </w:r>
      <w:r w:rsidRPr="007E63F0">
        <w:fldChar w:fldCharType="separate"/>
      </w:r>
      <w:r w:rsidR="007908D1">
        <w:rPr>
          <w:rFonts w:cs="Arial"/>
          <w:noProof/>
          <w:color w:val="404040"/>
          <w:lang w:val="en"/>
        </w:rPr>
        <w:t>2017</w:t>
      </w:r>
      <w:r w:rsidRPr="007E63F0">
        <w:fldChar w:fldCharType="end"/>
      </w:r>
      <w:r w:rsidRPr="009943E8">
        <w:t xml:space="preserve"> </w:t>
      </w:r>
      <w:r>
        <w:t xml:space="preserve">Dell </w:t>
      </w:r>
      <w:r w:rsidRPr="009943E8">
        <w:t>EMC Corporation. All rights reserved.</w:t>
      </w:r>
    </w:p>
    <w:p w14:paraId="18368589" w14:textId="77777777" w:rsidR="00CD7885" w:rsidRDefault="00CD7885" w:rsidP="00A72F43">
      <w:pPr>
        <w:pStyle w:val="InsertTextBookmark"/>
        <w:keepNext/>
        <w:rPr>
          <w:snapToGrid w:val="0"/>
        </w:rPr>
      </w:pPr>
    </w:p>
    <w:p w14:paraId="7EADA305" w14:textId="77777777" w:rsidR="00CD7885" w:rsidRPr="00C94509" w:rsidRDefault="00CD7885" w:rsidP="00A72F43">
      <w:pPr>
        <w:pStyle w:val="DateEdition"/>
      </w:pPr>
      <w:r>
        <w:t>Publication Date:</w:t>
      </w:r>
      <w:r w:rsidRPr="00C94509">
        <w:t xml:space="preserve">  </w:t>
      </w:r>
      <w:r>
        <w:t>March, 2017</w:t>
      </w:r>
    </w:p>
    <w:p w14:paraId="6653F73E" w14:textId="77777777" w:rsidR="00CD7885" w:rsidRPr="00C94509" w:rsidRDefault="00CD7885" w:rsidP="00A72F43">
      <w:pPr>
        <w:pStyle w:val="Disclaimer"/>
        <w:keepNext/>
      </w:pPr>
      <w:r>
        <w:t>EMC</w:t>
      </w:r>
      <w:r w:rsidRPr="00C94509">
        <w:t xml:space="preserve"> believes the information in this publication is accura</w:t>
      </w:r>
      <w:r>
        <w:t xml:space="preserve">te as of its publication date. </w:t>
      </w:r>
      <w:r w:rsidRPr="00C94509">
        <w:t>The information is su</w:t>
      </w:r>
      <w:r>
        <w:t>bject to change without notice.</w:t>
      </w:r>
    </w:p>
    <w:p w14:paraId="3E40EC40" w14:textId="77777777" w:rsidR="00CD7885" w:rsidRDefault="00CD7885" w:rsidP="00A72F43">
      <w:pPr>
        <w:pStyle w:val="Disclaimer"/>
        <w:keepNext/>
      </w:pPr>
      <w:r w:rsidRPr="008B4247">
        <w:t>THE INF</w:t>
      </w:r>
      <w:r>
        <w:t xml:space="preserve">ORMATION IN THIS PUBLICATION IS </w:t>
      </w:r>
      <w:r w:rsidRPr="008B4247">
        <w:t>PROVIDED “AS IS.”  EMC CORPORATION MAKES NO REPRESENTATIONS OR WARRANTIES OF ANY KIND WITH RESPECT TO THE INFORMATION IN THIS PUBLICATION, AND SPECIFICALLY DISCLAIMS IMPLIED WARRANTIES OF MERCHANTABILITY OR FITNESS FOR A PARTICULAR PURPOSE.</w:t>
      </w:r>
    </w:p>
    <w:p w14:paraId="5BB42E36" w14:textId="77777777" w:rsidR="00CD7885" w:rsidRDefault="00CD7885" w:rsidP="00A72F43">
      <w:pPr>
        <w:pStyle w:val="Disclaimer"/>
        <w:keepNext/>
      </w:pPr>
      <w:r>
        <w:t>Use, copying, and distribution of any EMC software described in this publication requires an applicable software license.</w:t>
      </w:r>
    </w:p>
    <w:p w14:paraId="2A5DBB17" w14:textId="77777777" w:rsidR="00CD7885" w:rsidRDefault="00CD7885" w:rsidP="00A72F43">
      <w:pPr>
        <w:pStyle w:val="Disclaimer"/>
        <w:keepNext/>
      </w:pPr>
      <w:r>
        <w:t xml:space="preserve">For the most up-to-date regulatory document for your product line, search for “regulatory” on the applicable product page at </w:t>
      </w:r>
      <w:hyperlink r:id="rId9" w:history="1">
        <w:r>
          <w:rPr>
            <w:rStyle w:val="Hyperlink"/>
          </w:rPr>
          <w:t>https://support.EMC.com</w:t>
        </w:r>
      </w:hyperlink>
    </w:p>
    <w:p w14:paraId="68DF234A" w14:textId="77777777" w:rsidR="00CD7885" w:rsidRDefault="00CD7885" w:rsidP="00A72F43">
      <w:pPr>
        <w:pStyle w:val="Disclaimer"/>
        <w:keepNext/>
      </w:pPr>
      <w:r>
        <w:t xml:space="preserve">For the most up-to-date listing of EMC trademarks, see the list of </w:t>
      </w:r>
      <w:hyperlink r:id="rId10" w:history="1">
        <w:r>
          <w:rPr>
            <w:rStyle w:val="Hyperlink"/>
          </w:rPr>
          <w:t>EMC Corporation Trademarks</w:t>
        </w:r>
      </w:hyperlink>
      <w:r>
        <w:t xml:space="preserve"> on EMC.com.</w:t>
      </w:r>
    </w:p>
    <w:p w14:paraId="5359C817" w14:textId="77777777" w:rsidR="00CD7885" w:rsidRPr="00595F46" w:rsidRDefault="00CD7885" w:rsidP="00A72F43">
      <w:pPr>
        <w:pStyle w:val="Disclaimer"/>
      </w:pPr>
      <w:r>
        <w:t>All other trademarks used herein are the property of their respective owners.</w:t>
      </w:r>
    </w:p>
    <w:p w14:paraId="365DFE03" w14:textId="77777777" w:rsidR="00CD7885" w:rsidRDefault="00CD7885" w:rsidP="00A72F43">
      <w:pPr>
        <w:pStyle w:val="contents"/>
      </w:pPr>
      <w:r w:rsidRPr="00247C72">
        <w:lastRenderedPageBreak/>
        <w:t>Contents</w:t>
      </w:r>
    </w:p>
    <w:bookmarkStart w:id="3" w:name="TOC"/>
    <w:bookmarkEnd w:id="3"/>
    <w:p w14:paraId="31817561" w14:textId="77777777" w:rsidR="00F5284D" w:rsidRDefault="00CD7885">
      <w:pPr>
        <w:pStyle w:val="TOC1"/>
        <w:rPr>
          <w:rFonts w:asciiTheme="minorHAnsi" w:eastAsiaTheme="minorEastAsia" w:hAnsiTheme="minorHAnsi" w:cstheme="minorBidi"/>
          <w:b w:val="0"/>
          <w:color w:val="auto"/>
          <w:sz w:val="24"/>
          <w:lang w:eastAsia="ja-JP"/>
        </w:rPr>
      </w:pPr>
      <w:r>
        <w:rPr>
          <w:rFonts w:cs="Arial"/>
          <w:color w:val="auto"/>
          <w:sz w:val="20"/>
          <w:szCs w:val="20"/>
        </w:rPr>
        <w:fldChar w:fldCharType="begin"/>
      </w:r>
      <w:r>
        <w:instrText xml:space="preserve"> TOC \o "1-6" \h \z \u </w:instrText>
      </w:r>
      <w:r>
        <w:rPr>
          <w:rFonts w:cs="Arial"/>
          <w:color w:val="auto"/>
          <w:sz w:val="20"/>
          <w:szCs w:val="20"/>
        </w:rPr>
        <w:fldChar w:fldCharType="separate"/>
      </w:r>
      <w:r w:rsidR="00F5284D">
        <w:t>ECS Capacity Health Check Tool Documentation</w:t>
      </w:r>
      <w:r w:rsidR="00F5284D">
        <w:tab/>
      </w:r>
      <w:r w:rsidR="00F5284D">
        <w:fldChar w:fldCharType="begin"/>
      </w:r>
      <w:r w:rsidR="00F5284D">
        <w:instrText xml:space="preserve"> PAGEREF _Toc363106925 \h </w:instrText>
      </w:r>
      <w:r w:rsidR="00F5284D">
        <w:fldChar w:fldCharType="separate"/>
      </w:r>
      <w:r w:rsidR="00F5284D">
        <w:t>1</w:t>
      </w:r>
      <w:r w:rsidR="00F5284D">
        <w:fldChar w:fldCharType="end"/>
      </w:r>
    </w:p>
    <w:p w14:paraId="4E80CB0D" w14:textId="77777777" w:rsidR="00F5284D" w:rsidRDefault="00F5284D">
      <w:pPr>
        <w:pStyle w:val="TOC1"/>
        <w:tabs>
          <w:tab w:val="left" w:pos="432"/>
        </w:tabs>
        <w:rPr>
          <w:rFonts w:asciiTheme="minorHAnsi" w:eastAsiaTheme="minorEastAsia" w:hAnsiTheme="minorHAnsi" w:cstheme="minorBidi"/>
          <w:b w:val="0"/>
          <w:color w:val="auto"/>
          <w:sz w:val="24"/>
          <w:lang w:eastAsia="ja-JP"/>
        </w:rPr>
      </w:pPr>
      <w:r>
        <w:t>1.</w:t>
      </w:r>
      <w:r>
        <w:rPr>
          <w:rFonts w:asciiTheme="minorHAnsi" w:eastAsiaTheme="minorEastAsia" w:hAnsiTheme="minorHAnsi" w:cstheme="minorBidi"/>
          <w:b w:val="0"/>
          <w:color w:val="auto"/>
          <w:sz w:val="24"/>
          <w:lang w:eastAsia="ja-JP"/>
        </w:rPr>
        <w:tab/>
      </w:r>
      <w:r>
        <w:t>Usage Guide</w:t>
      </w:r>
      <w:r>
        <w:tab/>
      </w:r>
      <w:r>
        <w:fldChar w:fldCharType="begin"/>
      </w:r>
      <w:r>
        <w:instrText xml:space="preserve"> PAGEREF _Toc363106926 \h </w:instrText>
      </w:r>
      <w:r>
        <w:fldChar w:fldCharType="separate"/>
      </w:r>
      <w:r>
        <w:t>3</w:t>
      </w:r>
      <w:r>
        <w:fldChar w:fldCharType="end"/>
      </w:r>
    </w:p>
    <w:p w14:paraId="67E7AD3D" w14:textId="77777777" w:rsidR="00CD7885" w:rsidRPr="0013189B" w:rsidRDefault="00CD7885" w:rsidP="00A72F43">
      <w:pPr>
        <w:pStyle w:val="InsertTextBookmark"/>
      </w:pPr>
      <w:r>
        <w:fldChar w:fldCharType="end"/>
      </w:r>
    </w:p>
    <w:p w14:paraId="3DEDEBFB" w14:textId="77777777" w:rsidR="00CD7885" w:rsidRDefault="00CD7885">
      <w:pPr>
        <w:rPr>
          <w:rFonts w:cs="Palatino"/>
          <w:noProof/>
          <w:color w:val="FF0000"/>
          <w:sz w:val="18"/>
          <w:szCs w:val="12"/>
        </w:rPr>
      </w:pPr>
      <w:bookmarkStart w:id="4" w:name="TOCEnd"/>
      <w:bookmarkEnd w:id="4"/>
      <w:r>
        <w:br w:type="page"/>
      </w:r>
    </w:p>
    <w:p w14:paraId="13512D43" w14:textId="4F6E4E52" w:rsidR="00CD7885" w:rsidRDefault="009B2F12" w:rsidP="00C648AD">
      <w:pPr>
        <w:pStyle w:val="Heading1"/>
        <w:numPr>
          <w:ilvl w:val="0"/>
          <w:numId w:val="46"/>
        </w:numPr>
      </w:pPr>
      <w:bookmarkStart w:id="5" w:name="CheckList"/>
      <w:bookmarkStart w:id="6" w:name="Pre_activity"/>
      <w:bookmarkStart w:id="7" w:name="_Toc363106926"/>
      <w:bookmarkEnd w:id="5"/>
      <w:bookmarkEnd w:id="6"/>
      <w:r>
        <w:lastRenderedPageBreak/>
        <w:t>Usage Guide</w:t>
      </w:r>
      <w:bookmarkEnd w:id="7"/>
      <w:r>
        <w:t xml:space="preserve"> </w:t>
      </w:r>
    </w:p>
    <w:p w14:paraId="0D32E84F" w14:textId="77777777" w:rsidR="00253D11" w:rsidRDefault="009B2F12" w:rsidP="00253D11">
      <w:pPr>
        <w:pStyle w:val="Body"/>
      </w:pPr>
      <w:r>
        <w:t xml:space="preserve">This section describes the procedure to run ECS Capacity Health Check </w:t>
      </w:r>
    </w:p>
    <w:p w14:paraId="2BDB2F64" w14:textId="7506DDA0" w:rsidR="009B2F12" w:rsidRDefault="009B2F12" w:rsidP="00253D11">
      <w:pPr>
        <w:pStyle w:val="Body"/>
        <w:numPr>
          <w:ilvl w:val="0"/>
          <w:numId w:val="44"/>
        </w:numPr>
      </w:pPr>
      <w:r>
        <w:t>Script to be run per site</w:t>
      </w:r>
    </w:p>
    <w:p w14:paraId="12B5E486" w14:textId="40C52023" w:rsidR="009B2F12" w:rsidRDefault="009B2F12" w:rsidP="00253D11">
      <w:pPr>
        <w:pStyle w:val="Body"/>
        <w:numPr>
          <w:ilvl w:val="0"/>
          <w:numId w:val="44"/>
        </w:numPr>
      </w:pPr>
      <w:r>
        <w:t>Metering lag and Replication lag to be collected per site</w:t>
      </w:r>
    </w:p>
    <w:p w14:paraId="2D0CB703" w14:textId="537D5B12" w:rsidR="009B2F12" w:rsidRDefault="009B2F12" w:rsidP="00253D11">
      <w:pPr>
        <w:pStyle w:val="Body"/>
        <w:numPr>
          <w:ilvl w:val="0"/>
          <w:numId w:val="44"/>
        </w:numPr>
      </w:pPr>
      <w:r>
        <w:t xml:space="preserve">How to generate the spreadsheet Output </w:t>
      </w:r>
    </w:p>
    <w:p w14:paraId="5D836CBE" w14:textId="77777777" w:rsidR="00DC2D39" w:rsidRDefault="00DC2D39" w:rsidP="00DC2D39">
      <w:pPr>
        <w:pStyle w:val="Body"/>
      </w:pPr>
    </w:p>
    <w:p w14:paraId="432C443E" w14:textId="1B31510E" w:rsidR="00DC2D39" w:rsidRPr="00DC2D39" w:rsidRDefault="00DC2D39" w:rsidP="00DC2D39">
      <w:pPr>
        <w:pStyle w:val="Body"/>
        <w:rPr>
          <w:b/>
          <w:u w:val="single"/>
        </w:rPr>
      </w:pPr>
      <w:r w:rsidRPr="00DC2D39">
        <w:rPr>
          <w:b/>
          <w:u w:val="single"/>
        </w:rPr>
        <w:t>Script to run per site</w:t>
      </w:r>
    </w:p>
    <w:p w14:paraId="1980839C" w14:textId="446A79FB" w:rsidR="00BA5CB4" w:rsidRDefault="00BA5CB4" w:rsidP="00DC2D39">
      <w:pPr>
        <w:pStyle w:val="Body"/>
      </w:pPr>
      <w:r w:rsidRPr="00BA5CB4">
        <w:t>Step</w:t>
      </w:r>
      <w:r>
        <w:t>s</w:t>
      </w:r>
      <w:r w:rsidRPr="00BA5CB4">
        <w:t>:</w:t>
      </w:r>
    </w:p>
    <w:p w14:paraId="2DD2A428" w14:textId="2EB3905A" w:rsidR="00342247" w:rsidRPr="00BA5CB4" w:rsidRDefault="00342247" w:rsidP="00342247">
      <w:pPr>
        <w:pStyle w:val="Body"/>
        <w:numPr>
          <w:ilvl w:val="0"/>
          <w:numId w:val="52"/>
        </w:numPr>
      </w:pPr>
      <w:proofErr w:type="spellStart"/>
      <w:r>
        <w:t>Untar</w:t>
      </w:r>
      <w:proofErr w:type="spellEnd"/>
      <w:r>
        <w:t xml:space="preserve"> gc-debug.tar.gz</w:t>
      </w:r>
    </w:p>
    <w:p w14:paraId="15EFA9FD" w14:textId="3A29178E" w:rsidR="00DC2D39" w:rsidRDefault="00DC2D39" w:rsidP="00342247">
      <w:pPr>
        <w:pStyle w:val="Body"/>
        <w:ind w:left="1" w:firstLine="1"/>
        <w:rPr>
          <w:i/>
        </w:rPr>
      </w:pPr>
      <w:proofErr w:type="spellStart"/>
      <w:r w:rsidRPr="00DC2D39">
        <w:rPr>
          <w:i/>
        </w:rPr>
        <w:t>admin@orem-strawberry</w:t>
      </w:r>
      <w:proofErr w:type="spellEnd"/>
      <w:r w:rsidRPr="00DC2D39">
        <w:rPr>
          <w:i/>
        </w:rPr>
        <w:t>:/</w:t>
      </w:r>
      <w:proofErr w:type="spellStart"/>
      <w:r w:rsidRPr="00DC2D39">
        <w:rPr>
          <w:i/>
        </w:rPr>
        <w:t>tmp</w:t>
      </w:r>
      <w:proofErr w:type="spellEnd"/>
      <w:r w:rsidRPr="00DC2D39">
        <w:rPr>
          <w:i/>
        </w:rPr>
        <w:t xml:space="preserve">&gt; tar </w:t>
      </w:r>
      <w:proofErr w:type="spellStart"/>
      <w:r w:rsidRPr="00DC2D39">
        <w:rPr>
          <w:i/>
        </w:rPr>
        <w:t>xzvf</w:t>
      </w:r>
      <w:proofErr w:type="spellEnd"/>
      <w:r w:rsidRPr="00DC2D39">
        <w:rPr>
          <w:i/>
        </w:rPr>
        <w:t xml:space="preserve"> gc-debug.tar.gz</w:t>
      </w:r>
    </w:p>
    <w:p w14:paraId="178A5168" w14:textId="77777777" w:rsidR="00342247" w:rsidRPr="00DC2D39" w:rsidRDefault="00342247" w:rsidP="00342247">
      <w:pPr>
        <w:pStyle w:val="Body"/>
        <w:ind w:left="1" w:firstLine="1"/>
        <w:rPr>
          <w:i/>
        </w:rPr>
      </w:pPr>
    </w:p>
    <w:p w14:paraId="39B59B98" w14:textId="15720A1B" w:rsidR="00342247" w:rsidRPr="00342247" w:rsidRDefault="00342247" w:rsidP="00342247">
      <w:pPr>
        <w:pStyle w:val="Body"/>
        <w:numPr>
          <w:ilvl w:val="0"/>
          <w:numId w:val="52"/>
        </w:numPr>
      </w:pPr>
      <w:r>
        <w:t>Run script</w:t>
      </w:r>
    </w:p>
    <w:p w14:paraId="26591725" w14:textId="5FC4C8F8" w:rsidR="00DC2D39" w:rsidRDefault="00DC2D39" w:rsidP="00DC2D39">
      <w:pPr>
        <w:pStyle w:val="Body"/>
        <w:rPr>
          <w:i/>
        </w:rPr>
      </w:pPr>
      <w:proofErr w:type="spellStart"/>
      <w:r w:rsidRPr="00DC2D39">
        <w:rPr>
          <w:i/>
        </w:rPr>
        <w:t>admin@orem-strawberry</w:t>
      </w:r>
      <w:proofErr w:type="spellEnd"/>
      <w:r w:rsidRPr="00DC2D39">
        <w:rPr>
          <w:i/>
        </w:rPr>
        <w:t>:/</w:t>
      </w:r>
      <w:proofErr w:type="spellStart"/>
      <w:r w:rsidRPr="00DC2D39">
        <w:rPr>
          <w:i/>
        </w:rPr>
        <w:t>tmp</w:t>
      </w:r>
      <w:proofErr w:type="spellEnd"/>
      <w:r w:rsidRPr="00DC2D39">
        <w:rPr>
          <w:i/>
        </w:rPr>
        <w:t xml:space="preserve">&gt; </w:t>
      </w:r>
      <w:r w:rsidR="00BA5CB4" w:rsidRPr="00BA5CB4">
        <w:rPr>
          <w:i/>
        </w:rPr>
        <w:t>/</w:t>
      </w:r>
      <w:proofErr w:type="spellStart"/>
      <w:r w:rsidR="00BA5CB4" w:rsidRPr="00BA5CB4">
        <w:rPr>
          <w:i/>
        </w:rPr>
        <w:t>tmp</w:t>
      </w:r>
      <w:proofErr w:type="spellEnd"/>
      <w:r w:rsidR="00BA5CB4" w:rsidRPr="00BA5CB4">
        <w:rPr>
          <w:i/>
        </w:rPr>
        <w:t>/</w:t>
      </w:r>
      <w:proofErr w:type="spellStart"/>
      <w:r w:rsidR="00BA5CB4" w:rsidRPr="00BA5CB4">
        <w:rPr>
          <w:i/>
        </w:rPr>
        <w:t>gc</w:t>
      </w:r>
      <w:proofErr w:type="spellEnd"/>
      <w:r w:rsidR="00BA5CB4" w:rsidRPr="00BA5CB4">
        <w:rPr>
          <w:i/>
        </w:rPr>
        <w:t>-debug/</w:t>
      </w:r>
      <w:proofErr w:type="spellStart"/>
      <w:r w:rsidR="00BA5CB4" w:rsidRPr="00BA5CB4">
        <w:rPr>
          <w:i/>
        </w:rPr>
        <w:t>capacity_analysis</w:t>
      </w:r>
      <w:proofErr w:type="spellEnd"/>
      <w:r w:rsidR="00BA5CB4" w:rsidRPr="00BA5CB4">
        <w:rPr>
          <w:i/>
        </w:rPr>
        <w:t xml:space="preserve"> /</w:t>
      </w:r>
      <w:proofErr w:type="spellStart"/>
      <w:r w:rsidR="00BA5CB4" w:rsidRPr="00BA5CB4">
        <w:rPr>
          <w:i/>
        </w:rPr>
        <w:t>tmp</w:t>
      </w:r>
      <w:proofErr w:type="spellEnd"/>
      <w:r w:rsidR="00BA5CB4" w:rsidRPr="00BA5CB4">
        <w:rPr>
          <w:i/>
        </w:rPr>
        <w:t>/</w:t>
      </w:r>
      <w:proofErr w:type="spellStart"/>
      <w:r w:rsidR="00BA5CB4" w:rsidRPr="00BA5CB4">
        <w:rPr>
          <w:i/>
        </w:rPr>
        <w:t>capacity_analysis</w:t>
      </w:r>
      <w:proofErr w:type="spellEnd"/>
      <w:r w:rsidR="00BA5CB4" w:rsidRPr="00BA5CB4">
        <w:rPr>
          <w:i/>
        </w:rPr>
        <w:t xml:space="preserve"> &gt; /</w:t>
      </w:r>
      <w:proofErr w:type="spellStart"/>
      <w:r w:rsidR="00BA5CB4" w:rsidRPr="00BA5CB4">
        <w:rPr>
          <w:i/>
        </w:rPr>
        <w:t>tmp</w:t>
      </w:r>
      <w:proofErr w:type="spellEnd"/>
      <w:r w:rsidR="00BA5CB4" w:rsidRPr="00BA5CB4">
        <w:rPr>
          <w:i/>
        </w:rPr>
        <w:t>/</w:t>
      </w:r>
      <w:proofErr w:type="spellStart"/>
      <w:r w:rsidR="00BA5CB4" w:rsidRPr="00BA5CB4">
        <w:rPr>
          <w:i/>
        </w:rPr>
        <w:t>capacity_analysis_script_output</w:t>
      </w:r>
      <w:proofErr w:type="spellEnd"/>
      <w:r w:rsidR="00BA5CB4" w:rsidRPr="00BA5CB4">
        <w:rPr>
          <w:i/>
        </w:rPr>
        <w:t xml:space="preserve"> 2&gt;&amp;1 &amp;</w:t>
      </w:r>
    </w:p>
    <w:p w14:paraId="06A62AFC" w14:textId="60985C24" w:rsidR="00342247" w:rsidRDefault="00342247" w:rsidP="00DC2D39">
      <w:pPr>
        <w:pStyle w:val="Body"/>
      </w:pPr>
      <w:r w:rsidRPr="00342247">
        <w:t>This step may took long time depends on system scale</w:t>
      </w:r>
    </w:p>
    <w:p w14:paraId="3061B416" w14:textId="77777777" w:rsidR="00342247" w:rsidRPr="00342247" w:rsidRDefault="00342247" w:rsidP="00DC2D39">
      <w:pPr>
        <w:pStyle w:val="Body"/>
      </w:pPr>
    </w:p>
    <w:p w14:paraId="52FA6029" w14:textId="04B205F9" w:rsidR="00342247" w:rsidRPr="00342247" w:rsidRDefault="00342247" w:rsidP="00342247">
      <w:pPr>
        <w:pStyle w:val="Body"/>
        <w:numPr>
          <w:ilvl w:val="0"/>
          <w:numId w:val="52"/>
        </w:numPr>
      </w:pPr>
      <w:r>
        <w:t>Check whether report generated successfully</w:t>
      </w:r>
    </w:p>
    <w:p w14:paraId="16EB73D8" w14:textId="77777777" w:rsidR="00342247" w:rsidRPr="00342247" w:rsidRDefault="00342247" w:rsidP="00342247">
      <w:pPr>
        <w:pStyle w:val="Body"/>
        <w:rPr>
          <w:i/>
        </w:rPr>
      </w:pPr>
      <w:proofErr w:type="spellStart"/>
      <w:r w:rsidRPr="00342247">
        <w:rPr>
          <w:i/>
        </w:rPr>
        <w:t>admin@ogden-strawberry</w:t>
      </w:r>
      <w:proofErr w:type="spellEnd"/>
      <w:r w:rsidRPr="00342247">
        <w:rPr>
          <w:i/>
        </w:rPr>
        <w:t>:/</w:t>
      </w:r>
      <w:proofErr w:type="spellStart"/>
      <w:r w:rsidRPr="00342247">
        <w:rPr>
          <w:i/>
        </w:rPr>
        <w:t>tmp</w:t>
      </w:r>
      <w:proofErr w:type="spellEnd"/>
      <w:r w:rsidRPr="00342247">
        <w:rPr>
          <w:i/>
        </w:rPr>
        <w:t>/</w:t>
      </w:r>
      <w:proofErr w:type="spellStart"/>
      <w:r w:rsidRPr="00342247">
        <w:rPr>
          <w:i/>
        </w:rPr>
        <w:t>gc</w:t>
      </w:r>
      <w:proofErr w:type="spellEnd"/>
      <w:r w:rsidRPr="00342247">
        <w:rPr>
          <w:i/>
        </w:rPr>
        <w:t xml:space="preserve">-debug&gt; </w:t>
      </w:r>
      <w:proofErr w:type="spellStart"/>
      <w:r w:rsidRPr="00342247">
        <w:rPr>
          <w:i/>
        </w:rPr>
        <w:t>grep</w:t>
      </w:r>
      <w:proofErr w:type="spellEnd"/>
      <w:r w:rsidRPr="00342247">
        <w:rPr>
          <w:i/>
        </w:rPr>
        <w:t xml:space="preserve"> 'Generate Final Report...' /</w:t>
      </w:r>
      <w:proofErr w:type="spellStart"/>
      <w:r w:rsidRPr="00342247">
        <w:rPr>
          <w:i/>
        </w:rPr>
        <w:t>tmp</w:t>
      </w:r>
      <w:proofErr w:type="spellEnd"/>
      <w:r w:rsidRPr="00342247">
        <w:rPr>
          <w:i/>
        </w:rPr>
        <w:t>/</w:t>
      </w:r>
      <w:proofErr w:type="spellStart"/>
      <w:r w:rsidRPr="00342247">
        <w:rPr>
          <w:i/>
        </w:rPr>
        <w:t>capacity_analysis_script_output</w:t>
      </w:r>
      <w:bookmarkStart w:id="8" w:name="_GoBack"/>
      <w:bookmarkEnd w:id="8"/>
      <w:proofErr w:type="spellEnd"/>
    </w:p>
    <w:p w14:paraId="3C9BE618" w14:textId="61C7E6F4" w:rsidR="00342247" w:rsidRDefault="00342247" w:rsidP="00342247">
      <w:pPr>
        <w:pStyle w:val="Body"/>
        <w:rPr>
          <w:i/>
        </w:rPr>
      </w:pPr>
      <w:r w:rsidRPr="00342247">
        <w:rPr>
          <w:i/>
        </w:rPr>
        <w:t>Generate Final Report...</w:t>
      </w:r>
    </w:p>
    <w:p w14:paraId="4CF41567" w14:textId="36F6077F" w:rsidR="00342247" w:rsidRDefault="00342247" w:rsidP="00342247">
      <w:pPr>
        <w:pStyle w:val="Body"/>
        <w:ind w:left="2"/>
      </w:pPr>
      <w:r>
        <w:tab/>
      </w:r>
      <w:r>
        <w:tab/>
        <w:t>In log files, if “</w:t>
      </w:r>
      <w:r w:rsidRPr="00342247">
        <w:t>Generate Final Report</w:t>
      </w:r>
      <w:r>
        <w:t xml:space="preserve">…” exists, then report successfully generated. Either copy </w:t>
      </w:r>
      <w:proofErr w:type="spellStart"/>
      <w:r>
        <w:t>llines</w:t>
      </w:r>
      <w:proofErr w:type="spellEnd"/>
      <w:r>
        <w:t xml:space="preserve"> after “</w:t>
      </w:r>
      <w:r w:rsidRPr="00342247">
        <w:t>Generate Final Report</w:t>
      </w:r>
      <w:r>
        <w:t>…” into a new file or generate report again by below command</w:t>
      </w:r>
    </w:p>
    <w:p w14:paraId="2F467766" w14:textId="77777777" w:rsidR="00342247" w:rsidRPr="00342247" w:rsidRDefault="00342247" w:rsidP="00342247">
      <w:pPr>
        <w:pStyle w:val="Body"/>
        <w:ind w:left="2"/>
      </w:pPr>
    </w:p>
    <w:p w14:paraId="5013C7FD" w14:textId="2D21B22E" w:rsidR="00342247" w:rsidRPr="00342247" w:rsidRDefault="00342247" w:rsidP="00342247">
      <w:pPr>
        <w:pStyle w:val="Body"/>
        <w:numPr>
          <w:ilvl w:val="0"/>
          <w:numId w:val="52"/>
        </w:numPr>
      </w:pPr>
      <w:r>
        <w:t>Get final report again if needed</w:t>
      </w:r>
    </w:p>
    <w:p w14:paraId="07A4D040" w14:textId="17FE2CB8" w:rsidR="00BA5CB4" w:rsidRPr="00DC2D39" w:rsidRDefault="00BA5CB4" w:rsidP="00DC2D39">
      <w:pPr>
        <w:pStyle w:val="Body"/>
        <w:rPr>
          <w:i/>
        </w:rPr>
      </w:pPr>
      <w:proofErr w:type="spellStart"/>
      <w:r w:rsidRPr="00DC2D39">
        <w:rPr>
          <w:i/>
        </w:rPr>
        <w:t>admin@orem-strawberry</w:t>
      </w:r>
      <w:proofErr w:type="spellEnd"/>
      <w:r w:rsidRPr="00DC2D39">
        <w:rPr>
          <w:i/>
        </w:rPr>
        <w:t>:/</w:t>
      </w:r>
      <w:proofErr w:type="spellStart"/>
      <w:r w:rsidRPr="00DC2D39">
        <w:rPr>
          <w:i/>
        </w:rPr>
        <w:t>tmp</w:t>
      </w:r>
      <w:proofErr w:type="spellEnd"/>
      <w:r w:rsidRPr="00DC2D39">
        <w:rPr>
          <w:i/>
        </w:rPr>
        <w:t>&gt; /</w:t>
      </w:r>
      <w:proofErr w:type="spellStart"/>
      <w:r w:rsidRPr="00DC2D39">
        <w:rPr>
          <w:i/>
        </w:rPr>
        <w:t>tmp</w:t>
      </w:r>
      <w:proofErr w:type="spellEnd"/>
      <w:r w:rsidRPr="00DC2D39">
        <w:rPr>
          <w:i/>
        </w:rPr>
        <w:t>/</w:t>
      </w:r>
      <w:proofErr w:type="spellStart"/>
      <w:r w:rsidRPr="00DC2D39">
        <w:rPr>
          <w:i/>
        </w:rPr>
        <w:t>gc</w:t>
      </w:r>
      <w:proofErr w:type="spellEnd"/>
      <w:r w:rsidRPr="00DC2D39">
        <w:rPr>
          <w:i/>
        </w:rPr>
        <w:t>-debug/</w:t>
      </w:r>
      <w:proofErr w:type="spellStart"/>
      <w:r w:rsidRPr="00DC2D39">
        <w:rPr>
          <w:i/>
        </w:rPr>
        <w:t>capacity_analysis</w:t>
      </w:r>
      <w:proofErr w:type="spellEnd"/>
      <w:r w:rsidRPr="00DC2D39">
        <w:rPr>
          <w:i/>
        </w:rPr>
        <w:t xml:space="preserve"> /</w:t>
      </w:r>
      <w:proofErr w:type="spellStart"/>
      <w:r w:rsidRPr="00DC2D39">
        <w:rPr>
          <w:i/>
        </w:rPr>
        <w:t>tmp</w:t>
      </w:r>
      <w:proofErr w:type="spellEnd"/>
      <w:r w:rsidRPr="00DC2D39">
        <w:rPr>
          <w:i/>
        </w:rPr>
        <w:t>/</w:t>
      </w:r>
      <w:proofErr w:type="spellStart"/>
      <w:r w:rsidRPr="00DC2D39">
        <w:rPr>
          <w:i/>
        </w:rPr>
        <w:t>capacity_analysis</w:t>
      </w:r>
      <w:proofErr w:type="spellEnd"/>
      <w:r>
        <w:rPr>
          <w:i/>
        </w:rPr>
        <w:t xml:space="preserve"> </w:t>
      </w:r>
      <w:proofErr w:type="spellStart"/>
      <w:r w:rsidRPr="00BA5CB4">
        <w:rPr>
          <w:i/>
        </w:rPr>
        <w:t>generate_final_report</w:t>
      </w:r>
      <w:proofErr w:type="spellEnd"/>
      <w:r>
        <w:rPr>
          <w:i/>
        </w:rPr>
        <w:t xml:space="preserve"> &gt; /</w:t>
      </w:r>
      <w:proofErr w:type="spellStart"/>
      <w:r>
        <w:rPr>
          <w:i/>
        </w:rPr>
        <w:t>tmp</w:t>
      </w:r>
      <w:proofErr w:type="spellEnd"/>
      <w:r>
        <w:rPr>
          <w:i/>
        </w:rPr>
        <w:t>/</w:t>
      </w:r>
      <w:proofErr w:type="spellStart"/>
      <w:r w:rsidRPr="00DC2D39">
        <w:rPr>
          <w:i/>
        </w:rPr>
        <w:t>capacity_analysis</w:t>
      </w:r>
      <w:proofErr w:type="spellEnd"/>
      <w:r>
        <w:rPr>
          <w:i/>
        </w:rPr>
        <w:t>/</w:t>
      </w:r>
      <w:r w:rsidRPr="00DC2D39">
        <w:rPr>
          <w:i/>
        </w:rPr>
        <w:t>capacity_analysis</w:t>
      </w:r>
      <w:r>
        <w:rPr>
          <w:i/>
        </w:rPr>
        <w:t>_report</w:t>
      </w:r>
      <w:r w:rsidR="00342247">
        <w:rPr>
          <w:i/>
        </w:rPr>
        <w:t>.csv</w:t>
      </w:r>
    </w:p>
    <w:p w14:paraId="2882F370" w14:textId="77777777" w:rsidR="00BA5CB4" w:rsidRDefault="00BA5CB4" w:rsidP="00DC2D39">
      <w:pPr>
        <w:pStyle w:val="Body"/>
      </w:pPr>
    </w:p>
    <w:p w14:paraId="5563903C" w14:textId="67A127B5" w:rsidR="00DC2D39" w:rsidRPr="00DC2D39" w:rsidRDefault="00DC2D39" w:rsidP="00DC2D39">
      <w:pPr>
        <w:pStyle w:val="Body"/>
        <w:rPr>
          <w:b/>
          <w:u w:val="single"/>
        </w:rPr>
      </w:pPr>
      <w:r w:rsidRPr="00DC2D39">
        <w:rPr>
          <w:b/>
          <w:u w:val="single"/>
        </w:rPr>
        <w:t>How to generate the spreadsheet Output</w:t>
      </w:r>
    </w:p>
    <w:p w14:paraId="3614678B" w14:textId="38272F0A" w:rsidR="00342247" w:rsidRDefault="00342247" w:rsidP="00342247">
      <w:pPr>
        <w:pStyle w:val="Body"/>
      </w:pPr>
      <w:r>
        <w:t xml:space="preserve">Open generated </w:t>
      </w:r>
      <w:proofErr w:type="spellStart"/>
      <w:r>
        <w:t>csv</w:t>
      </w:r>
      <w:proofErr w:type="spellEnd"/>
      <w:r>
        <w:t xml:space="preserve"> with Excel, and generate pie chart for breakup items in “Used Capacity Breakup”</w:t>
      </w:r>
    </w:p>
    <w:p w14:paraId="524473BD" w14:textId="2F0B5700" w:rsidR="00342247" w:rsidRDefault="00220876" w:rsidP="00342247">
      <w:pPr>
        <w:pStyle w:val="Body"/>
      </w:pPr>
      <w:r>
        <w:rPr>
          <w:noProof/>
        </w:rPr>
        <w:lastRenderedPageBreak/>
        <w:drawing>
          <wp:inline distT="0" distB="0" distL="0" distR="0" wp14:anchorId="611556F1" wp14:editId="5E8B86FF">
            <wp:extent cx="5943600" cy="4205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14:paraId="25F333F6" w14:textId="4598F65F" w:rsidR="009B2F12" w:rsidRDefault="009B2F12"/>
    <w:p w14:paraId="2A33A208" w14:textId="77777777" w:rsidR="00DC2D39" w:rsidRPr="00DC2D39" w:rsidRDefault="00DC2D39" w:rsidP="00DC2D39">
      <w:pPr>
        <w:pStyle w:val="Body"/>
      </w:pPr>
    </w:p>
    <w:p w14:paraId="0ADBB822" w14:textId="77777777" w:rsidR="00DC2D39" w:rsidRPr="00DC2D39" w:rsidRDefault="00DC2D39" w:rsidP="00DC2D39">
      <w:pPr>
        <w:pStyle w:val="Body"/>
      </w:pPr>
    </w:p>
    <w:sectPr w:rsidR="00DC2D39" w:rsidRPr="00DC2D39" w:rsidSect="00C75705">
      <w:headerReference w:type="default" r:id="rId12"/>
      <w:footerReference w:type="default" r:id="rId13"/>
      <w:pgSz w:w="12240" w:h="15840" w:code="1"/>
      <w:pgMar w:top="2016" w:right="1440" w:bottom="576" w:left="1440" w:header="720" w:footer="432" w:gutter="0"/>
      <w:cols w:space="360"/>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FDF3A" w15:done="0"/>
  <w15:commentEx w15:paraId="183788DA" w15:done="0"/>
  <w15:commentEx w15:paraId="3D8A08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4331F" w14:textId="77777777" w:rsidR="00490393" w:rsidRDefault="00490393">
      <w:r>
        <w:separator/>
      </w:r>
    </w:p>
  </w:endnote>
  <w:endnote w:type="continuationSeparator" w:id="0">
    <w:p w14:paraId="1A1EEB54" w14:textId="77777777" w:rsidR="00490393" w:rsidRDefault="0049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vantGarde">
    <w:panose1 w:val="00000000000000000000"/>
    <w:charset w:val="00"/>
    <w:family w:val="swiss"/>
    <w:notTrueType/>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Arial Black">
    <w:panose1 w:val="020B0A04020102020204"/>
    <w:charset w:val="00"/>
    <w:family w:val="auto"/>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Palatino-Roman">
    <w:altName w:val="Courier New"/>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074A4" w14:textId="77777777" w:rsidR="00342247" w:rsidRPr="00952DBE" w:rsidRDefault="00342247" w:rsidP="00C00295">
    <w:pPr>
      <w:pStyle w:val="footerVer"/>
    </w:pPr>
    <w:bookmarkStart w:id="10" w:name="pg_IsConfidential"/>
    <w:r w:rsidRPr="00952DBE">
      <w:t xml:space="preserve">EMC </w:t>
    </w:r>
    <w:r>
      <w:t>CONFIDENTIAL</w:t>
    </w:r>
    <w:bookmarkEnd w:id="10"/>
    <w:r>
      <w:tab/>
    </w:r>
  </w:p>
  <w:p w14:paraId="5B278E0B" w14:textId="77777777" w:rsidR="00342247" w:rsidRPr="00C00295" w:rsidRDefault="00342247" w:rsidP="00C00295">
    <w:pPr>
      <w:pStyle w:val="Pagenum"/>
      <w:tabs>
        <w:tab w:val="center" w:pos="4680"/>
      </w:tabs>
      <w:rPr>
        <w:rFonts w:cs="Arial"/>
      </w:rPr>
    </w:pPr>
    <w:r w:rsidRPr="00E555B0">
      <w:rPr>
        <w:rStyle w:val="PageNumber"/>
        <w:rFonts w:cs="Arial"/>
      </w:rPr>
      <w:fldChar w:fldCharType="begin"/>
    </w:r>
    <w:r w:rsidRPr="00E555B0">
      <w:rPr>
        <w:rStyle w:val="PageNumber"/>
        <w:rFonts w:cs="Arial"/>
      </w:rPr>
      <w:instrText xml:space="preserve"> PAGE </w:instrText>
    </w:r>
    <w:r w:rsidRPr="00E555B0">
      <w:rPr>
        <w:rStyle w:val="PageNumber"/>
        <w:rFonts w:cs="Arial"/>
      </w:rPr>
      <w:fldChar w:fldCharType="separate"/>
    </w:r>
    <w:r w:rsidR="00253D11">
      <w:rPr>
        <w:rStyle w:val="PageNumber"/>
        <w:rFonts w:cs="Arial"/>
        <w:noProof/>
      </w:rPr>
      <w:t>4</w:t>
    </w:r>
    <w:r w:rsidRPr="00E555B0">
      <w:rPr>
        <w:rStyle w:val="PageNumber"/>
        <w:rFonts w:cs="Arial"/>
      </w:rPr>
      <w:fldChar w:fldCharType="end"/>
    </w:r>
    <w:r w:rsidRPr="00E555B0">
      <w:rPr>
        <w:rStyle w:val="PageNumber"/>
        <w:rFonts w:cs="Arial"/>
      </w:rPr>
      <w:t xml:space="preserve"> </w:t>
    </w:r>
    <w:r>
      <w:rPr>
        <w:rStyle w:val="PageNumber"/>
        <w:rFonts w:cs="Arial"/>
      </w:rPr>
      <w:t>of</w:t>
    </w:r>
    <w:r w:rsidRPr="00E555B0">
      <w:rPr>
        <w:rStyle w:val="PageNumber"/>
        <w:rFonts w:cs="Arial"/>
      </w:rPr>
      <w:t xml:space="preserve"> </w:t>
    </w:r>
    <w:fldSimple w:instr=" NUMPAGES  \* Arabic  \* MERGEFORMAT ">
      <w:r w:rsidR="00253D11" w:rsidRPr="00253D11">
        <w:rPr>
          <w:rStyle w:val="PageNumber"/>
          <w:rFonts w:cs="Arial"/>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BA6F" w14:textId="77777777" w:rsidR="00490393" w:rsidRDefault="00490393">
      <w:r>
        <w:separator/>
      </w:r>
    </w:p>
  </w:footnote>
  <w:footnote w:type="continuationSeparator" w:id="0">
    <w:p w14:paraId="2739C833" w14:textId="77777777" w:rsidR="00490393" w:rsidRDefault="004903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2CD0C" w14:textId="5F0C637B" w:rsidR="00342247" w:rsidRPr="002304D8" w:rsidRDefault="00342247" w:rsidP="00A72F43">
    <w:pPr>
      <w:pStyle w:val="EMCHeader"/>
    </w:pPr>
    <w:bookmarkStart w:id="9" w:name="PG_name"/>
    <w:bookmarkEnd w:id="9"/>
    <w:r>
      <w:rPr>
        <w:noProof/>
      </w:rPr>
      <w:drawing>
        <wp:inline distT="0" distB="0" distL="0" distR="0" wp14:anchorId="52559191" wp14:editId="1CEA2EA6">
          <wp:extent cx="1419225" cy="257175"/>
          <wp:effectExtent l="0" t="0" r="9525" b="9525"/>
          <wp:docPr id="1" name="Picture 1" descr="DellEMC_Logo_Hz_Blue_Gry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lEMC_Logo_Hz_Blue_Gry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57175"/>
                  </a:xfrm>
                  <a:prstGeom prst="rect">
                    <a:avLst/>
                  </a:prstGeom>
                  <a:noFill/>
                  <a:ln>
                    <a:noFill/>
                  </a:ln>
                </pic:spPr>
              </pic:pic>
            </a:graphicData>
          </a:graphic>
        </wp:inline>
      </w:drawing>
    </w:r>
    <w:r>
      <w:tab/>
      <w:t xml:space="preserve">ECS – Capacity Health Check </w:t>
    </w:r>
  </w:p>
  <w:p w14:paraId="72713513" w14:textId="77777777" w:rsidR="00342247" w:rsidRPr="002304D8" w:rsidRDefault="00342247" w:rsidP="00A72F43">
    <w:pPr>
      <w:pStyle w:val="solve"/>
      <w:framePr w:hSpace="0" w:wrap="auto" w:vAnchor="margin" w:xAlign="left" w:yAlign="inline"/>
    </w:pPr>
    <w:r w:rsidRPr="002304D8">
      <w:tab/>
    </w:r>
  </w:p>
  <w:p w14:paraId="7C0E1382" w14:textId="77777777" w:rsidR="00342247" w:rsidRPr="0037159D" w:rsidRDefault="00342247" w:rsidP="0037159D">
    <w:pPr>
      <w:pStyle w:val="Extraspacesm"/>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2232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682767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BB2EB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69AF3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0A41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58A8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83204A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3867D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6C5502"/>
    <w:lvl w:ilvl="0">
      <w:start w:val="1"/>
      <w:numFmt w:val="decimal"/>
      <w:pStyle w:val="ListNumber"/>
      <w:lvlText w:val="%1."/>
      <w:lvlJc w:val="left"/>
      <w:pPr>
        <w:tabs>
          <w:tab w:val="num" w:pos="360"/>
        </w:tabs>
        <w:ind w:left="360" w:hanging="360"/>
      </w:pPr>
    </w:lvl>
  </w:abstractNum>
  <w:abstractNum w:abstractNumId="9">
    <w:nsid w:val="FFFFFF89"/>
    <w:multiLevelType w:val="singleLevel"/>
    <w:tmpl w:val="58F2BB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3165C"/>
    <w:multiLevelType w:val="multilevel"/>
    <w:tmpl w:val="36A835F2"/>
    <w:lvl w:ilvl="0">
      <w:start w:val="1"/>
      <w:numFmt w:val="none"/>
      <w:pStyle w:val="AlphaNumberedRestart"/>
      <w:lvlText w:val="%1"/>
      <w:lvlJc w:val="left"/>
      <w:pPr>
        <w:tabs>
          <w:tab w:val="num" w:pos="619"/>
        </w:tabs>
        <w:ind w:left="619" w:hanging="288"/>
      </w:pPr>
      <w:rPr>
        <w:rFonts w:hint="default"/>
      </w:rPr>
    </w:lvl>
    <w:lvl w:ilvl="1">
      <w:start w:val="1"/>
      <w:numFmt w:val="lowerLetter"/>
      <w:pStyle w:val="AlphaNumbered"/>
      <w:lvlText w:val="%2."/>
      <w:lvlJc w:val="left"/>
      <w:pPr>
        <w:tabs>
          <w:tab w:val="num" w:pos="648"/>
        </w:tabs>
        <w:ind w:left="648" w:hanging="288"/>
      </w:pPr>
      <w:rPr>
        <w:rFonts w:hint="default"/>
      </w:rPr>
    </w:lvl>
    <w:lvl w:ilvl="2">
      <w:start w:val="1"/>
      <w:numFmt w:val="none"/>
      <w:lvlText w:val=""/>
      <w:lvlJc w:val="left"/>
      <w:pPr>
        <w:tabs>
          <w:tab w:val="num" w:pos="-31680"/>
        </w:tabs>
        <w:ind w:left="907" w:hanging="288"/>
      </w:pPr>
      <w:rPr>
        <w:rFonts w:ascii="Arial" w:hAnsi="Arial" w:hint="default"/>
        <w:b w:val="0"/>
        <w:i w:val="0"/>
        <w:sz w:val="20"/>
      </w:rPr>
    </w:lvl>
    <w:lvl w:ilvl="3">
      <w:start w:val="1"/>
      <w:numFmt w:val="lowerLetter"/>
      <w:pStyle w:val="AlphaNumbered2"/>
      <w:lvlText w:val="%4."/>
      <w:lvlJc w:val="left"/>
      <w:pPr>
        <w:tabs>
          <w:tab w:val="num" w:pos="936"/>
        </w:tabs>
        <w:ind w:left="936" w:hanging="302"/>
      </w:pPr>
      <w:rPr>
        <w:rFonts w:ascii="Arial" w:hAnsi="Arial" w:hint="default"/>
        <w:b w:val="0"/>
        <w:i w:val="0"/>
        <w:sz w:val="20"/>
      </w:rPr>
    </w:lvl>
    <w:lvl w:ilvl="4">
      <w:start w:val="1"/>
      <w:numFmt w:val="none"/>
      <w:lvlText w:val=""/>
      <w:lvlJc w:val="left"/>
      <w:pPr>
        <w:tabs>
          <w:tab w:val="num" w:pos="907"/>
        </w:tabs>
        <w:ind w:left="907" w:hanging="288"/>
      </w:pPr>
      <w:rPr>
        <w:rFonts w:hint="default"/>
      </w:rPr>
    </w:lvl>
    <w:lvl w:ilvl="5">
      <w:start w:val="1"/>
      <w:numFmt w:val="lowerLetter"/>
      <w:pStyle w:val="AlphaNumbered3"/>
      <w:lvlText w:val="%6."/>
      <w:lvlJc w:val="left"/>
      <w:pPr>
        <w:tabs>
          <w:tab w:val="num" w:pos="1224"/>
        </w:tabs>
        <w:ind w:left="1224" w:hanging="288"/>
      </w:pPr>
      <w:rPr>
        <w:rFonts w:ascii="Arial" w:hAnsi="Arial" w:hint="default"/>
        <w:b w:val="0"/>
        <w:i w:val="0"/>
        <w:sz w:val="20"/>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1">
    <w:nsid w:val="04F01604"/>
    <w:multiLevelType w:val="hybridMultilevel"/>
    <w:tmpl w:val="43D6F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1D1DB2"/>
    <w:multiLevelType w:val="multilevel"/>
    <w:tmpl w:val="CC7C6444"/>
    <w:lvl w:ilvl="0">
      <w:start w:val="1"/>
      <w:numFmt w:val="none"/>
      <w:lvlText w:val="Note:"/>
      <w:lvlJc w:val="left"/>
      <w:pPr>
        <w:tabs>
          <w:tab w:val="num" w:pos="576"/>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lvlText w:val="Note:"/>
      <w:lvlJc w:val="left"/>
      <w:pPr>
        <w:tabs>
          <w:tab w:val="num" w:pos="936"/>
        </w:tabs>
        <w:ind w:left="36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lvlText w:val="Note:"/>
      <w:lvlJc w:val="left"/>
      <w:pPr>
        <w:tabs>
          <w:tab w:val="num" w:pos="1224"/>
        </w:tabs>
        <w:ind w:left="648" w:firstLine="0"/>
      </w:pPr>
      <w:rPr>
        <w:rFonts w:ascii="Arial" w:hAnsi="Arial" w:cs="Times New Roman" w:hint="default"/>
        <w:b/>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lvlText w:val="Note:"/>
      <w:lvlJc w:val="left"/>
      <w:pPr>
        <w:tabs>
          <w:tab w:val="num" w:pos="1541"/>
        </w:tabs>
        <w:ind w:left="965"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Restart w:val="0"/>
      <w:pStyle w:val="StepNOTE4"/>
      <w:lvlText w:val="Note:"/>
      <w:lvlJc w:val="left"/>
      <w:pPr>
        <w:tabs>
          <w:tab w:val="num" w:pos="1771"/>
        </w:tabs>
        <w:ind w:left="1195" w:firstLine="0"/>
      </w:pPr>
      <w:rPr>
        <w:rFonts w:ascii="Arial" w:hAnsi="Arial" w:hint="default"/>
        <w:b/>
        <w:i w:val="0"/>
        <w:sz w:val="20"/>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17E324EF"/>
    <w:multiLevelType w:val="multilevel"/>
    <w:tmpl w:val="73DE770C"/>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Task %5:"/>
      <w:lvlJc w:val="left"/>
      <w:pPr>
        <w:tabs>
          <w:tab w:val="num" w:pos="1008"/>
        </w:tabs>
        <w:ind w:left="1008" w:hanging="1008"/>
      </w:pPr>
      <w:rPr>
        <w:rFonts w:ascii="Arial" w:hAnsi="Arial" w:hint="default"/>
        <w:b/>
        <w:i w:val="0"/>
        <w:sz w:val="22"/>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1A387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09A7C9C"/>
    <w:multiLevelType w:val="multilevel"/>
    <w:tmpl w:val="EF80C932"/>
    <w:lvl w:ilvl="0">
      <w:start w:val="1"/>
      <w:numFmt w:val="none"/>
      <w:pStyle w:val="NOTE"/>
      <w:lvlText w:val="Note:"/>
      <w:lvlJc w:val="left"/>
      <w:pPr>
        <w:tabs>
          <w:tab w:val="num" w:pos="576"/>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pStyle w:val="StepNOTE"/>
      <w:lvlText w:val="Note:"/>
      <w:lvlJc w:val="left"/>
      <w:pPr>
        <w:tabs>
          <w:tab w:val="num" w:pos="936"/>
        </w:tabs>
        <w:ind w:left="36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pStyle w:val="StepNOTE2"/>
      <w:lvlText w:val="Note:"/>
      <w:lvlJc w:val="left"/>
      <w:pPr>
        <w:tabs>
          <w:tab w:val="num" w:pos="1224"/>
        </w:tabs>
        <w:ind w:left="648" w:firstLine="0"/>
      </w:pPr>
      <w:rPr>
        <w:rFonts w:ascii="Arial" w:hAnsi="Arial" w:cs="Times New Roman" w:hint="default"/>
        <w:b/>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StepNOTE3"/>
      <w:lvlText w:val="Note:"/>
      <w:lvlJc w:val="left"/>
      <w:pPr>
        <w:tabs>
          <w:tab w:val="num" w:pos="1541"/>
        </w:tabs>
        <w:ind w:left="965"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Restart w:val="0"/>
      <w:lvlText w:val=""/>
      <w:lvlJc w:val="left"/>
      <w:pPr>
        <w:tabs>
          <w:tab w:val="num" w:pos="1771"/>
        </w:tabs>
        <w:ind w:left="1195" w:firstLine="0"/>
      </w:pPr>
      <w:rPr>
        <w:rFonts w:ascii="Arial" w:hAnsi="Arial" w:hint="default"/>
        <w:b/>
        <w:i w:val="0"/>
        <w:sz w:val="20"/>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nsid w:val="2417381E"/>
    <w:multiLevelType w:val="multilevel"/>
    <w:tmpl w:val="3B8266A0"/>
    <w:lvl w:ilvl="0">
      <w:start w:val="1"/>
      <w:numFmt w:val="bullet"/>
      <w:pStyle w:val="BoxText"/>
      <w:lvlText w:val=""/>
      <w:lvlJc w:val="left"/>
      <w:pPr>
        <w:tabs>
          <w:tab w:val="num" w:pos="360"/>
        </w:tabs>
        <w:ind w:left="360" w:hanging="360"/>
      </w:pPr>
      <w:rPr>
        <w:rFonts w:ascii="Wingdings" w:hAnsi="Wingdings" w:hint="default"/>
        <w:color w:val="0000FF"/>
      </w:rPr>
    </w:lvl>
    <w:lvl w:ilvl="1">
      <w:start w:val="1"/>
      <w:numFmt w:val="none"/>
      <w:lvlText w:val=""/>
      <w:lvlJc w:val="left"/>
      <w:pPr>
        <w:tabs>
          <w:tab w:val="num" w:pos="810"/>
        </w:tabs>
        <w:ind w:left="810" w:hanging="360"/>
      </w:pPr>
      <w:rPr>
        <w:rFonts w:hint="default"/>
      </w:rPr>
    </w:lvl>
    <w:lvl w:ilvl="2">
      <w:start w:val="1"/>
      <w:numFmt w:val="none"/>
      <w:lvlText w:val=""/>
      <w:lvlJc w:val="left"/>
      <w:pPr>
        <w:tabs>
          <w:tab w:val="num" w:pos="1170"/>
        </w:tabs>
        <w:ind w:left="1170" w:hanging="360"/>
      </w:pPr>
      <w:rPr>
        <w:rFonts w:hint="default"/>
      </w:rPr>
    </w:lvl>
    <w:lvl w:ilvl="3">
      <w:start w:val="1"/>
      <w:numFmt w:val="none"/>
      <w:lvlText w:val=""/>
      <w:lvlJc w:val="left"/>
      <w:pPr>
        <w:tabs>
          <w:tab w:val="num" w:pos="1530"/>
        </w:tabs>
        <w:ind w:left="1530" w:hanging="360"/>
      </w:pPr>
      <w:rPr>
        <w:rFonts w:hint="default"/>
      </w:rPr>
    </w:lvl>
    <w:lvl w:ilvl="4">
      <w:start w:val="1"/>
      <w:numFmt w:val="none"/>
      <w:lvlText w:val=""/>
      <w:lvlJc w:val="left"/>
      <w:pPr>
        <w:tabs>
          <w:tab w:val="num" w:pos="1890"/>
        </w:tabs>
        <w:ind w:left="1890" w:hanging="360"/>
      </w:pPr>
      <w:rPr>
        <w:rFonts w:hint="default"/>
      </w:rPr>
    </w:lvl>
    <w:lvl w:ilvl="5">
      <w:start w:val="1"/>
      <w:numFmt w:val="none"/>
      <w:lvlText w:val=""/>
      <w:lvlJc w:val="left"/>
      <w:pPr>
        <w:tabs>
          <w:tab w:val="num" w:pos="2250"/>
        </w:tabs>
        <w:ind w:left="2250" w:hanging="360"/>
      </w:pPr>
      <w:rPr>
        <w:rFonts w:hint="default"/>
      </w:rPr>
    </w:lvl>
    <w:lvl w:ilvl="6">
      <w:start w:val="1"/>
      <w:numFmt w:val="none"/>
      <w:lvlText w:val=""/>
      <w:lvlJc w:val="left"/>
      <w:pPr>
        <w:tabs>
          <w:tab w:val="num" w:pos="2610"/>
        </w:tabs>
        <w:ind w:left="2610" w:hanging="360"/>
      </w:pPr>
      <w:rPr>
        <w:rFonts w:hint="default"/>
      </w:rPr>
    </w:lvl>
    <w:lvl w:ilvl="7">
      <w:start w:val="1"/>
      <w:numFmt w:val="none"/>
      <w:lvlText w:val=""/>
      <w:lvlJc w:val="left"/>
      <w:pPr>
        <w:tabs>
          <w:tab w:val="num" w:pos="2970"/>
        </w:tabs>
        <w:ind w:left="2970" w:hanging="360"/>
      </w:pPr>
      <w:rPr>
        <w:rFonts w:hint="default"/>
      </w:rPr>
    </w:lvl>
    <w:lvl w:ilvl="8">
      <w:start w:val="1"/>
      <w:numFmt w:val="none"/>
      <w:lvlText w:val=""/>
      <w:lvlJc w:val="left"/>
      <w:pPr>
        <w:tabs>
          <w:tab w:val="num" w:pos="3330"/>
        </w:tabs>
        <w:ind w:left="3330" w:hanging="360"/>
      </w:pPr>
      <w:rPr>
        <w:rFonts w:hint="default"/>
      </w:rPr>
    </w:lvl>
  </w:abstractNum>
  <w:abstractNum w:abstractNumId="17">
    <w:nsid w:val="25724A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2C6BC0"/>
    <w:multiLevelType w:val="multilevel"/>
    <w:tmpl w:val="B4CC9D26"/>
    <w:lvl w:ilvl="0">
      <w:start w:val="1"/>
      <w:numFmt w:val="none"/>
      <w:pStyle w:val="IMPORTANT"/>
      <w:lvlText w:val="IMPORTANT:"/>
      <w:lvlJc w:val="left"/>
      <w:pPr>
        <w:tabs>
          <w:tab w:val="num" w:pos="1368"/>
        </w:tabs>
        <w:ind w:left="0" w:firstLine="0"/>
      </w:pPr>
      <w:rPr>
        <w:rFonts w:ascii="Arial" w:hAnsi="Arial" w:hint="default"/>
        <w:b/>
        <w:i/>
        <w:caps w:val="0"/>
        <w:strike w:val="0"/>
        <w:dstrike w:val="0"/>
        <w:vanish w:val="0"/>
        <w:color w:val="0000F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pStyle w:val="StepIMPORTANT"/>
      <w:lvlText w:val="IMPORTANT:"/>
      <w:lvlJc w:val="left"/>
      <w:pPr>
        <w:tabs>
          <w:tab w:val="num" w:pos="1728"/>
        </w:tabs>
        <w:ind w:left="360" w:firstLine="0"/>
      </w:pPr>
      <w:rPr>
        <w:rFonts w:ascii="Arial" w:hAnsi="Arial" w:hint="default"/>
        <w:b/>
        <w:i/>
        <w:caps w:val="0"/>
        <w:strike w:val="0"/>
        <w:dstrike w:val="0"/>
        <w:vanish w:val="0"/>
        <w:color w:val="0000FF"/>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pStyle w:val="StepIMPORTANT2"/>
      <w:lvlText w:val="IMPORTANT:"/>
      <w:lvlJc w:val="left"/>
      <w:pPr>
        <w:tabs>
          <w:tab w:val="num" w:pos="2016"/>
        </w:tabs>
        <w:ind w:left="648" w:firstLine="0"/>
      </w:pPr>
      <w:rPr>
        <w:rFonts w:ascii="Arial" w:hAnsi="Arial" w:hint="default"/>
        <w:b/>
        <w:i/>
        <w:caps w:val="0"/>
        <w:strike w:val="0"/>
        <w:dstrike w:val="0"/>
        <w:vanish w:val="0"/>
        <w:color w:val="0000FF"/>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2520"/>
        </w:tabs>
        <w:ind w:left="2160" w:firstLine="0"/>
      </w:pPr>
      <w:rPr>
        <w:rFonts w:hint="default"/>
      </w:rPr>
    </w:lvl>
    <w:lvl w:ilvl="4">
      <w:start w:val="1"/>
      <w:numFmt w:val="none"/>
      <w:lvlText w:val=""/>
      <w:lvlJc w:val="left"/>
      <w:pPr>
        <w:tabs>
          <w:tab w:val="num" w:pos="3240"/>
        </w:tabs>
        <w:ind w:left="288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9">
    <w:nsid w:val="27A471B7"/>
    <w:multiLevelType w:val="multilevel"/>
    <w:tmpl w:val="7E1C6FCE"/>
    <w:lvl w:ilvl="0">
      <w:start w:val="1"/>
      <w:numFmt w:val="none"/>
      <w:pStyle w:val="DANGER"/>
      <w:lvlText w:val="DANGER:"/>
      <w:lvlJc w:val="left"/>
      <w:pPr>
        <w:tabs>
          <w:tab w:val="num" w:pos="1080"/>
        </w:tabs>
        <w:ind w:left="0" w:firstLine="0"/>
      </w:pPr>
      <w:rPr>
        <w:rFonts w:ascii="Arial" w:hAnsi="Arial" w:hint="default"/>
        <w:b/>
        <w:i/>
        <w:caps w:val="0"/>
        <w:strike w:val="0"/>
        <w:dstrike w:val="0"/>
        <w:vanish w:val="0"/>
        <w:color w:val="FF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pStyle w:val="StepDANGER"/>
      <w:lvlText w:val="DANGER:"/>
      <w:lvlJc w:val="left"/>
      <w:pPr>
        <w:tabs>
          <w:tab w:val="num" w:pos="1440"/>
        </w:tabs>
        <w:ind w:left="360" w:firstLine="0"/>
      </w:pPr>
      <w:rPr>
        <w:rFonts w:ascii="Arial" w:hAnsi="Arial" w:hint="default"/>
        <w:b/>
        <w:i/>
        <w:caps w:val="0"/>
        <w:strike w:val="0"/>
        <w:dstrike w:val="0"/>
        <w:vanish w:val="0"/>
        <w:color w:val="FF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StepDANGER2"/>
      <w:lvlText w:val="DANGER:"/>
      <w:lvlJc w:val="left"/>
      <w:pPr>
        <w:tabs>
          <w:tab w:val="num" w:pos="1728"/>
        </w:tabs>
        <w:ind w:left="648" w:firstLine="0"/>
      </w:pPr>
      <w:rPr>
        <w:rFonts w:ascii="Arial" w:hAnsi="Arial" w:hint="default"/>
        <w:b/>
        <w:i/>
        <w:caps w:val="0"/>
        <w:strike w:val="0"/>
        <w:dstrike w:val="0"/>
        <w:vanish w:val="0"/>
        <w:color w:val="FF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29A8451D"/>
    <w:multiLevelType w:val="multilevel"/>
    <w:tmpl w:val="927874F2"/>
    <w:lvl w:ilvl="0">
      <w:start w:val="1"/>
      <w:numFmt w:val="none"/>
      <w:pStyle w:val="TableCapRestart"/>
      <w:lvlText w:val=""/>
      <w:lvlJc w:val="left"/>
      <w:pPr>
        <w:tabs>
          <w:tab w:val="num" w:pos="360"/>
        </w:tabs>
        <w:ind w:left="360" w:hanging="360"/>
      </w:pPr>
      <w:rPr>
        <w:rFonts w:hint="default"/>
      </w:rPr>
    </w:lvl>
    <w:lvl w:ilvl="1">
      <w:start w:val="1"/>
      <w:numFmt w:val="decimal"/>
      <w:pStyle w:val="TableCap"/>
      <w:lvlText w:val="Table %2"/>
      <w:lvlJc w:val="left"/>
      <w:pPr>
        <w:tabs>
          <w:tab w:val="num" w:pos="1656"/>
        </w:tabs>
        <w:ind w:left="1656" w:hanging="936"/>
      </w:pPr>
      <w:rPr>
        <w:rFonts w:ascii="Arial" w:hAnsi="Arial" w:hint="default"/>
        <w:b/>
        <w:i w:val="0"/>
        <w:color w:val="0000FF"/>
        <w:sz w:val="18"/>
      </w:rPr>
    </w:lvl>
    <w:lvl w:ilvl="2">
      <w:start w:val="1"/>
      <w:numFmt w:val="decimal"/>
      <w:lvlText w:val="%1"/>
      <w:lvlJc w:val="left"/>
      <w:pPr>
        <w:tabs>
          <w:tab w:val="num" w:pos="1224"/>
        </w:tabs>
        <w:ind w:left="1224" w:hanging="504"/>
      </w:pPr>
      <w:rPr>
        <w:rFonts w:hint="default"/>
      </w:rPr>
    </w:lvl>
    <w:lvl w:ilvl="3">
      <w:start w:val="1"/>
      <w:numFmt w:val="none"/>
      <w:lvlText w:val=""/>
      <w:lvlJc w:val="left"/>
      <w:pPr>
        <w:tabs>
          <w:tab w:val="num" w:pos="180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2880"/>
        </w:tabs>
        <w:ind w:left="2736" w:hanging="936"/>
      </w:pPr>
      <w:rPr>
        <w:rFonts w:hint="default"/>
      </w:rPr>
    </w:lvl>
    <w:lvl w:ilvl="6">
      <w:start w:val="1"/>
      <w:numFmt w:val="decimal"/>
      <w:lvlText w:val="%1"/>
      <w:lvlJc w:val="left"/>
      <w:pPr>
        <w:tabs>
          <w:tab w:val="num" w:pos="3600"/>
        </w:tabs>
        <w:ind w:left="3240" w:hanging="1080"/>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1">
    <w:nsid w:val="2EFE153D"/>
    <w:multiLevelType w:val="multilevel"/>
    <w:tmpl w:val="5B6CA174"/>
    <w:lvl w:ilvl="0">
      <w:start w:val="1"/>
      <w:numFmt w:val="none"/>
      <w:pStyle w:val="FigCapRestart"/>
      <w:lvlText w:val="%1"/>
      <w:lvlJc w:val="left"/>
      <w:pPr>
        <w:tabs>
          <w:tab w:val="num" w:pos="1656"/>
        </w:tabs>
        <w:ind w:left="1656" w:hanging="936"/>
      </w:pPr>
      <w:rPr>
        <w:rFonts w:hint="default"/>
      </w:rPr>
    </w:lvl>
    <w:lvl w:ilvl="1">
      <w:start w:val="1"/>
      <w:numFmt w:val="decimal"/>
      <w:pStyle w:val="FigCap"/>
      <w:lvlText w:val="Figure %2"/>
      <w:lvlJc w:val="left"/>
      <w:pPr>
        <w:tabs>
          <w:tab w:val="num" w:pos="1656"/>
        </w:tabs>
        <w:ind w:left="1656" w:hanging="936"/>
      </w:pPr>
      <w:rPr>
        <w:rFonts w:ascii="Arial" w:hAnsi="Arial" w:hint="default"/>
        <w:b/>
        <w:bCs w:val="0"/>
        <w:i w:val="0"/>
        <w:iCs w:val="0"/>
        <w:caps w:val="0"/>
        <w:smallCaps w:val="0"/>
        <w:strike w:val="0"/>
        <w:dstrike w:val="0"/>
        <w:vanish w:val="0"/>
        <w:color w:val="0000FF"/>
        <w:spacing w:val="0"/>
        <w:kern w:val="0"/>
        <w:position w:val="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
      <w:lvlJc w:val="left"/>
      <w:pPr>
        <w:tabs>
          <w:tab w:val="num" w:pos="1440"/>
        </w:tabs>
        <w:ind w:left="1440" w:hanging="720"/>
      </w:pPr>
      <w:rPr>
        <w:rFonts w:hint="default"/>
      </w:rPr>
    </w:lvl>
    <w:lvl w:ilvl="3">
      <w:start w:val="1"/>
      <w:numFmt w:val="none"/>
      <w:lvlText w:val="%1"/>
      <w:lvlJc w:val="left"/>
      <w:pPr>
        <w:tabs>
          <w:tab w:val="num" w:pos="1584"/>
        </w:tabs>
        <w:ind w:left="1584" w:hanging="864"/>
      </w:pPr>
      <w:rPr>
        <w:rFonts w:hint="default"/>
      </w:rPr>
    </w:lvl>
    <w:lvl w:ilvl="4">
      <w:start w:val="1"/>
      <w:numFmt w:val="none"/>
      <w:lvlText w:val="%1"/>
      <w:lvlJc w:val="left"/>
      <w:pPr>
        <w:tabs>
          <w:tab w:val="num" w:pos="1728"/>
        </w:tabs>
        <w:ind w:left="1728" w:hanging="1008"/>
      </w:pPr>
      <w:rPr>
        <w:rFonts w:hint="default"/>
      </w:rPr>
    </w:lvl>
    <w:lvl w:ilvl="5">
      <w:start w:val="1"/>
      <w:numFmt w:val="none"/>
      <w:lvlText w:val="%1"/>
      <w:lvlJc w:val="left"/>
      <w:pPr>
        <w:tabs>
          <w:tab w:val="num" w:pos="1872"/>
        </w:tabs>
        <w:ind w:left="1872" w:hanging="1152"/>
      </w:pPr>
      <w:rPr>
        <w:rFonts w:hint="default"/>
      </w:rPr>
    </w:lvl>
    <w:lvl w:ilvl="6">
      <w:start w:val="1"/>
      <w:numFmt w:val="none"/>
      <w:lvlText w:val="%1"/>
      <w:lvlJc w:val="left"/>
      <w:pPr>
        <w:tabs>
          <w:tab w:val="num" w:pos="2016"/>
        </w:tabs>
        <w:ind w:left="2016" w:hanging="1296"/>
      </w:pPr>
      <w:rPr>
        <w:rFonts w:hint="default"/>
      </w:rPr>
    </w:lvl>
    <w:lvl w:ilvl="7">
      <w:start w:val="1"/>
      <w:numFmt w:val="none"/>
      <w:lvlText w:val="%1"/>
      <w:lvlJc w:val="left"/>
      <w:pPr>
        <w:tabs>
          <w:tab w:val="num" w:pos="2160"/>
        </w:tabs>
        <w:ind w:left="2160" w:hanging="1440"/>
      </w:pPr>
      <w:rPr>
        <w:rFonts w:hint="default"/>
        <w:b/>
        <w:i w:val="0"/>
      </w:rPr>
    </w:lvl>
    <w:lvl w:ilvl="8">
      <w:start w:val="1"/>
      <w:numFmt w:val="none"/>
      <w:lvlText w:val="%1"/>
      <w:lvlJc w:val="left"/>
      <w:pPr>
        <w:tabs>
          <w:tab w:val="num" w:pos="2304"/>
        </w:tabs>
        <w:ind w:left="2304" w:hanging="1584"/>
      </w:pPr>
      <w:rPr>
        <w:rFonts w:hint="default"/>
      </w:rPr>
    </w:lvl>
  </w:abstractNum>
  <w:abstractNum w:abstractNumId="22">
    <w:nsid w:val="31652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3D406D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37D93F93"/>
    <w:multiLevelType w:val="hybridMultilevel"/>
    <w:tmpl w:val="46E0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675FB"/>
    <w:multiLevelType w:val="multilevel"/>
    <w:tmpl w:val="8D241934"/>
    <w:lvl w:ilvl="0">
      <w:start w:val="1"/>
      <w:numFmt w:val="none"/>
      <w:pStyle w:val="CellBodyNumRestart"/>
      <w:lvlText w:val="%1"/>
      <w:lvlJc w:val="left"/>
      <w:pPr>
        <w:tabs>
          <w:tab w:val="num" w:pos="432"/>
        </w:tabs>
        <w:ind w:left="432" w:hanging="432"/>
      </w:pPr>
      <w:rPr>
        <w:rFonts w:hint="default"/>
      </w:rPr>
    </w:lvl>
    <w:lvl w:ilvl="1">
      <w:start w:val="1"/>
      <w:numFmt w:val="decimal"/>
      <w:pStyle w:val="CellBodyNum"/>
      <w:lvlText w:val="%2."/>
      <w:lvlJc w:val="right"/>
      <w:pPr>
        <w:tabs>
          <w:tab w:val="num" w:pos="288"/>
        </w:tabs>
        <w:ind w:left="288" w:hanging="115"/>
      </w:pPr>
      <w:rPr>
        <w:rFonts w:ascii="Arial" w:hAnsi="Arial" w:cs="Times New Roman" w:hint="default"/>
        <w:b w:val="0"/>
        <w:bCs w:val="0"/>
        <w:i w:val="0"/>
        <w:iCs w:val="0"/>
        <w:caps w:val="0"/>
        <w:smallCaps w:val="0"/>
        <w:strike w:val="0"/>
        <w:dstrike w:val="0"/>
        <w:noProof w:val="0"/>
        <w:snapToGrid w:val="0"/>
        <w:vanish w:val="0"/>
        <w:color w:val="000000"/>
        <w:spacing w:val="0"/>
        <w:w w:val="0"/>
        <w:kern w:val="0"/>
        <w:position w:val="0"/>
        <w:sz w:val="1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
      <w:lvlJc w:val="left"/>
      <w:pPr>
        <w:tabs>
          <w:tab w:val="num" w:pos="720"/>
        </w:tabs>
        <w:ind w:left="720" w:hanging="720"/>
      </w:pPr>
      <w:rPr>
        <w:rFonts w:hint="default"/>
      </w:rPr>
    </w:lvl>
    <w:lvl w:ilvl="3">
      <w:start w:val="1"/>
      <w:numFmt w:val="decimal"/>
      <w:lvlText w:val="%1"/>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288"/>
        </w:tabs>
        <w:ind w:left="288" w:hanging="288"/>
      </w:pPr>
      <w:rPr>
        <w:rFonts w:hint="default"/>
      </w:rPr>
    </w:lvl>
  </w:abstractNum>
  <w:abstractNum w:abstractNumId="26">
    <w:nsid w:val="3A4F3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A8702FC"/>
    <w:multiLevelType w:val="multilevel"/>
    <w:tmpl w:val="90E048CE"/>
    <w:lvl w:ilvl="0">
      <w:start w:val="1"/>
      <w:numFmt w:val="bullet"/>
      <w:pStyle w:val="BoxList"/>
      <w:lvlText w:val=""/>
      <w:lvlJc w:val="left"/>
      <w:pPr>
        <w:tabs>
          <w:tab w:val="num" w:pos="648"/>
        </w:tabs>
        <w:ind w:left="648" w:hanging="288"/>
      </w:pPr>
      <w:rPr>
        <w:rFonts w:ascii="Wingdings" w:hAnsi="Wingdings" w:hint="default"/>
        <w:color w:val="0000FF"/>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3B270C88"/>
    <w:multiLevelType w:val="multilevel"/>
    <w:tmpl w:val="0409001F"/>
    <w:lvl w:ilvl="0">
      <w:start w:val="1"/>
      <w:numFmt w:val="decimal"/>
      <w:lvlText w:val="%1."/>
      <w:lvlJc w:val="left"/>
      <w:pPr>
        <w:ind w:left="363" w:hanging="360"/>
      </w:pPr>
    </w:lvl>
    <w:lvl w:ilvl="1">
      <w:start w:val="1"/>
      <w:numFmt w:val="decimal"/>
      <w:lvlText w:val="%1.%2."/>
      <w:lvlJc w:val="left"/>
      <w:pPr>
        <w:ind w:left="795" w:hanging="432"/>
      </w:pPr>
    </w:lvl>
    <w:lvl w:ilvl="2">
      <w:start w:val="1"/>
      <w:numFmt w:val="decimal"/>
      <w:lvlText w:val="%1.%2.%3."/>
      <w:lvlJc w:val="left"/>
      <w:pPr>
        <w:ind w:left="1227" w:hanging="504"/>
      </w:pPr>
    </w:lvl>
    <w:lvl w:ilvl="3">
      <w:start w:val="1"/>
      <w:numFmt w:val="decimal"/>
      <w:lvlText w:val="%1.%2.%3.%4."/>
      <w:lvlJc w:val="left"/>
      <w:pPr>
        <w:ind w:left="1731" w:hanging="648"/>
      </w:pPr>
    </w:lvl>
    <w:lvl w:ilvl="4">
      <w:start w:val="1"/>
      <w:numFmt w:val="decimal"/>
      <w:lvlText w:val="%1.%2.%3.%4.%5."/>
      <w:lvlJc w:val="left"/>
      <w:pPr>
        <w:ind w:left="2235" w:hanging="792"/>
      </w:pPr>
    </w:lvl>
    <w:lvl w:ilvl="5">
      <w:start w:val="1"/>
      <w:numFmt w:val="decimal"/>
      <w:lvlText w:val="%1.%2.%3.%4.%5.%6."/>
      <w:lvlJc w:val="left"/>
      <w:pPr>
        <w:ind w:left="2739" w:hanging="936"/>
      </w:pPr>
    </w:lvl>
    <w:lvl w:ilvl="6">
      <w:start w:val="1"/>
      <w:numFmt w:val="decimal"/>
      <w:lvlText w:val="%1.%2.%3.%4.%5.%6.%7."/>
      <w:lvlJc w:val="left"/>
      <w:pPr>
        <w:ind w:left="3243" w:hanging="1080"/>
      </w:pPr>
    </w:lvl>
    <w:lvl w:ilvl="7">
      <w:start w:val="1"/>
      <w:numFmt w:val="decimal"/>
      <w:lvlText w:val="%1.%2.%3.%4.%5.%6.%7.%8."/>
      <w:lvlJc w:val="left"/>
      <w:pPr>
        <w:ind w:left="3747" w:hanging="1224"/>
      </w:pPr>
    </w:lvl>
    <w:lvl w:ilvl="8">
      <w:start w:val="1"/>
      <w:numFmt w:val="decimal"/>
      <w:lvlText w:val="%1.%2.%3.%4.%5.%6.%7.%8.%9."/>
      <w:lvlJc w:val="left"/>
      <w:pPr>
        <w:ind w:left="4323" w:hanging="1440"/>
      </w:pPr>
    </w:lvl>
  </w:abstractNum>
  <w:abstractNum w:abstractNumId="29">
    <w:nsid w:val="3BE21468"/>
    <w:multiLevelType w:val="hybridMultilevel"/>
    <w:tmpl w:val="B144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7B6443"/>
    <w:multiLevelType w:val="multilevel"/>
    <w:tmpl w:val="B0C29D86"/>
    <w:lvl w:ilvl="0">
      <w:start w:val="1"/>
      <w:numFmt w:val="bullet"/>
      <w:pStyle w:val="CellBodyBox"/>
      <w:lvlText w:val=""/>
      <w:lvlJc w:val="left"/>
      <w:pPr>
        <w:tabs>
          <w:tab w:val="num" w:pos="360"/>
        </w:tabs>
        <w:ind w:left="360" w:hanging="274"/>
      </w:pPr>
      <w:rPr>
        <w:rFonts w:ascii="Wingdings" w:hAnsi="Wingdings" w:hint="default"/>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nsid w:val="3E9054EB"/>
    <w:multiLevelType w:val="multilevel"/>
    <w:tmpl w:val="5090F590"/>
    <w:lvl w:ilvl="0">
      <w:start w:val="1"/>
      <w:numFmt w:val="bullet"/>
      <w:pStyle w:val="WarnText"/>
      <w:suff w:val="space"/>
      <w:lvlText w:val=""/>
      <w:lvlJc w:val="left"/>
      <w:pPr>
        <w:ind w:left="0" w:firstLine="0"/>
      </w:pPr>
      <w:rPr>
        <w:rFonts w:ascii="Wingdings" w:hAnsi="Wingdings" w:hint="default"/>
        <w:color w:val="FF000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3F3F1F18"/>
    <w:multiLevelType w:val="multilevel"/>
    <w:tmpl w:val="68ECA40A"/>
    <w:lvl w:ilvl="0">
      <w:start w:val="1"/>
      <w:numFmt w:val="none"/>
      <w:pStyle w:val="NumberedRestart"/>
      <w:lvlText w:val=""/>
      <w:lvlJc w:val="right"/>
      <w:pPr>
        <w:tabs>
          <w:tab w:val="num" w:pos="763"/>
        </w:tabs>
        <w:ind w:left="360" w:firstLine="259"/>
      </w:pPr>
      <w:rPr>
        <w:rFonts w:hint="default"/>
      </w:rPr>
    </w:lvl>
    <w:lvl w:ilvl="1">
      <w:start w:val="1"/>
      <w:numFmt w:val="decimal"/>
      <w:pStyle w:val="Numbered"/>
      <w:lvlText w:val="%1%2. [   ]"/>
      <w:lvlJc w:val="right"/>
      <w:pPr>
        <w:tabs>
          <w:tab w:val="num" w:pos="763"/>
        </w:tabs>
        <w:ind w:left="360" w:firstLine="259"/>
      </w:pPr>
      <w:rPr>
        <w:rFonts w:ascii="Arial" w:hAnsi="Arial" w:hint="default"/>
        <w:b w:val="0"/>
        <w:i w:val="0"/>
        <w:sz w:val="20"/>
      </w:rPr>
    </w:lvl>
    <w:lvl w:ilvl="2">
      <w:start w:val="1"/>
      <w:numFmt w:val="none"/>
      <w:lvlText w:val=""/>
      <w:lvlJc w:val="left"/>
      <w:pPr>
        <w:tabs>
          <w:tab w:val="num" w:pos="619"/>
        </w:tabs>
        <w:ind w:left="619" w:firstLine="0"/>
      </w:pPr>
      <w:rPr>
        <w:rFonts w:hint="default"/>
      </w:rPr>
    </w:lvl>
    <w:lvl w:ilvl="3">
      <w:start w:val="1"/>
      <w:numFmt w:val="none"/>
      <w:lvlRestart w:val="0"/>
      <w:lvlText w:val=""/>
      <w:lvlJc w:val="left"/>
      <w:pPr>
        <w:tabs>
          <w:tab w:val="num" w:pos="619"/>
        </w:tabs>
        <w:ind w:left="619" w:firstLine="0"/>
      </w:pPr>
      <w:rPr>
        <w:rFonts w:hint="default"/>
      </w:rPr>
    </w:lvl>
    <w:lvl w:ilvl="4">
      <w:start w:val="1"/>
      <w:numFmt w:val="none"/>
      <w:lvlRestart w:val="0"/>
      <w:lvlText w:val=""/>
      <w:lvlJc w:val="left"/>
      <w:pPr>
        <w:tabs>
          <w:tab w:val="num" w:pos="619"/>
        </w:tabs>
        <w:ind w:left="619" w:firstLine="0"/>
      </w:pPr>
      <w:rPr>
        <w:rFonts w:hint="default"/>
      </w:rPr>
    </w:lvl>
    <w:lvl w:ilvl="5">
      <w:start w:val="1"/>
      <w:numFmt w:val="none"/>
      <w:lvlRestart w:val="0"/>
      <w:lvlText w:val=""/>
      <w:lvlJc w:val="left"/>
      <w:pPr>
        <w:tabs>
          <w:tab w:val="num" w:pos="619"/>
        </w:tabs>
        <w:ind w:left="619" w:firstLine="0"/>
      </w:pPr>
      <w:rPr>
        <w:rFonts w:hint="default"/>
      </w:rPr>
    </w:lvl>
    <w:lvl w:ilvl="6">
      <w:start w:val="1"/>
      <w:numFmt w:val="none"/>
      <w:lvlRestart w:val="0"/>
      <w:lvlText w:val=""/>
      <w:lvlJc w:val="left"/>
      <w:pPr>
        <w:tabs>
          <w:tab w:val="num" w:pos="619"/>
        </w:tabs>
        <w:ind w:left="619" w:firstLine="0"/>
      </w:pPr>
      <w:rPr>
        <w:rFonts w:hint="default"/>
      </w:rPr>
    </w:lvl>
    <w:lvl w:ilvl="7">
      <w:start w:val="1"/>
      <w:numFmt w:val="none"/>
      <w:lvlRestart w:val="0"/>
      <w:lvlText w:val=""/>
      <w:lvlJc w:val="left"/>
      <w:pPr>
        <w:tabs>
          <w:tab w:val="num" w:pos="619"/>
        </w:tabs>
        <w:ind w:left="619" w:firstLine="0"/>
      </w:pPr>
      <w:rPr>
        <w:rFonts w:hint="default"/>
      </w:rPr>
    </w:lvl>
    <w:lvl w:ilvl="8">
      <w:start w:val="1"/>
      <w:numFmt w:val="none"/>
      <w:lvlRestart w:val="0"/>
      <w:lvlText w:val=""/>
      <w:lvlJc w:val="left"/>
      <w:pPr>
        <w:tabs>
          <w:tab w:val="num" w:pos="619"/>
        </w:tabs>
        <w:ind w:left="619" w:firstLine="0"/>
      </w:pPr>
      <w:rPr>
        <w:rFonts w:hint="default"/>
      </w:rPr>
    </w:lvl>
  </w:abstractNum>
  <w:abstractNum w:abstractNumId="33">
    <w:nsid w:val="411E50CF"/>
    <w:multiLevelType w:val="multilevel"/>
    <w:tmpl w:val="E622399A"/>
    <w:lvl w:ilvl="0">
      <w:start w:val="1"/>
      <w:numFmt w:val="none"/>
      <w:pStyle w:val="AlphaListRestart"/>
      <w:lvlText w:val="%1"/>
      <w:lvlJc w:val="left"/>
      <w:pPr>
        <w:tabs>
          <w:tab w:val="num" w:pos="0"/>
        </w:tabs>
        <w:ind w:left="0" w:firstLine="0"/>
      </w:pPr>
      <w:rPr>
        <w:rFonts w:ascii="Arial" w:hAnsi="Arial" w:hint="default"/>
        <w:b w:val="0"/>
        <w:i w:val="0"/>
        <w:sz w:val="20"/>
      </w:rPr>
    </w:lvl>
    <w:lvl w:ilvl="1">
      <w:start w:val="1"/>
      <w:numFmt w:val="lowerLetter"/>
      <w:pStyle w:val="AlphaList"/>
      <w:lvlText w:val="%2."/>
      <w:lvlJc w:val="left"/>
      <w:pPr>
        <w:tabs>
          <w:tab w:val="num" w:pos="360"/>
        </w:tabs>
        <w:ind w:left="360" w:hanging="317"/>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4">
    <w:nsid w:val="42BD0318"/>
    <w:multiLevelType w:val="hybridMultilevel"/>
    <w:tmpl w:val="D0A6F3F6"/>
    <w:lvl w:ilvl="0" w:tplc="1A2ED69E">
      <w:start w:val="1"/>
      <w:numFmt w:val="bullet"/>
      <w:pStyle w:val="CellBodyIndBullet"/>
      <w:lvlText w:val="–"/>
      <w:lvlJc w:val="left"/>
      <w:pPr>
        <w:tabs>
          <w:tab w:val="num" w:pos="216"/>
        </w:tabs>
        <w:ind w:left="360" w:hanging="144"/>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8A1145"/>
    <w:multiLevelType w:val="multilevel"/>
    <w:tmpl w:val="9A682DC4"/>
    <w:lvl w:ilvl="0">
      <w:start w:val="1"/>
      <w:numFmt w:val="bullet"/>
      <w:pStyle w:val="Bulleted"/>
      <w:lvlText w:val=""/>
      <w:lvlJc w:val="left"/>
      <w:pPr>
        <w:tabs>
          <w:tab w:val="num" w:pos="360"/>
        </w:tabs>
        <w:ind w:left="360" w:hanging="216"/>
      </w:pPr>
      <w:rPr>
        <w:rFonts w:ascii="Symbol" w:hAnsi="Symbol" w:hint="default"/>
        <w:color w:val="0000FF"/>
      </w:rPr>
    </w:lvl>
    <w:lvl w:ilvl="1">
      <w:start w:val="1"/>
      <w:numFmt w:val="bullet"/>
      <w:pStyle w:val="BulletedSingl"/>
      <w:lvlText w:val=""/>
      <w:lvlJc w:val="left"/>
      <w:pPr>
        <w:tabs>
          <w:tab w:val="num" w:pos="360"/>
        </w:tabs>
        <w:ind w:left="360" w:hanging="216"/>
      </w:pPr>
      <w:rPr>
        <w:rFonts w:ascii="Symbol" w:hAnsi="Symbol" w:hint="default"/>
        <w:color w:val="0000FF"/>
      </w:rPr>
    </w:lvl>
    <w:lvl w:ilvl="2">
      <w:start w:val="1"/>
      <w:numFmt w:val="bullet"/>
      <w:pStyle w:val="Bulleted2"/>
      <w:lvlText w:val=""/>
      <w:lvlJc w:val="left"/>
      <w:pPr>
        <w:tabs>
          <w:tab w:val="num" w:pos="619"/>
        </w:tabs>
        <w:ind w:left="619" w:hanging="216"/>
      </w:pPr>
      <w:rPr>
        <w:rFonts w:ascii="Symbol" w:hAnsi="Symbol" w:hint="default"/>
        <w:color w:val="0000FF"/>
      </w:rPr>
    </w:lvl>
    <w:lvl w:ilvl="3">
      <w:start w:val="1"/>
      <w:numFmt w:val="bullet"/>
      <w:pStyle w:val="Bulleted2Singl"/>
      <w:lvlText w:val=""/>
      <w:lvlJc w:val="left"/>
      <w:pPr>
        <w:tabs>
          <w:tab w:val="num" w:pos="619"/>
        </w:tabs>
        <w:ind w:left="619" w:hanging="216"/>
      </w:pPr>
      <w:rPr>
        <w:rFonts w:ascii="Symbol" w:hAnsi="Symbol" w:hint="default"/>
        <w:color w:val="0000FF"/>
      </w:rPr>
    </w:lvl>
    <w:lvl w:ilvl="4">
      <w:start w:val="1"/>
      <w:numFmt w:val="bullet"/>
      <w:pStyle w:val="Bulleted3"/>
      <w:lvlText w:val=""/>
      <w:lvlJc w:val="left"/>
      <w:pPr>
        <w:tabs>
          <w:tab w:val="num" w:pos="936"/>
        </w:tabs>
        <w:ind w:left="936" w:hanging="245"/>
      </w:pPr>
      <w:rPr>
        <w:rFonts w:ascii="Symbol" w:hAnsi="Symbol" w:hint="default"/>
        <w:color w:val="0000FF"/>
      </w:rPr>
    </w:lvl>
    <w:lvl w:ilvl="5">
      <w:start w:val="1"/>
      <w:numFmt w:val="bullet"/>
      <w:pStyle w:val="Bulleted3Singl"/>
      <w:lvlText w:val=""/>
      <w:lvlJc w:val="left"/>
      <w:pPr>
        <w:tabs>
          <w:tab w:val="num" w:pos="936"/>
        </w:tabs>
        <w:ind w:left="936" w:hanging="216"/>
      </w:pPr>
      <w:rPr>
        <w:rFonts w:ascii="Symbol" w:hAnsi="Symbol" w:hint="default"/>
        <w:color w:val="0000FF"/>
      </w:rPr>
    </w:lvl>
    <w:lvl w:ilvl="6">
      <w:start w:val="1"/>
      <w:numFmt w:val="bullet"/>
      <w:lvlRestart w:val="0"/>
      <w:pStyle w:val="BulletedHd"/>
      <w:lvlText w:val=""/>
      <w:lvlJc w:val="left"/>
      <w:pPr>
        <w:tabs>
          <w:tab w:val="num" w:pos="216"/>
        </w:tabs>
        <w:ind w:left="216" w:hanging="173"/>
      </w:pPr>
      <w:rPr>
        <w:rFonts w:ascii="Symbol" w:hAnsi="Symbol" w:hint="default"/>
        <w:color w:val="0000FF"/>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nsid w:val="4B0118A7"/>
    <w:multiLevelType w:val="multilevel"/>
    <w:tmpl w:val="B9FEC596"/>
    <w:lvl w:ilvl="0">
      <w:start w:val="1"/>
      <w:numFmt w:val="none"/>
      <w:lvlText w:val="%1"/>
      <w:lvlJc w:val="left"/>
      <w:pPr>
        <w:tabs>
          <w:tab w:val="num" w:pos="360"/>
        </w:tabs>
        <w:ind w:left="360" w:hanging="360"/>
      </w:pPr>
      <w:rPr>
        <w:rFonts w:hint="default"/>
      </w:rPr>
    </w:lvl>
    <w:lvl w:ilvl="1">
      <w:start w:val="1"/>
      <w:numFmt w:val="none"/>
      <w:lvlText w:val="%1"/>
      <w:lvlJc w:val="left"/>
      <w:pPr>
        <w:tabs>
          <w:tab w:val="num" w:pos="1080"/>
        </w:tabs>
        <w:ind w:left="792" w:hanging="432"/>
      </w:pPr>
      <w:rPr>
        <w:rFonts w:hint="default"/>
      </w:rPr>
    </w:lvl>
    <w:lvl w:ilvl="2">
      <w:start w:val="1"/>
      <w:numFmt w:val="none"/>
      <w:lvlText w:val="%1"/>
      <w:lvlJc w:val="left"/>
      <w:pPr>
        <w:tabs>
          <w:tab w:val="num" w:pos="1800"/>
        </w:tabs>
        <w:ind w:left="1224" w:hanging="504"/>
      </w:pPr>
      <w:rPr>
        <w:rFonts w:hint="default"/>
      </w:rPr>
    </w:lvl>
    <w:lvl w:ilvl="3">
      <w:start w:val="1"/>
      <w:numFmt w:val="none"/>
      <w:lvlRestart w:val="0"/>
      <w:pStyle w:val="TaskHdRestart"/>
      <w:lvlText w:val="%1"/>
      <w:lvlJc w:val="left"/>
      <w:pPr>
        <w:tabs>
          <w:tab w:val="num" w:pos="0"/>
        </w:tabs>
        <w:ind w:left="0" w:firstLine="0"/>
      </w:pPr>
      <w:rPr>
        <w:rFonts w:hint="default"/>
      </w:rPr>
    </w:lvl>
    <w:lvl w:ilvl="4">
      <w:start w:val="1"/>
      <w:numFmt w:val="decimal"/>
      <w:pStyle w:val="TaskHeading"/>
      <w:lvlText w:val="Task %5:"/>
      <w:lvlJc w:val="left"/>
      <w:pPr>
        <w:tabs>
          <w:tab w:val="num" w:pos="936"/>
        </w:tabs>
        <w:ind w:left="936" w:hanging="936"/>
      </w:pPr>
      <w:rPr>
        <w:rFonts w:ascii="Arial" w:hAnsi="Arial" w:hint="default"/>
        <w:b/>
        <w:i w:val="0"/>
        <w:caps w:val="0"/>
        <w:strike w:val="0"/>
        <w:dstrike w:val="0"/>
        <w:vanish w:val="0"/>
        <w:color w:val="0000FF"/>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1"/>
      <w:lvlJc w:val="left"/>
      <w:pPr>
        <w:tabs>
          <w:tab w:val="num" w:pos="3960"/>
        </w:tabs>
        <w:ind w:left="2736" w:hanging="936"/>
      </w:pPr>
      <w:rPr>
        <w:rFonts w:hint="default"/>
      </w:rPr>
    </w:lvl>
    <w:lvl w:ilvl="6">
      <w:start w:val="1"/>
      <w:numFmt w:val="none"/>
      <w:lvlText w:val="%1"/>
      <w:lvlJc w:val="left"/>
      <w:pPr>
        <w:tabs>
          <w:tab w:val="num" w:pos="4680"/>
        </w:tabs>
        <w:ind w:left="3240" w:hanging="1080"/>
      </w:pPr>
      <w:rPr>
        <w:rFonts w:hint="default"/>
      </w:rPr>
    </w:lvl>
    <w:lvl w:ilvl="7">
      <w:start w:val="1"/>
      <w:numFmt w:val="none"/>
      <w:lvlText w:val="%1"/>
      <w:lvlJc w:val="left"/>
      <w:pPr>
        <w:tabs>
          <w:tab w:val="num" w:pos="5400"/>
        </w:tabs>
        <w:ind w:left="3744" w:hanging="1224"/>
      </w:pPr>
      <w:rPr>
        <w:rFonts w:hint="default"/>
      </w:rPr>
    </w:lvl>
    <w:lvl w:ilvl="8">
      <w:start w:val="1"/>
      <w:numFmt w:val="none"/>
      <w:lvlText w:val="%1"/>
      <w:lvlJc w:val="left"/>
      <w:pPr>
        <w:tabs>
          <w:tab w:val="num" w:pos="6120"/>
        </w:tabs>
        <w:ind w:left="4320" w:hanging="1440"/>
      </w:pPr>
      <w:rPr>
        <w:rFonts w:hint="default"/>
      </w:rPr>
    </w:lvl>
  </w:abstractNum>
  <w:abstractNum w:abstractNumId="37">
    <w:nsid w:val="4D737CE2"/>
    <w:multiLevelType w:val="multilevel"/>
    <w:tmpl w:val="AA680A04"/>
    <w:lvl w:ilvl="0">
      <w:start w:val="1"/>
      <w:numFmt w:val="none"/>
      <w:pStyle w:val="WARNING"/>
      <w:lvlText w:val="WARNING:"/>
      <w:lvlJc w:val="left"/>
      <w:pPr>
        <w:tabs>
          <w:tab w:val="num" w:pos="1152"/>
        </w:tabs>
        <w:ind w:left="0" w:firstLine="0"/>
      </w:pPr>
      <w:rPr>
        <w:rFonts w:ascii="Arial" w:hAnsi="Arial" w:hint="default"/>
        <w:b/>
        <w:i/>
        <w:color w:val="FF0000"/>
        <w:sz w:val="20"/>
      </w:rPr>
    </w:lvl>
    <w:lvl w:ilvl="1">
      <w:start w:val="1"/>
      <w:numFmt w:val="none"/>
      <w:lvlRestart w:val="0"/>
      <w:pStyle w:val="StepWARNING"/>
      <w:lvlText w:val="WARNING:"/>
      <w:lvlJc w:val="left"/>
      <w:pPr>
        <w:tabs>
          <w:tab w:val="num" w:pos="1512"/>
        </w:tabs>
        <w:ind w:left="360" w:firstLine="0"/>
      </w:pPr>
      <w:rPr>
        <w:rFonts w:ascii="Arial" w:hAnsi="Arial" w:hint="default"/>
        <w:b/>
        <w:i/>
        <w:color w:val="FF0000"/>
        <w:sz w:val="20"/>
      </w:rPr>
    </w:lvl>
    <w:lvl w:ilvl="2">
      <w:start w:val="1"/>
      <w:numFmt w:val="none"/>
      <w:lvlRestart w:val="0"/>
      <w:pStyle w:val="StepWARNING2"/>
      <w:lvlText w:val="WARNING:"/>
      <w:lvlJc w:val="left"/>
      <w:pPr>
        <w:tabs>
          <w:tab w:val="num" w:pos="1800"/>
        </w:tabs>
        <w:ind w:left="648" w:firstLine="0"/>
      </w:pPr>
      <w:rPr>
        <w:rFonts w:ascii="Arial" w:hAnsi="Arial" w:hint="default"/>
        <w:b/>
        <w:i/>
        <w:caps w:val="0"/>
        <w:strike w:val="0"/>
        <w:dstrike w:val="0"/>
        <w:vanish w:val="0"/>
        <w:color w:val="FF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8">
    <w:nsid w:val="50AB7965"/>
    <w:multiLevelType w:val="hybridMultilevel"/>
    <w:tmpl w:val="CAA46F8C"/>
    <w:lvl w:ilvl="0" w:tplc="A56CAF7A">
      <w:start w:val="1"/>
      <w:numFmt w:val="bullet"/>
      <w:pStyle w:val="CellBodyBullet"/>
      <w:lvlText w:val=""/>
      <w:lvlJc w:val="left"/>
      <w:pPr>
        <w:tabs>
          <w:tab w:val="num" w:pos="216"/>
        </w:tabs>
        <w:ind w:left="216" w:hanging="216"/>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35D5CCA"/>
    <w:multiLevelType w:val="multilevel"/>
    <w:tmpl w:val="AD3660B6"/>
    <w:lvl w:ilvl="0">
      <w:start w:val="1"/>
      <w:numFmt w:val="none"/>
      <w:lvlText w:val=""/>
      <w:lvlJc w:val="left"/>
      <w:pPr>
        <w:tabs>
          <w:tab w:val="num" w:pos="0"/>
        </w:tabs>
        <w:ind w:left="0" w:firstLine="0"/>
      </w:pPr>
      <w:rPr>
        <w:rFonts w:hint="default"/>
      </w:rPr>
    </w:lvl>
    <w:lvl w:ilvl="1">
      <w:start w:val="1"/>
      <w:numFmt w:val="none"/>
      <w:lvlRestart w:val="0"/>
      <w:pStyle w:val="LinkTaskHdRestart"/>
      <w:isLgl/>
      <w:lvlText w:val=""/>
      <w:lvlJc w:val="left"/>
      <w:pPr>
        <w:tabs>
          <w:tab w:val="num" w:pos="0"/>
        </w:tabs>
        <w:ind w:left="0" w:firstLine="0"/>
      </w:pPr>
      <w:rPr>
        <w:rFonts w:ascii="Arial" w:hAnsi="Arial" w:hint="default"/>
        <w:b/>
        <w:i w:val="0"/>
        <w:color w:val="0000FF"/>
        <w:sz w:val="24"/>
      </w:rPr>
    </w:lvl>
    <w:lvl w:ilvl="2">
      <w:start w:val="1"/>
      <w:numFmt w:val="decimal"/>
      <w:pStyle w:val="LinkTaskHd"/>
      <w:lvlText w:val="Link Task %3:"/>
      <w:lvlJc w:val="left"/>
      <w:pPr>
        <w:tabs>
          <w:tab w:val="num" w:pos="1440"/>
        </w:tabs>
        <w:ind w:left="1440" w:hanging="1440"/>
      </w:pPr>
      <w:rPr>
        <w:rFonts w:ascii="Arial" w:hAnsi="Arial" w:hint="default"/>
        <w:b/>
        <w:i w:val="0"/>
        <w:color w:val="0000FF"/>
        <w:sz w:val="22"/>
      </w:rPr>
    </w:lvl>
    <w:lvl w:ilvl="3">
      <w:start w:val="1"/>
      <w:numFmt w:val="none"/>
      <w:lvlText w:val=""/>
      <w:lvlJc w:val="left"/>
      <w:pPr>
        <w:tabs>
          <w:tab w:val="num" w:pos="1980"/>
        </w:tabs>
        <w:ind w:left="1908" w:hanging="648"/>
      </w:pPr>
      <w:rPr>
        <w:rFonts w:hint="default"/>
      </w:rPr>
    </w:lvl>
    <w:lvl w:ilvl="4">
      <w:start w:val="1"/>
      <w:numFmt w:val="none"/>
      <w:lvlText w:val=""/>
      <w:lvlJc w:val="left"/>
      <w:pPr>
        <w:tabs>
          <w:tab w:val="num" w:pos="2700"/>
        </w:tabs>
        <w:ind w:left="2412" w:hanging="792"/>
      </w:pPr>
      <w:rPr>
        <w:rFonts w:hint="default"/>
      </w:rPr>
    </w:lvl>
    <w:lvl w:ilvl="5">
      <w:start w:val="1"/>
      <w:numFmt w:val="none"/>
      <w:lvlText w:val=""/>
      <w:lvlJc w:val="left"/>
      <w:pPr>
        <w:tabs>
          <w:tab w:val="num" w:pos="3060"/>
        </w:tabs>
        <w:ind w:left="2916" w:hanging="936"/>
      </w:pPr>
      <w:rPr>
        <w:rFonts w:hint="default"/>
      </w:rPr>
    </w:lvl>
    <w:lvl w:ilvl="6">
      <w:start w:val="1"/>
      <w:numFmt w:val="none"/>
      <w:lvlText w:val=""/>
      <w:lvlJc w:val="left"/>
      <w:pPr>
        <w:tabs>
          <w:tab w:val="num" w:pos="3780"/>
        </w:tabs>
        <w:ind w:left="3420" w:hanging="1080"/>
      </w:pPr>
      <w:rPr>
        <w:rFonts w:hint="default"/>
      </w:rPr>
    </w:lvl>
    <w:lvl w:ilvl="7">
      <w:start w:val="1"/>
      <w:numFmt w:val="none"/>
      <w:lvlText w:val=""/>
      <w:lvlJc w:val="left"/>
      <w:pPr>
        <w:tabs>
          <w:tab w:val="num" w:pos="4140"/>
        </w:tabs>
        <w:ind w:left="3924" w:hanging="1224"/>
      </w:pPr>
      <w:rPr>
        <w:rFonts w:hint="default"/>
      </w:rPr>
    </w:lvl>
    <w:lvl w:ilvl="8">
      <w:start w:val="1"/>
      <w:numFmt w:val="none"/>
      <w:lvlText w:val=""/>
      <w:lvlJc w:val="left"/>
      <w:pPr>
        <w:tabs>
          <w:tab w:val="num" w:pos="4860"/>
        </w:tabs>
        <w:ind w:left="4500" w:hanging="1440"/>
      </w:pPr>
      <w:rPr>
        <w:rFonts w:hint="default"/>
      </w:rPr>
    </w:lvl>
  </w:abstractNum>
  <w:abstractNum w:abstractNumId="40">
    <w:nsid w:val="59B8299D"/>
    <w:multiLevelType w:val="multilevel"/>
    <w:tmpl w:val="4C9C5EC4"/>
    <w:lvl w:ilvl="0">
      <w:start w:val="1"/>
      <w:numFmt w:val="none"/>
      <w:pStyle w:val="Numbered3Restart"/>
      <w:lvlText w:val=""/>
      <w:lvlJc w:val="left"/>
      <w:pPr>
        <w:tabs>
          <w:tab w:val="num" w:pos="1008"/>
        </w:tabs>
        <w:ind w:left="1008" w:hanging="72"/>
      </w:pPr>
      <w:rPr>
        <w:rFonts w:hint="default"/>
      </w:rPr>
    </w:lvl>
    <w:lvl w:ilvl="1">
      <w:start w:val="1"/>
      <w:numFmt w:val="decimal"/>
      <w:pStyle w:val="Numbered3"/>
      <w:lvlText w:val="%1%2."/>
      <w:lvlJc w:val="right"/>
      <w:pPr>
        <w:tabs>
          <w:tab w:val="num" w:pos="936"/>
        </w:tabs>
        <w:ind w:left="936" w:hanging="144"/>
      </w:pPr>
      <w:rPr>
        <w:rFonts w:ascii="Arial" w:hAnsi="Arial" w:hint="default"/>
        <w:b w:val="0"/>
        <w:i w:val="0"/>
        <w:sz w:val="20"/>
      </w:rPr>
    </w:lvl>
    <w:lvl w:ilvl="2">
      <w:start w:val="1"/>
      <w:numFmt w:val="none"/>
      <w:lvlText w:val="%1"/>
      <w:lvlJc w:val="left"/>
      <w:pPr>
        <w:tabs>
          <w:tab w:val="num" w:pos="1224"/>
        </w:tabs>
        <w:ind w:left="1224" w:hanging="504"/>
      </w:pPr>
      <w:rPr>
        <w:rFonts w:hint="default"/>
      </w:rPr>
    </w:lvl>
    <w:lvl w:ilvl="3">
      <w:start w:val="1"/>
      <w:numFmt w:val="none"/>
      <w:lvlText w:val="%1"/>
      <w:lvlJc w:val="left"/>
      <w:pPr>
        <w:tabs>
          <w:tab w:val="num" w:pos="0"/>
        </w:tabs>
        <w:ind w:left="0" w:firstLine="0"/>
      </w:pPr>
      <w:rPr>
        <w:rFonts w:hint="default"/>
      </w:rPr>
    </w:lvl>
    <w:lvl w:ilvl="4">
      <w:start w:val="1"/>
      <w:numFmt w:val="none"/>
      <w:lvlText w:val="%1"/>
      <w:lvlJc w:val="left"/>
      <w:pPr>
        <w:tabs>
          <w:tab w:val="num" w:pos="-31680"/>
        </w:tabs>
        <w:ind w:left="-32767" w:firstLine="0"/>
      </w:pPr>
      <w:rPr>
        <w:rFonts w:hint="default"/>
      </w:rPr>
    </w:lvl>
    <w:lvl w:ilvl="5">
      <w:start w:val="1"/>
      <w:numFmt w:val="none"/>
      <w:lvlText w:val="%1"/>
      <w:lvlJc w:val="left"/>
      <w:pPr>
        <w:tabs>
          <w:tab w:val="num" w:pos="-31680"/>
        </w:tabs>
        <w:ind w:left="-32767" w:firstLine="0"/>
      </w:pPr>
      <w:rPr>
        <w:rFonts w:hint="default"/>
      </w:rPr>
    </w:lvl>
    <w:lvl w:ilvl="6">
      <w:start w:val="1"/>
      <w:numFmt w:val="none"/>
      <w:lvlText w:val="%1"/>
      <w:lvlJc w:val="left"/>
      <w:pPr>
        <w:tabs>
          <w:tab w:val="num" w:pos="-31680"/>
        </w:tabs>
        <w:ind w:left="-32767" w:firstLine="0"/>
      </w:pPr>
      <w:rPr>
        <w:rFonts w:hint="default"/>
      </w:rPr>
    </w:lvl>
    <w:lvl w:ilvl="7">
      <w:start w:val="1"/>
      <w:numFmt w:val="none"/>
      <w:lvlText w:val="%8%1"/>
      <w:lvlJc w:val="left"/>
      <w:pPr>
        <w:tabs>
          <w:tab w:val="num" w:pos="-31680"/>
        </w:tabs>
        <w:ind w:left="-32767" w:firstLine="0"/>
      </w:pPr>
      <w:rPr>
        <w:rFonts w:hint="default"/>
      </w:rPr>
    </w:lvl>
    <w:lvl w:ilvl="8">
      <w:start w:val="1"/>
      <w:numFmt w:val="none"/>
      <w:lvlText w:val="%1"/>
      <w:lvlJc w:val="left"/>
      <w:pPr>
        <w:tabs>
          <w:tab w:val="num" w:pos="-31680"/>
        </w:tabs>
        <w:ind w:left="-32767" w:firstLine="0"/>
      </w:pPr>
      <w:rPr>
        <w:rFonts w:hint="default"/>
      </w:rPr>
    </w:lvl>
  </w:abstractNum>
  <w:abstractNum w:abstractNumId="41">
    <w:nsid w:val="5B550A1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5F283C54"/>
    <w:multiLevelType w:val="multilevel"/>
    <w:tmpl w:val="F6DAC9BA"/>
    <w:lvl w:ilvl="0">
      <w:start w:val="1"/>
      <w:numFmt w:val="none"/>
      <w:lvlText w:val="%1"/>
      <w:lvlJc w:val="left"/>
      <w:pPr>
        <w:tabs>
          <w:tab w:val="num" w:pos="360"/>
        </w:tabs>
        <w:ind w:left="360" w:hanging="360"/>
      </w:pPr>
      <w:rPr>
        <w:rFonts w:hint="default"/>
      </w:rPr>
    </w:lvl>
    <w:lvl w:ilvl="1">
      <w:start w:val="1"/>
      <w:numFmt w:val="none"/>
      <w:lvlText w:val="%1"/>
      <w:lvlJc w:val="left"/>
      <w:pPr>
        <w:tabs>
          <w:tab w:val="num" w:pos="1080"/>
        </w:tabs>
        <w:ind w:left="792" w:hanging="432"/>
      </w:pPr>
      <w:rPr>
        <w:rFonts w:hint="default"/>
      </w:rPr>
    </w:lvl>
    <w:lvl w:ilvl="2">
      <w:start w:val="1"/>
      <w:numFmt w:val="none"/>
      <w:lvlText w:val="%1"/>
      <w:lvlJc w:val="left"/>
      <w:pPr>
        <w:tabs>
          <w:tab w:val="num" w:pos="1800"/>
        </w:tabs>
        <w:ind w:left="1224" w:hanging="504"/>
      </w:pPr>
      <w:rPr>
        <w:rFonts w:hint="default"/>
      </w:rPr>
    </w:lvl>
    <w:lvl w:ilvl="3">
      <w:start w:val="1"/>
      <w:numFmt w:val="none"/>
      <w:lvlRestart w:val="0"/>
      <w:lvlText w:val="%1"/>
      <w:lvlJc w:val="left"/>
      <w:pPr>
        <w:tabs>
          <w:tab w:val="num" w:pos="0"/>
        </w:tabs>
        <w:ind w:left="0" w:firstLine="0"/>
      </w:pPr>
      <w:rPr>
        <w:rFonts w:hint="default"/>
      </w:rPr>
    </w:lvl>
    <w:lvl w:ilvl="4">
      <w:start w:val="1"/>
      <w:numFmt w:val="decimal"/>
      <w:lvlText w:val="Task %5:"/>
      <w:lvlJc w:val="left"/>
      <w:pPr>
        <w:tabs>
          <w:tab w:val="num" w:pos="936"/>
        </w:tabs>
        <w:ind w:left="936" w:hanging="936"/>
      </w:pPr>
      <w:rPr>
        <w:rFonts w:ascii="Arial" w:hAnsi="Arial" w:hint="default"/>
        <w:b/>
        <w:i w:val="0"/>
        <w:caps w:val="0"/>
        <w:strike w:val="0"/>
        <w:dstrike w:val="0"/>
        <w:vanish w:val="0"/>
        <w:color w:val="0000FF"/>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1"/>
      <w:lvlJc w:val="left"/>
      <w:pPr>
        <w:tabs>
          <w:tab w:val="num" w:pos="3960"/>
        </w:tabs>
        <w:ind w:left="2736" w:hanging="936"/>
      </w:pPr>
      <w:rPr>
        <w:rFonts w:hint="default"/>
      </w:rPr>
    </w:lvl>
    <w:lvl w:ilvl="6">
      <w:start w:val="1"/>
      <w:numFmt w:val="none"/>
      <w:lvlText w:val="%1"/>
      <w:lvlJc w:val="left"/>
      <w:pPr>
        <w:tabs>
          <w:tab w:val="num" w:pos="4680"/>
        </w:tabs>
        <w:ind w:left="3240" w:hanging="1080"/>
      </w:pPr>
      <w:rPr>
        <w:rFonts w:hint="default"/>
      </w:rPr>
    </w:lvl>
    <w:lvl w:ilvl="7">
      <w:start w:val="1"/>
      <w:numFmt w:val="none"/>
      <w:lvlText w:val="%1"/>
      <w:lvlJc w:val="left"/>
      <w:pPr>
        <w:tabs>
          <w:tab w:val="num" w:pos="5400"/>
        </w:tabs>
        <w:ind w:left="3744" w:hanging="1224"/>
      </w:pPr>
      <w:rPr>
        <w:rFonts w:hint="default"/>
      </w:rPr>
    </w:lvl>
    <w:lvl w:ilvl="8">
      <w:start w:val="1"/>
      <w:numFmt w:val="none"/>
      <w:lvlText w:val="%1"/>
      <w:lvlJc w:val="left"/>
      <w:pPr>
        <w:tabs>
          <w:tab w:val="num" w:pos="6120"/>
        </w:tabs>
        <w:ind w:left="4320" w:hanging="1440"/>
      </w:pPr>
      <w:rPr>
        <w:rFonts w:hint="default"/>
      </w:rPr>
    </w:lvl>
  </w:abstractNum>
  <w:abstractNum w:abstractNumId="43">
    <w:nsid w:val="5FD94234"/>
    <w:multiLevelType w:val="multilevel"/>
    <w:tmpl w:val="B488421C"/>
    <w:lvl w:ilvl="0">
      <w:start w:val="3"/>
      <w:numFmt w:val="bullet"/>
      <w:pStyle w:val="SmBulleted"/>
      <w:lvlText w:val=""/>
      <w:lvlJc w:val="left"/>
      <w:pPr>
        <w:tabs>
          <w:tab w:val="num" w:pos="648"/>
        </w:tabs>
        <w:ind w:left="648" w:hanging="292"/>
      </w:pPr>
      <w:rPr>
        <w:rFonts w:ascii="Wingdings 2" w:hAnsi="Wingdings 2" w:hint="default"/>
        <w:color w:val="0000FF"/>
      </w:rPr>
    </w:lvl>
    <w:lvl w:ilvl="1">
      <w:start w:val="1"/>
      <w:numFmt w:val="bullet"/>
      <w:lvlRestart w:val="0"/>
      <w:pStyle w:val="SmBulletedSingl"/>
      <w:lvlText w:val=""/>
      <w:lvlJc w:val="left"/>
      <w:pPr>
        <w:tabs>
          <w:tab w:val="num" w:pos="648"/>
        </w:tabs>
        <w:ind w:left="648" w:hanging="288"/>
      </w:pPr>
      <w:rPr>
        <w:rFonts w:ascii="Wingdings 2" w:hAnsi="Wingdings 2" w:hint="default"/>
        <w:b w:val="0"/>
        <w:bCs w:val="0"/>
        <w:i w:val="0"/>
        <w:iCs w:val="0"/>
        <w:caps w:val="0"/>
        <w:strike w:val="0"/>
        <w:dstrike w:val="0"/>
        <w:vanish w:val="0"/>
        <w:color w:val="0000F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Restart w:val="0"/>
      <w:pStyle w:val="SmBulleted2"/>
      <w:lvlText w:val=""/>
      <w:lvlJc w:val="left"/>
      <w:pPr>
        <w:tabs>
          <w:tab w:val="num" w:pos="835"/>
        </w:tabs>
        <w:ind w:left="835" w:hanging="216"/>
      </w:pPr>
      <w:rPr>
        <w:rFonts w:ascii="Wingdings 2" w:hAnsi="Wingdings 2" w:hint="default"/>
        <w:b w:val="0"/>
        <w:bCs w:val="0"/>
        <w:i w:val="0"/>
        <w:iCs w:val="0"/>
        <w:caps w:val="0"/>
        <w:smallCaps w:val="0"/>
        <w:strike w:val="0"/>
        <w:dstrike w:val="0"/>
        <w:vanish w:val="0"/>
        <w:color w:val="0000F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Restart w:val="0"/>
      <w:pStyle w:val="SmBulleted2Singl"/>
      <w:lvlText w:val=""/>
      <w:lvlJc w:val="left"/>
      <w:pPr>
        <w:tabs>
          <w:tab w:val="num" w:pos="835"/>
        </w:tabs>
        <w:ind w:left="835" w:hanging="216"/>
      </w:pPr>
      <w:rPr>
        <w:rFonts w:ascii="Wingdings 2" w:hAnsi="Wingdings 2" w:hint="default"/>
        <w:color w:val="0000FF"/>
      </w:rPr>
    </w:lvl>
    <w:lvl w:ilvl="4">
      <w:start w:val="1"/>
      <w:numFmt w:val="bullet"/>
      <w:lvlRestart w:val="0"/>
      <w:pStyle w:val="SmBulleted3"/>
      <w:lvlText w:val=""/>
      <w:lvlJc w:val="left"/>
      <w:pPr>
        <w:tabs>
          <w:tab w:val="num" w:pos="1051"/>
        </w:tabs>
        <w:ind w:left="1051" w:hanging="216"/>
      </w:pPr>
      <w:rPr>
        <w:rFonts w:ascii="Wingdings 2" w:hAnsi="Wingdings 2" w:hint="default"/>
        <w:color w:val="0000FF"/>
      </w:rPr>
    </w:lvl>
    <w:lvl w:ilvl="5">
      <w:start w:val="1"/>
      <w:numFmt w:val="bullet"/>
      <w:lvlRestart w:val="0"/>
      <w:pStyle w:val="SmBulleted3Singl"/>
      <w:lvlText w:val=""/>
      <w:lvlJc w:val="left"/>
      <w:pPr>
        <w:tabs>
          <w:tab w:val="num" w:pos="1051"/>
        </w:tabs>
        <w:ind w:left="1051" w:hanging="216"/>
      </w:pPr>
      <w:rPr>
        <w:rFonts w:ascii="Wingdings 2" w:hAnsi="Wingdings 2" w:hint="default"/>
        <w:color w:val="0000FF"/>
      </w:rPr>
    </w:lvl>
    <w:lvl w:ilvl="6">
      <w:start w:val="1"/>
      <w:numFmt w:val="none"/>
      <w:lvlText w:val=""/>
      <w:lvlJc w:val="left"/>
      <w:pPr>
        <w:tabs>
          <w:tab w:val="num" w:pos="140"/>
        </w:tabs>
        <w:ind w:left="140" w:firstLine="0"/>
      </w:pPr>
      <w:rPr>
        <w:rFonts w:hint="default"/>
      </w:rPr>
    </w:lvl>
    <w:lvl w:ilvl="7">
      <w:start w:val="1"/>
      <w:numFmt w:val="none"/>
      <w:lvlRestart w:val="0"/>
      <w:lvlText w:val=""/>
      <w:lvlJc w:val="left"/>
      <w:pPr>
        <w:tabs>
          <w:tab w:val="num" w:pos="140"/>
        </w:tabs>
        <w:ind w:left="140" w:firstLine="0"/>
      </w:pPr>
      <w:rPr>
        <w:rFonts w:hint="default"/>
        <w:color w:val="000000"/>
      </w:rPr>
    </w:lvl>
    <w:lvl w:ilvl="8">
      <w:start w:val="1"/>
      <w:numFmt w:val="none"/>
      <w:lvlText w:val=""/>
      <w:lvlJc w:val="left"/>
      <w:pPr>
        <w:tabs>
          <w:tab w:val="num" w:pos="140"/>
        </w:tabs>
        <w:ind w:left="140" w:firstLine="0"/>
      </w:pPr>
      <w:rPr>
        <w:rFonts w:hint="default"/>
      </w:rPr>
    </w:lvl>
  </w:abstractNum>
  <w:abstractNum w:abstractNumId="44">
    <w:nsid w:val="63F74E4D"/>
    <w:multiLevelType w:val="multilevel"/>
    <w:tmpl w:val="C8FAD472"/>
    <w:styleLink w:val="ArticleSection"/>
    <w:lvl w:ilvl="0">
      <w:start w:val="1"/>
      <w:numFmt w:val="lowerLetter"/>
      <w:lvlText w:val="%1."/>
      <w:lvlJc w:val="left"/>
      <w:pPr>
        <w:tabs>
          <w:tab w:val="num" w:pos="1195"/>
        </w:tabs>
        <w:ind w:left="1195" w:hanging="288"/>
      </w:pPr>
      <w:rPr>
        <w:rFonts w:ascii="Arial" w:hAnsi="Arial" w:hint="default"/>
        <w:b w:val="0"/>
        <w:i w:val="0"/>
        <w:sz w:val="20"/>
      </w:rPr>
    </w:lvl>
    <w:lvl w:ilvl="1">
      <w:start w:val="1"/>
      <w:numFmt w:val="none"/>
      <w:isLgl/>
      <w:lvlText w:val=""/>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5">
    <w:nsid w:val="716450C6"/>
    <w:multiLevelType w:val="multilevel"/>
    <w:tmpl w:val="A462BC94"/>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numFmt w:val="none"/>
      <w:lvlRestart w:val="0"/>
      <w:lvlText w:val=""/>
      <w:lvlJc w:val="left"/>
      <w:pPr>
        <w:tabs>
          <w:tab w:val="num" w:pos="-31680"/>
        </w:tabs>
        <w:ind w:left="-32767" w:firstLine="32767"/>
      </w:pPr>
      <w:rPr>
        <w:rFonts w:ascii="Arial" w:hAnsi="Arial" w:hint="default"/>
        <w:b/>
        <w:i w:val="0"/>
        <w:sz w:val="24"/>
      </w:rPr>
    </w:lvl>
    <w:lvl w:ilvl="5">
      <w:start w:val="1"/>
      <w:numFmt w:val="upperLetter"/>
      <w:lvlRestart w:val="0"/>
      <w:pStyle w:val="AppxHd1"/>
      <w:lvlText w:val="Appendix %6:"/>
      <w:lvlJc w:val="left"/>
      <w:pPr>
        <w:tabs>
          <w:tab w:val="num" w:pos="1800"/>
        </w:tabs>
        <w:ind w:left="1800" w:hanging="1800"/>
      </w:pPr>
      <w:rPr>
        <w:rFonts w:ascii="Arial" w:hAnsi="Arial" w:hint="default"/>
        <w:b/>
        <w:i w:val="0"/>
        <w:sz w:val="28"/>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6">
    <w:nsid w:val="71953FD0"/>
    <w:multiLevelType w:val="multilevel"/>
    <w:tmpl w:val="61847D84"/>
    <w:lvl w:ilvl="0">
      <w:start w:val="1"/>
      <w:numFmt w:val="none"/>
      <w:pStyle w:val="StepHdRestart"/>
      <w:lvlText w:val=""/>
      <w:lvlJc w:val="left"/>
      <w:pPr>
        <w:tabs>
          <w:tab w:val="num" w:pos="1008"/>
        </w:tabs>
        <w:ind w:left="1008" w:hanging="1008"/>
      </w:pPr>
      <w:rPr>
        <w:rFonts w:ascii="Arial" w:hAnsi="Arial" w:hint="default"/>
        <w:b/>
        <w:i w:val="0"/>
        <w:sz w:val="22"/>
      </w:rPr>
    </w:lvl>
    <w:lvl w:ilvl="1">
      <w:start w:val="1"/>
      <w:numFmt w:val="decimal"/>
      <w:pStyle w:val="StepHeading"/>
      <w:lvlText w:val="Step %2:"/>
      <w:lvlJc w:val="left"/>
      <w:pPr>
        <w:tabs>
          <w:tab w:val="num" w:pos="936"/>
        </w:tabs>
        <w:ind w:left="936" w:hanging="936"/>
      </w:pPr>
      <w:rPr>
        <w:rFonts w:ascii="Arial" w:hAnsi="Arial" w:hint="default"/>
        <w:b/>
        <w:i w:val="0"/>
        <w:sz w:val="2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4396D1B"/>
    <w:multiLevelType w:val="multilevel"/>
    <w:tmpl w:val="8A80B5B2"/>
    <w:lvl w:ilvl="0">
      <w:start w:val="1"/>
      <w:numFmt w:val="none"/>
      <w:pStyle w:val="Numbered2Restart"/>
      <w:lvlText w:val="%1"/>
      <w:lvlJc w:val="left"/>
      <w:pPr>
        <w:tabs>
          <w:tab w:val="num" w:pos="792"/>
        </w:tabs>
        <w:ind w:left="792" w:hanging="72"/>
      </w:pPr>
      <w:rPr>
        <w:rFonts w:hint="default"/>
      </w:rPr>
    </w:lvl>
    <w:lvl w:ilvl="1">
      <w:start w:val="1"/>
      <w:numFmt w:val="decimal"/>
      <w:pStyle w:val="Numbered2"/>
      <w:lvlText w:val="%1%2."/>
      <w:lvlJc w:val="right"/>
      <w:pPr>
        <w:tabs>
          <w:tab w:val="num" w:pos="691"/>
        </w:tabs>
        <w:ind w:left="691" w:hanging="158"/>
      </w:pPr>
      <w:rPr>
        <w:rFonts w:ascii="Arial" w:hAnsi="Arial" w:hint="default"/>
        <w:b w:val="0"/>
        <w:i w:val="0"/>
        <w:sz w:val="20"/>
      </w:rPr>
    </w:lvl>
    <w:lvl w:ilvl="2">
      <w:start w:val="1"/>
      <w:numFmt w:val="none"/>
      <w:lvlText w:val="%1"/>
      <w:lvlJc w:val="left"/>
      <w:pPr>
        <w:tabs>
          <w:tab w:val="num" w:pos="720"/>
        </w:tabs>
        <w:ind w:left="720" w:hanging="720"/>
      </w:pPr>
      <w:rPr>
        <w:rFonts w:hint="default"/>
      </w:rPr>
    </w:lvl>
    <w:lvl w:ilvl="3">
      <w:start w:val="1"/>
      <w:numFmt w:val="none"/>
      <w:lvlText w:val="%4%1"/>
      <w:lvlJc w:val="left"/>
      <w:pPr>
        <w:tabs>
          <w:tab w:val="num" w:pos="864"/>
        </w:tabs>
        <w:ind w:left="864" w:hanging="864"/>
      </w:pPr>
      <w:rPr>
        <w:rFonts w:hint="default"/>
      </w:rPr>
    </w:lvl>
    <w:lvl w:ilvl="4">
      <w:start w:val="1"/>
      <w:numFmt w:val="none"/>
      <w:lvlText w:val="%5%1"/>
      <w:lvlJc w:val="left"/>
      <w:pPr>
        <w:tabs>
          <w:tab w:val="num" w:pos="1008"/>
        </w:tabs>
        <w:ind w:left="1008" w:hanging="1008"/>
      </w:pPr>
      <w:rPr>
        <w:rFonts w:hint="default"/>
      </w:rPr>
    </w:lvl>
    <w:lvl w:ilvl="5">
      <w:start w:val="1"/>
      <w:numFmt w:val="none"/>
      <w:lvlText w:val="%6%1"/>
      <w:lvlJc w:val="left"/>
      <w:pPr>
        <w:tabs>
          <w:tab w:val="num" w:pos="1152"/>
        </w:tabs>
        <w:ind w:left="1152" w:hanging="1152"/>
      </w:pPr>
      <w:rPr>
        <w:rFonts w:hint="default"/>
      </w:rPr>
    </w:lvl>
    <w:lvl w:ilvl="6">
      <w:start w:val="1"/>
      <w:numFmt w:val="none"/>
      <w:lvlText w:val="%7%1"/>
      <w:lvlJc w:val="left"/>
      <w:pPr>
        <w:tabs>
          <w:tab w:val="num" w:pos="1296"/>
        </w:tabs>
        <w:ind w:left="1296" w:hanging="1296"/>
      </w:pPr>
      <w:rPr>
        <w:rFonts w:hint="default"/>
      </w:rPr>
    </w:lvl>
    <w:lvl w:ilvl="7">
      <w:start w:val="1"/>
      <w:numFmt w:val="none"/>
      <w:lvlText w:val="%8%1"/>
      <w:lvlJc w:val="left"/>
      <w:pPr>
        <w:tabs>
          <w:tab w:val="num" w:pos="1440"/>
        </w:tabs>
        <w:ind w:left="1440" w:hanging="1440"/>
      </w:pPr>
      <w:rPr>
        <w:rFonts w:hint="default"/>
      </w:rPr>
    </w:lvl>
    <w:lvl w:ilvl="8">
      <w:start w:val="1"/>
      <w:numFmt w:val="none"/>
      <w:lvlText w:val="%1"/>
      <w:lvlJc w:val="left"/>
      <w:pPr>
        <w:tabs>
          <w:tab w:val="num" w:pos="1584"/>
        </w:tabs>
        <w:ind w:left="1584" w:hanging="1584"/>
      </w:pPr>
      <w:rPr>
        <w:rFonts w:hint="default"/>
      </w:rPr>
    </w:lvl>
  </w:abstractNum>
  <w:abstractNum w:abstractNumId="48">
    <w:nsid w:val="79586B1A"/>
    <w:multiLevelType w:val="multilevel"/>
    <w:tmpl w:val="42C29854"/>
    <w:lvl w:ilvl="0">
      <w:start w:val="1"/>
      <w:numFmt w:val="none"/>
      <w:pStyle w:val="CAUTION"/>
      <w:lvlText w:val="CAUTION:"/>
      <w:lvlJc w:val="left"/>
      <w:pPr>
        <w:tabs>
          <w:tab w:val="num" w:pos="1080"/>
        </w:tabs>
        <w:ind w:left="0" w:firstLine="0"/>
      </w:pPr>
      <w:rPr>
        <w:rFonts w:ascii="Arial" w:hAnsi="Arial" w:hint="default"/>
        <w:b/>
        <w:i w:val="0"/>
        <w:caps w:val="0"/>
        <w:strike w:val="0"/>
        <w:dstrike w:val="0"/>
        <w:vanish w:val="0"/>
        <w:color w:val="FF99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StepCAUTION"/>
      <w:lvlText w:val="CAUTION:"/>
      <w:lvlJc w:val="left"/>
      <w:pPr>
        <w:tabs>
          <w:tab w:val="num" w:pos="1440"/>
        </w:tabs>
        <w:ind w:left="360" w:firstLine="0"/>
      </w:pPr>
      <w:rPr>
        <w:rFonts w:ascii="Arial" w:hAnsi="Arial" w:hint="default"/>
        <w:b/>
        <w:i w:val="0"/>
        <w:caps w:val="0"/>
        <w:strike w:val="0"/>
        <w:dstrike w:val="0"/>
        <w:vanish w:val="0"/>
        <w:color w:val="FF99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StepCAUTION2"/>
      <w:lvlText w:val="CAUTION:"/>
      <w:lvlJc w:val="left"/>
      <w:pPr>
        <w:tabs>
          <w:tab w:val="num" w:pos="1728"/>
        </w:tabs>
        <w:ind w:left="648" w:firstLine="0"/>
      </w:pPr>
      <w:rPr>
        <w:rFonts w:ascii="Arial" w:hAnsi="Arial" w:hint="default"/>
        <w:b/>
        <w:i w:val="0"/>
        <w:caps w:val="0"/>
        <w:strike w:val="0"/>
        <w:dstrike w:val="0"/>
        <w:vanish w:val="0"/>
        <w:color w:val="FF99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Restart w:val="0"/>
      <w:lvlText w:val=""/>
      <w:lvlJc w:val="left"/>
      <w:pPr>
        <w:tabs>
          <w:tab w:val="num" w:pos="2520"/>
        </w:tabs>
        <w:ind w:left="2520" w:hanging="360"/>
      </w:pPr>
      <w:rPr>
        <w:rFonts w:ascii="Arial" w:hAnsi="Arial" w:hint="default"/>
        <w:b/>
        <w:i w:val="0"/>
        <w:caps w:val="0"/>
        <w:strike w:val="0"/>
        <w:dstrike w:val="0"/>
        <w:vanish w:val="0"/>
        <w:color w:val="FF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9">
    <w:nsid w:val="7CE127BA"/>
    <w:multiLevelType w:val="multilevel"/>
    <w:tmpl w:val="0A46608C"/>
    <w:lvl w:ilvl="0">
      <w:start w:val="1"/>
      <w:numFmt w:val="none"/>
      <w:pStyle w:val="AppxTaskHdRestart"/>
      <w:lvlText w:val=""/>
      <w:lvlJc w:val="left"/>
      <w:pPr>
        <w:tabs>
          <w:tab w:val="num" w:pos="1008"/>
        </w:tabs>
        <w:ind w:left="1008" w:hanging="1008"/>
      </w:pPr>
      <w:rPr>
        <w:rFonts w:ascii="Arial" w:hAnsi="Arial" w:hint="default"/>
        <w:b/>
        <w:i w:val="0"/>
        <w:sz w:val="22"/>
      </w:rPr>
    </w:lvl>
    <w:lvl w:ilvl="1">
      <w:start w:val="1"/>
      <w:numFmt w:val="decimal"/>
      <w:pStyle w:val="AppxTaskHeading"/>
      <w:lvlText w:val="Task %2:"/>
      <w:lvlJc w:val="left"/>
      <w:pPr>
        <w:tabs>
          <w:tab w:val="num" w:pos="936"/>
        </w:tabs>
        <w:ind w:left="936" w:hanging="936"/>
      </w:pPr>
      <w:rPr>
        <w:rFonts w:ascii="Arial" w:hAnsi="Arial" w:hint="default"/>
        <w:b/>
        <w:i w:val="0"/>
        <w:caps w:val="0"/>
        <w:strike w:val="0"/>
        <w:dstrike w:val="0"/>
        <w:vanish w:val="0"/>
        <w:color w:val="0000FF"/>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E723BE5"/>
    <w:multiLevelType w:val="multilevel"/>
    <w:tmpl w:val="B0F07E58"/>
    <w:lvl w:ilvl="0">
      <w:start w:val="1"/>
      <w:numFmt w:val="none"/>
      <w:pStyle w:val="Numbered1Restart"/>
      <w:lvlText w:val=""/>
      <w:lvlJc w:val="left"/>
      <w:pPr>
        <w:tabs>
          <w:tab w:val="num" w:pos="576"/>
        </w:tabs>
        <w:ind w:left="576" w:hanging="72"/>
      </w:pPr>
      <w:rPr>
        <w:rFonts w:hint="default"/>
      </w:rPr>
    </w:lvl>
    <w:lvl w:ilvl="1">
      <w:start w:val="1"/>
      <w:numFmt w:val="decimal"/>
      <w:pStyle w:val="Numbered1"/>
      <w:lvlText w:val="%2."/>
      <w:lvlJc w:val="right"/>
      <w:pPr>
        <w:tabs>
          <w:tab w:val="num" w:pos="360"/>
        </w:tabs>
        <w:ind w:left="360" w:hanging="72"/>
      </w:pPr>
      <w:rPr>
        <w:rFonts w:ascii="Arial" w:hAnsi="Arial" w:hint="default"/>
        <w:b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Restart w:val="0"/>
      <w:lvlText w:val=""/>
      <w:lvlJc w:val="left"/>
      <w:pPr>
        <w:tabs>
          <w:tab w:val="num" w:pos="1008"/>
        </w:tabs>
        <w:ind w:left="1008" w:hanging="720"/>
      </w:pPr>
      <w:rPr>
        <w:rFonts w:hint="default"/>
      </w:rPr>
    </w:lvl>
    <w:lvl w:ilvl="3">
      <w:start w:val="1"/>
      <w:numFmt w:val="none"/>
      <w:lvlText w:val=""/>
      <w:lvlJc w:val="right"/>
      <w:pPr>
        <w:tabs>
          <w:tab w:val="num" w:pos="936"/>
        </w:tabs>
        <w:ind w:left="936" w:hanging="72"/>
      </w:pPr>
      <w:rPr>
        <w:rFonts w:ascii="Arial" w:hAnsi="Arial" w:hint="default"/>
        <w:b w:val="0"/>
        <w:i w:val="0"/>
        <w:sz w:val="20"/>
      </w:rPr>
    </w:lvl>
    <w:lvl w:ilvl="4">
      <w:start w:val="1"/>
      <w:numFmt w:val="none"/>
      <w:lvlText w:val=""/>
      <w:lvlJc w:val="left"/>
      <w:pPr>
        <w:tabs>
          <w:tab w:val="num" w:pos="1296"/>
        </w:tabs>
        <w:ind w:left="1296" w:hanging="1008"/>
      </w:pPr>
      <w:rPr>
        <w:rFonts w:hint="default"/>
      </w:rPr>
    </w:lvl>
    <w:lvl w:ilvl="5">
      <w:start w:val="1"/>
      <w:numFmt w:val="none"/>
      <w:lvlText w:val=""/>
      <w:lvlJc w:val="right"/>
      <w:pPr>
        <w:tabs>
          <w:tab w:val="num" w:pos="1224"/>
        </w:tabs>
        <w:ind w:left="1224" w:hanging="72"/>
      </w:pPr>
      <w:rPr>
        <w:rFonts w:ascii="Arial" w:hAnsi="Arial" w:hint="default"/>
        <w:b w:val="0"/>
        <w:i w:val="0"/>
        <w:sz w:val="20"/>
      </w:rPr>
    </w:lvl>
    <w:lvl w:ilvl="6">
      <w:start w:val="1"/>
      <w:numFmt w:val="none"/>
      <w:lvlText w:val=""/>
      <w:lvlJc w:val="left"/>
      <w:pPr>
        <w:tabs>
          <w:tab w:val="num" w:pos="1584"/>
        </w:tabs>
        <w:ind w:left="1584" w:hanging="1296"/>
      </w:pPr>
      <w:rPr>
        <w:rFonts w:hint="default"/>
      </w:rPr>
    </w:lvl>
    <w:lvl w:ilvl="7">
      <w:start w:val="1"/>
      <w:numFmt w:val="none"/>
      <w:lvlText w:val=""/>
      <w:lvlJc w:val="left"/>
      <w:pPr>
        <w:tabs>
          <w:tab w:val="num" w:pos="1728"/>
        </w:tabs>
        <w:ind w:left="1728" w:hanging="1440"/>
      </w:pPr>
      <w:rPr>
        <w:rFonts w:hint="default"/>
      </w:rPr>
    </w:lvl>
    <w:lvl w:ilvl="8">
      <w:start w:val="1"/>
      <w:numFmt w:val="none"/>
      <w:lvlText w:val=""/>
      <w:lvlJc w:val="left"/>
      <w:pPr>
        <w:tabs>
          <w:tab w:val="num" w:pos="1872"/>
        </w:tabs>
        <w:ind w:left="1872" w:hanging="1584"/>
      </w:pPr>
      <w:rPr>
        <w:rFonts w:hint="default"/>
      </w:rPr>
    </w:lvl>
  </w:abstractNum>
  <w:abstractNum w:abstractNumId="51">
    <w:nsid w:val="7EC064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3"/>
  </w:num>
  <w:num w:numId="3">
    <w:abstractNumId w:val="41"/>
  </w:num>
  <w:num w:numId="4">
    <w:abstractNumId w:val="33"/>
  </w:num>
  <w:num w:numId="5">
    <w:abstractNumId w:val="10"/>
  </w:num>
  <w:num w:numId="6">
    <w:abstractNumId w:val="45"/>
  </w:num>
  <w:num w:numId="7">
    <w:abstractNumId w:val="49"/>
  </w:num>
  <w:num w:numId="8">
    <w:abstractNumId w:val="44"/>
  </w:num>
  <w:num w:numId="9">
    <w:abstractNumId w:val="27"/>
  </w:num>
  <w:num w:numId="10">
    <w:abstractNumId w:val="16"/>
  </w:num>
  <w:num w:numId="11">
    <w:abstractNumId w:val="35"/>
  </w:num>
  <w:num w:numId="12">
    <w:abstractNumId w:val="30"/>
  </w:num>
  <w:num w:numId="13">
    <w:abstractNumId w:val="38"/>
  </w:num>
  <w:num w:numId="14">
    <w:abstractNumId w:val="34"/>
  </w:num>
  <w:num w:numId="15">
    <w:abstractNumId w:val="25"/>
  </w:num>
  <w:num w:numId="16">
    <w:abstractNumId w:val="21"/>
  </w:num>
  <w:num w:numId="17">
    <w:abstractNumId w:val="13"/>
  </w:num>
  <w:num w:numId="18">
    <w:abstractNumId w:val="3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50"/>
  </w:num>
  <w:num w:numId="30">
    <w:abstractNumId w:val="47"/>
  </w:num>
  <w:num w:numId="31">
    <w:abstractNumId w:val="40"/>
  </w:num>
  <w:num w:numId="32">
    <w:abstractNumId w:val="32"/>
  </w:num>
  <w:num w:numId="33">
    <w:abstractNumId w:val="43"/>
  </w:num>
  <w:num w:numId="34">
    <w:abstractNumId w:val="48"/>
  </w:num>
  <w:num w:numId="35">
    <w:abstractNumId w:val="19"/>
  </w:num>
  <w:num w:numId="36">
    <w:abstractNumId w:val="46"/>
  </w:num>
  <w:num w:numId="37">
    <w:abstractNumId w:val="18"/>
  </w:num>
  <w:num w:numId="38">
    <w:abstractNumId w:val="15"/>
  </w:num>
  <w:num w:numId="39">
    <w:abstractNumId w:val="20"/>
  </w:num>
  <w:num w:numId="40">
    <w:abstractNumId w:val="36"/>
  </w:num>
  <w:num w:numId="41">
    <w:abstractNumId w:val="37"/>
  </w:num>
  <w:num w:numId="42">
    <w:abstractNumId w:val="31"/>
  </w:num>
  <w:num w:numId="43">
    <w:abstractNumId w:val="42"/>
  </w:num>
  <w:num w:numId="44">
    <w:abstractNumId w:val="24"/>
  </w:num>
  <w:num w:numId="45">
    <w:abstractNumId w:val="29"/>
  </w:num>
  <w:num w:numId="46">
    <w:abstractNumId w:val="51"/>
  </w:num>
  <w:num w:numId="47">
    <w:abstractNumId w:val="28"/>
  </w:num>
  <w:num w:numId="48">
    <w:abstractNumId w:val="22"/>
  </w:num>
  <w:num w:numId="49">
    <w:abstractNumId w:val="14"/>
  </w:num>
  <w:num w:numId="50">
    <w:abstractNumId w:val="17"/>
  </w:num>
  <w:num w:numId="51">
    <w:abstractNumId w:val="26"/>
  </w:num>
  <w:num w:numId="52">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mirrorMargins/>
  <w:bordersDoNotSurroundHeader/>
  <w:bordersDoNotSurroundFooter/>
  <w:hideSpellingErrors/>
  <w:activeWritingStyle w:appName="MSWord" w:lang="en-US" w:vendorID="64" w:dllVersion="131078" w:nlCheck="1" w:checkStyle="0"/>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85"/>
    <w:rsid w:val="00000745"/>
    <w:rsid w:val="00000E61"/>
    <w:rsid w:val="000024FD"/>
    <w:rsid w:val="000038BC"/>
    <w:rsid w:val="000038ED"/>
    <w:rsid w:val="00004100"/>
    <w:rsid w:val="00004117"/>
    <w:rsid w:val="0000460B"/>
    <w:rsid w:val="00004A69"/>
    <w:rsid w:val="000055D8"/>
    <w:rsid w:val="00005BC2"/>
    <w:rsid w:val="00006088"/>
    <w:rsid w:val="00007D7D"/>
    <w:rsid w:val="00013252"/>
    <w:rsid w:val="00016FCE"/>
    <w:rsid w:val="00017042"/>
    <w:rsid w:val="000215B9"/>
    <w:rsid w:val="00021B31"/>
    <w:rsid w:val="00023BF3"/>
    <w:rsid w:val="00024650"/>
    <w:rsid w:val="000246D2"/>
    <w:rsid w:val="00024AA8"/>
    <w:rsid w:val="00024FA0"/>
    <w:rsid w:val="000255E6"/>
    <w:rsid w:val="000259EE"/>
    <w:rsid w:val="00026028"/>
    <w:rsid w:val="00027795"/>
    <w:rsid w:val="00027849"/>
    <w:rsid w:val="00027CB0"/>
    <w:rsid w:val="0003004B"/>
    <w:rsid w:val="000300EF"/>
    <w:rsid w:val="00030227"/>
    <w:rsid w:val="0003075E"/>
    <w:rsid w:val="000320D2"/>
    <w:rsid w:val="00034892"/>
    <w:rsid w:val="0003494D"/>
    <w:rsid w:val="000418B7"/>
    <w:rsid w:val="00041CA8"/>
    <w:rsid w:val="000421A5"/>
    <w:rsid w:val="00042F10"/>
    <w:rsid w:val="00043A72"/>
    <w:rsid w:val="00043B0D"/>
    <w:rsid w:val="00044AD1"/>
    <w:rsid w:val="00046C44"/>
    <w:rsid w:val="00047FF4"/>
    <w:rsid w:val="00051391"/>
    <w:rsid w:val="0005172B"/>
    <w:rsid w:val="00052523"/>
    <w:rsid w:val="0005397D"/>
    <w:rsid w:val="00054DF5"/>
    <w:rsid w:val="00055613"/>
    <w:rsid w:val="00056D51"/>
    <w:rsid w:val="00057786"/>
    <w:rsid w:val="000618D4"/>
    <w:rsid w:val="000618F4"/>
    <w:rsid w:val="00061945"/>
    <w:rsid w:val="000642EA"/>
    <w:rsid w:val="00064DAB"/>
    <w:rsid w:val="00067740"/>
    <w:rsid w:val="00071086"/>
    <w:rsid w:val="00072A07"/>
    <w:rsid w:val="00073156"/>
    <w:rsid w:val="0007342D"/>
    <w:rsid w:val="00073C81"/>
    <w:rsid w:val="00073E9E"/>
    <w:rsid w:val="00074EAB"/>
    <w:rsid w:val="00075E49"/>
    <w:rsid w:val="000764A2"/>
    <w:rsid w:val="00076B5B"/>
    <w:rsid w:val="00077CA4"/>
    <w:rsid w:val="00080112"/>
    <w:rsid w:val="000812C7"/>
    <w:rsid w:val="000818BC"/>
    <w:rsid w:val="00081D57"/>
    <w:rsid w:val="00082DEC"/>
    <w:rsid w:val="00082E39"/>
    <w:rsid w:val="00083BAA"/>
    <w:rsid w:val="00083FF8"/>
    <w:rsid w:val="00084937"/>
    <w:rsid w:val="00086B67"/>
    <w:rsid w:val="00087B69"/>
    <w:rsid w:val="00090DA9"/>
    <w:rsid w:val="00091A09"/>
    <w:rsid w:val="00091A1D"/>
    <w:rsid w:val="00091EFE"/>
    <w:rsid w:val="00091F71"/>
    <w:rsid w:val="000924D0"/>
    <w:rsid w:val="00092E3A"/>
    <w:rsid w:val="0009361A"/>
    <w:rsid w:val="000939E3"/>
    <w:rsid w:val="000950B0"/>
    <w:rsid w:val="0009531B"/>
    <w:rsid w:val="00095C31"/>
    <w:rsid w:val="0009633C"/>
    <w:rsid w:val="00096B95"/>
    <w:rsid w:val="00097E8F"/>
    <w:rsid w:val="000A19F8"/>
    <w:rsid w:val="000A2F5B"/>
    <w:rsid w:val="000A3122"/>
    <w:rsid w:val="000A38D2"/>
    <w:rsid w:val="000A537F"/>
    <w:rsid w:val="000A5420"/>
    <w:rsid w:val="000A5B13"/>
    <w:rsid w:val="000A7D17"/>
    <w:rsid w:val="000B1057"/>
    <w:rsid w:val="000B11EF"/>
    <w:rsid w:val="000B1658"/>
    <w:rsid w:val="000B19ED"/>
    <w:rsid w:val="000B1FB2"/>
    <w:rsid w:val="000B34BD"/>
    <w:rsid w:val="000B401E"/>
    <w:rsid w:val="000B588E"/>
    <w:rsid w:val="000B5F1A"/>
    <w:rsid w:val="000B5F83"/>
    <w:rsid w:val="000B637A"/>
    <w:rsid w:val="000C265D"/>
    <w:rsid w:val="000C28D0"/>
    <w:rsid w:val="000C31DD"/>
    <w:rsid w:val="000C3625"/>
    <w:rsid w:val="000C3D74"/>
    <w:rsid w:val="000C4F43"/>
    <w:rsid w:val="000C504A"/>
    <w:rsid w:val="000C5307"/>
    <w:rsid w:val="000C59FF"/>
    <w:rsid w:val="000C68F1"/>
    <w:rsid w:val="000C7397"/>
    <w:rsid w:val="000D184D"/>
    <w:rsid w:val="000D2A0F"/>
    <w:rsid w:val="000D3A7A"/>
    <w:rsid w:val="000D40F8"/>
    <w:rsid w:val="000D526C"/>
    <w:rsid w:val="000D743D"/>
    <w:rsid w:val="000D7AAC"/>
    <w:rsid w:val="000E2216"/>
    <w:rsid w:val="000E292F"/>
    <w:rsid w:val="000E3A85"/>
    <w:rsid w:val="000E3E02"/>
    <w:rsid w:val="000E3ECE"/>
    <w:rsid w:val="000E4EB3"/>
    <w:rsid w:val="000E5168"/>
    <w:rsid w:val="000F1C42"/>
    <w:rsid w:val="000F1DA4"/>
    <w:rsid w:val="000F28EC"/>
    <w:rsid w:val="000F5478"/>
    <w:rsid w:val="000F67B0"/>
    <w:rsid w:val="001003B4"/>
    <w:rsid w:val="001008C2"/>
    <w:rsid w:val="00101105"/>
    <w:rsid w:val="00101148"/>
    <w:rsid w:val="00101D56"/>
    <w:rsid w:val="00102456"/>
    <w:rsid w:val="00102999"/>
    <w:rsid w:val="00103208"/>
    <w:rsid w:val="00103218"/>
    <w:rsid w:val="001056CF"/>
    <w:rsid w:val="001075B8"/>
    <w:rsid w:val="001075F7"/>
    <w:rsid w:val="00107975"/>
    <w:rsid w:val="00111097"/>
    <w:rsid w:val="001114DC"/>
    <w:rsid w:val="00113F31"/>
    <w:rsid w:val="00114581"/>
    <w:rsid w:val="00116B1A"/>
    <w:rsid w:val="00117AC3"/>
    <w:rsid w:val="0012250E"/>
    <w:rsid w:val="001246C1"/>
    <w:rsid w:val="00124D14"/>
    <w:rsid w:val="00126293"/>
    <w:rsid w:val="00126854"/>
    <w:rsid w:val="00127820"/>
    <w:rsid w:val="00127CDF"/>
    <w:rsid w:val="001303FD"/>
    <w:rsid w:val="001304A9"/>
    <w:rsid w:val="00131231"/>
    <w:rsid w:val="00131649"/>
    <w:rsid w:val="00131664"/>
    <w:rsid w:val="00131AB4"/>
    <w:rsid w:val="0013311B"/>
    <w:rsid w:val="00135D56"/>
    <w:rsid w:val="00140E55"/>
    <w:rsid w:val="0014115A"/>
    <w:rsid w:val="0014266C"/>
    <w:rsid w:val="00142900"/>
    <w:rsid w:val="001449AF"/>
    <w:rsid w:val="00145C9B"/>
    <w:rsid w:val="00146BB3"/>
    <w:rsid w:val="001508C9"/>
    <w:rsid w:val="00150C13"/>
    <w:rsid w:val="00153727"/>
    <w:rsid w:val="00160205"/>
    <w:rsid w:val="00162544"/>
    <w:rsid w:val="001628D3"/>
    <w:rsid w:val="00163F53"/>
    <w:rsid w:val="001650A7"/>
    <w:rsid w:val="00165216"/>
    <w:rsid w:val="001665D7"/>
    <w:rsid w:val="00166DF2"/>
    <w:rsid w:val="00171BF6"/>
    <w:rsid w:val="001722C9"/>
    <w:rsid w:val="001729D0"/>
    <w:rsid w:val="00173DEB"/>
    <w:rsid w:val="00174102"/>
    <w:rsid w:val="0017635B"/>
    <w:rsid w:val="00176914"/>
    <w:rsid w:val="00182C80"/>
    <w:rsid w:val="00182E23"/>
    <w:rsid w:val="00182EBE"/>
    <w:rsid w:val="00184D81"/>
    <w:rsid w:val="00184E31"/>
    <w:rsid w:val="001868F2"/>
    <w:rsid w:val="00187399"/>
    <w:rsid w:val="001905CF"/>
    <w:rsid w:val="00191C2C"/>
    <w:rsid w:val="00192573"/>
    <w:rsid w:val="001929C0"/>
    <w:rsid w:val="00193E97"/>
    <w:rsid w:val="001963F4"/>
    <w:rsid w:val="0019690A"/>
    <w:rsid w:val="00197141"/>
    <w:rsid w:val="001971D1"/>
    <w:rsid w:val="001971E3"/>
    <w:rsid w:val="001979BD"/>
    <w:rsid w:val="001A0168"/>
    <w:rsid w:val="001A0650"/>
    <w:rsid w:val="001A12C2"/>
    <w:rsid w:val="001A22A6"/>
    <w:rsid w:val="001A2410"/>
    <w:rsid w:val="001A2F83"/>
    <w:rsid w:val="001A4D1D"/>
    <w:rsid w:val="001A505B"/>
    <w:rsid w:val="001A684C"/>
    <w:rsid w:val="001A74F1"/>
    <w:rsid w:val="001A7EEF"/>
    <w:rsid w:val="001B0AC5"/>
    <w:rsid w:val="001B2869"/>
    <w:rsid w:val="001B2A1D"/>
    <w:rsid w:val="001B5C2D"/>
    <w:rsid w:val="001B5E79"/>
    <w:rsid w:val="001C0C5E"/>
    <w:rsid w:val="001C1195"/>
    <w:rsid w:val="001C134A"/>
    <w:rsid w:val="001C1E1C"/>
    <w:rsid w:val="001C278C"/>
    <w:rsid w:val="001C28CA"/>
    <w:rsid w:val="001C2C4A"/>
    <w:rsid w:val="001C3F7B"/>
    <w:rsid w:val="001C6A5A"/>
    <w:rsid w:val="001C6E0F"/>
    <w:rsid w:val="001C6FB6"/>
    <w:rsid w:val="001C732B"/>
    <w:rsid w:val="001C7865"/>
    <w:rsid w:val="001D0F2B"/>
    <w:rsid w:val="001D169D"/>
    <w:rsid w:val="001D396B"/>
    <w:rsid w:val="001D49E6"/>
    <w:rsid w:val="001D50CD"/>
    <w:rsid w:val="001D5363"/>
    <w:rsid w:val="001D5529"/>
    <w:rsid w:val="001D5E43"/>
    <w:rsid w:val="001D6595"/>
    <w:rsid w:val="001D6787"/>
    <w:rsid w:val="001D77C4"/>
    <w:rsid w:val="001E0277"/>
    <w:rsid w:val="001E0403"/>
    <w:rsid w:val="001E1311"/>
    <w:rsid w:val="001E279E"/>
    <w:rsid w:val="001E3953"/>
    <w:rsid w:val="001E69A2"/>
    <w:rsid w:val="001E75E8"/>
    <w:rsid w:val="001F1EFA"/>
    <w:rsid w:val="001F3222"/>
    <w:rsid w:val="001F4D11"/>
    <w:rsid w:val="001F4D5F"/>
    <w:rsid w:val="001F50E7"/>
    <w:rsid w:val="001F542C"/>
    <w:rsid w:val="001F54C1"/>
    <w:rsid w:val="001F628C"/>
    <w:rsid w:val="001F630E"/>
    <w:rsid w:val="001F63A0"/>
    <w:rsid w:val="001F66B3"/>
    <w:rsid w:val="001F67E4"/>
    <w:rsid w:val="00201512"/>
    <w:rsid w:val="00201BBE"/>
    <w:rsid w:val="00201F6C"/>
    <w:rsid w:val="0020338D"/>
    <w:rsid w:val="00203B0C"/>
    <w:rsid w:val="0020600D"/>
    <w:rsid w:val="00210783"/>
    <w:rsid w:val="00212385"/>
    <w:rsid w:val="00213341"/>
    <w:rsid w:val="00213506"/>
    <w:rsid w:val="002144F6"/>
    <w:rsid w:val="00215848"/>
    <w:rsid w:val="00215B26"/>
    <w:rsid w:val="00215D0B"/>
    <w:rsid w:val="00216AA7"/>
    <w:rsid w:val="00220876"/>
    <w:rsid w:val="00220BEB"/>
    <w:rsid w:val="00221C50"/>
    <w:rsid w:val="00223400"/>
    <w:rsid w:val="00224011"/>
    <w:rsid w:val="0022590D"/>
    <w:rsid w:val="00225A1B"/>
    <w:rsid w:val="00225FFA"/>
    <w:rsid w:val="00230346"/>
    <w:rsid w:val="00230491"/>
    <w:rsid w:val="00230514"/>
    <w:rsid w:val="00230D2F"/>
    <w:rsid w:val="002311F0"/>
    <w:rsid w:val="00231F2F"/>
    <w:rsid w:val="002336AA"/>
    <w:rsid w:val="00233F33"/>
    <w:rsid w:val="002343C0"/>
    <w:rsid w:val="00234E55"/>
    <w:rsid w:val="00235F98"/>
    <w:rsid w:val="002378E4"/>
    <w:rsid w:val="00240E40"/>
    <w:rsid w:val="00241122"/>
    <w:rsid w:val="00241767"/>
    <w:rsid w:val="002424D0"/>
    <w:rsid w:val="00243591"/>
    <w:rsid w:val="002442C1"/>
    <w:rsid w:val="00246D04"/>
    <w:rsid w:val="00247EC9"/>
    <w:rsid w:val="00250095"/>
    <w:rsid w:val="00253942"/>
    <w:rsid w:val="00253D11"/>
    <w:rsid w:val="002548EF"/>
    <w:rsid w:val="002548FA"/>
    <w:rsid w:val="00254918"/>
    <w:rsid w:val="0025495A"/>
    <w:rsid w:val="0025503C"/>
    <w:rsid w:val="00255674"/>
    <w:rsid w:val="0025578A"/>
    <w:rsid w:val="002618BD"/>
    <w:rsid w:val="00264837"/>
    <w:rsid w:val="002649C3"/>
    <w:rsid w:val="0026542B"/>
    <w:rsid w:val="00266921"/>
    <w:rsid w:val="0026696F"/>
    <w:rsid w:val="00271EF1"/>
    <w:rsid w:val="00274B79"/>
    <w:rsid w:val="00275551"/>
    <w:rsid w:val="002765EE"/>
    <w:rsid w:val="00276A80"/>
    <w:rsid w:val="00276EBC"/>
    <w:rsid w:val="00281010"/>
    <w:rsid w:val="00281B42"/>
    <w:rsid w:val="0028274A"/>
    <w:rsid w:val="00286FAC"/>
    <w:rsid w:val="0028758F"/>
    <w:rsid w:val="00291CFE"/>
    <w:rsid w:val="00293623"/>
    <w:rsid w:val="0029424A"/>
    <w:rsid w:val="00294E92"/>
    <w:rsid w:val="00294EA7"/>
    <w:rsid w:val="00295F87"/>
    <w:rsid w:val="002962A6"/>
    <w:rsid w:val="00297127"/>
    <w:rsid w:val="0029795F"/>
    <w:rsid w:val="002A11E2"/>
    <w:rsid w:val="002A1948"/>
    <w:rsid w:val="002A2B6C"/>
    <w:rsid w:val="002A2FFB"/>
    <w:rsid w:val="002A33CD"/>
    <w:rsid w:val="002A34E5"/>
    <w:rsid w:val="002A3798"/>
    <w:rsid w:val="002A38E7"/>
    <w:rsid w:val="002A3A75"/>
    <w:rsid w:val="002A44E2"/>
    <w:rsid w:val="002A5D6E"/>
    <w:rsid w:val="002A5DE7"/>
    <w:rsid w:val="002A63E3"/>
    <w:rsid w:val="002B076F"/>
    <w:rsid w:val="002B2982"/>
    <w:rsid w:val="002B2F04"/>
    <w:rsid w:val="002B3DD5"/>
    <w:rsid w:val="002B5513"/>
    <w:rsid w:val="002B600F"/>
    <w:rsid w:val="002B602E"/>
    <w:rsid w:val="002C0A10"/>
    <w:rsid w:val="002C1945"/>
    <w:rsid w:val="002C2D83"/>
    <w:rsid w:val="002C3B4F"/>
    <w:rsid w:val="002C4089"/>
    <w:rsid w:val="002C4234"/>
    <w:rsid w:val="002C48A6"/>
    <w:rsid w:val="002C4F5F"/>
    <w:rsid w:val="002C7174"/>
    <w:rsid w:val="002C7A97"/>
    <w:rsid w:val="002D0015"/>
    <w:rsid w:val="002D0FDF"/>
    <w:rsid w:val="002D1AC0"/>
    <w:rsid w:val="002D1B6A"/>
    <w:rsid w:val="002D3B59"/>
    <w:rsid w:val="002D4690"/>
    <w:rsid w:val="002D4A18"/>
    <w:rsid w:val="002D58AD"/>
    <w:rsid w:val="002D7613"/>
    <w:rsid w:val="002D7F9F"/>
    <w:rsid w:val="002E053B"/>
    <w:rsid w:val="002E232F"/>
    <w:rsid w:val="002E29DB"/>
    <w:rsid w:val="002E2BE7"/>
    <w:rsid w:val="002E416C"/>
    <w:rsid w:val="002E421C"/>
    <w:rsid w:val="002E4256"/>
    <w:rsid w:val="002E4E5A"/>
    <w:rsid w:val="002E514E"/>
    <w:rsid w:val="002E5E39"/>
    <w:rsid w:val="002E6672"/>
    <w:rsid w:val="002E6E5F"/>
    <w:rsid w:val="002F20A4"/>
    <w:rsid w:val="002F3194"/>
    <w:rsid w:val="002F445D"/>
    <w:rsid w:val="002F62B9"/>
    <w:rsid w:val="002F6F1D"/>
    <w:rsid w:val="002F730E"/>
    <w:rsid w:val="002F731C"/>
    <w:rsid w:val="003013F1"/>
    <w:rsid w:val="00301F7D"/>
    <w:rsid w:val="00302CC8"/>
    <w:rsid w:val="00303761"/>
    <w:rsid w:val="00303FBD"/>
    <w:rsid w:val="0030472D"/>
    <w:rsid w:val="003047F1"/>
    <w:rsid w:val="00304A68"/>
    <w:rsid w:val="00304E97"/>
    <w:rsid w:val="00305E46"/>
    <w:rsid w:val="00307E5E"/>
    <w:rsid w:val="00310948"/>
    <w:rsid w:val="00310D70"/>
    <w:rsid w:val="0031195D"/>
    <w:rsid w:val="00311E4A"/>
    <w:rsid w:val="00312A20"/>
    <w:rsid w:val="00314294"/>
    <w:rsid w:val="003168B5"/>
    <w:rsid w:val="00316AB0"/>
    <w:rsid w:val="00320F09"/>
    <w:rsid w:val="003216FC"/>
    <w:rsid w:val="0032172A"/>
    <w:rsid w:val="00324966"/>
    <w:rsid w:val="00324BE1"/>
    <w:rsid w:val="003250E2"/>
    <w:rsid w:val="00325D5D"/>
    <w:rsid w:val="00325DA3"/>
    <w:rsid w:val="003261E8"/>
    <w:rsid w:val="00326999"/>
    <w:rsid w:val="003269D9"/>
    <w:rsid w:val="00331214"/>
    <w:rsid w:val="00331B9B"/>
    <w:rsid w:val="003339A6"/>
    <w:rsid w:val="00333D3D"/>
    <w:rsid w:val="00334D86"/>
    <w:rsid w:val="003358AE"/>
    <w:rsid w:val="003361B3"/>
    <w:rsid w:val="00336506"/>
    <w:rsid w:val="00336AEF"/>
    <w:rsid w:val="00336CA5"/>
    <w:rsid w:val="00337AD8"/>
    <w:rsid w:val="00340F02"/>
    <w:rsid w:val="00342247"/>
    <w:rsid w:val="00342FD2"/>
    <w:rsid w:val="00343321"/>
    <w:rsid w:val="0034418A"/>
    <w:rsid w:val="0034468C"/>
    <w:rsid w:val="00345147"/>
    <w:rsid w:val="00346628"/>
    <w:rsid w:val="00346A0D"/>
    <w:rsid w:val="003474A7"/>
    <w:rsid w:val="003478A2"/>
    <w:rsid w:val="003478F3"/>
    <w:rsid w:val="00347E8F"/>
    <w:rsid w:val="00350433"/>
    <w:rsid w:val="003505D5"/>
    <w:rsid w:val="00351F6B"/>
    <w:rsid w:val="00352049"/>
    <w:rsid w:val="003520F8"/>
    <w:rsid w:val="00353FCC"/>
    <w:rsid w:val="00354CEE"/>
    <w:rsid w:val="0035506A"/>
    <w:rsid w:val="003570ED"/>
    <w:rsid w:val="00360734"/>
    <w:rsid w:val="00360996"/>
    <w:rsid w:val="00362285"/>
    <w:rsid w:val="00363BF0"/>
    <w:rsid w:val="00365360"/>
    <w:rsid w:val="003655C1"/>
    <w:rsid w:val="003674E7"/>
    <w:rsid w:val="00370328"/>
    <w:rsid w:val="00370735"/>
    <w:rsid w:val="00370A44"/>
    <w:rsid w:val="00370B39"/>
    <w:rsid w:val="00370DD4"/>
    <w:rsid w:val="003710D2"/>
    <w:rsid w:val="0037159D"/>
    <w:rsid w:val="00372439"/>
    <w:rsid w:val="003728F7"/>
    <w:rsid w:val="00373AFC"/>
    <w:rsid w:val="00375062"/>
    <w:rsid w:val="003757A9"/>
    <w:rsid w:val="00375824"/>
    <w:rsid w:val="00380BC5"/>
    <w:rsid w:val="0038128A"/>
    <w:rsid w:val="00381A1A"/>
    <w:rsid w:val="00381CB1"/>
    <w:rsid w:val="00383A7A"/>
    <w:rsid w:val="003845C0"/>
    <w:rsid w:val="00384BBD"/>
    <w:rsid w:val="00384DA7"/>
    <w:rsid w:val="00385E8F"/>
    <w:rsid w:val="00386268"/>
    <w:rsid w:val="00390AEF"/>
    <w:rsid w:val="00391131"/>
    <w:rsid w:val="0039194B"/>
    <w:rsid w:val="0039249C"/>
    <w:rsid w:val="0039565E"/>
    <w:rsid w:val="00395A4D"/>
    <w:rsid w:val="00396904"/>
    <w:rsid w:val="00396D84"/>
    <w:rsid w:val="00397D42"/>
    <w:rsid w:val="00397E8D"/>
    <w:rsid w:val="003A0B58"/>
    <w:rsid w:val="003A0F29"/>
    <w:rsid w:val="003A2CBC"/>
    <w:rsid w:val="003A5C9D"/>
    <w:rsid w:val="003A6708"/>
    <w:rsid w:val="003A6E1E"/>
    <w:rsid w:val="003A6E41"/>
    <w:rsid w:val="003A72D8"/>
    <w:rsid w:val="003A7A3C"/>
    <w:rsid w:val="003A7F36"/>
    <w:rsid w:val="003B3504"/>
    <w:rsid w:val="003B3719"/>
    <w:rsid w:val="003B5350"/>
    <w:rsid w:val="003B5EE1"/>
    <w:rsid w:val="003B5F99"/>
    <w:rsid w:val="003B6930"/>
    <w:rsid w:val="003C0CBB"/>
    <w:rsid w:val="003C0EBD"/>
    <w:rsid w:val="003C35A4"/>
    <w:rsid w:val="003C3794"/>
    <w:rsid w:val="003C3E01"/>
    <w:rsid w:val="003C4C60"/>
    <w:rsid w:val="003C4CB2"/>
    <w:rsid w:val="003C5610"/>
    <w:rsid w:val="003C60E7"/>
    <w:rsid w:val="003C642B"/>
    <w:rsid w:val="003C77A4"/>
    <w:rsid w:val="003D0416"/>
    <w:rsid w:val="003D0509"/>
    <w:rsid w:val="003D0CA4"/>
    <w:rsid w:val="003D1DE8"/>
    <w:rsid w:val="003D2D11"/>
    <w:rsid w:val="003D3079"/>
    <w:rsid w:val="003D3E24"/>
    <w:rsid w:val="003D42D4"/>
    <w:rsid w:val="003D4BBA"/>
    <w:rsid w:val="003D5858"/>
    <w:rsid w:val="003D5A2D"/>
    <w:rsid w:val="003D63E0"/>
    <w:rsid w:val="003D673C"/>
    <w:rsid w:val="003D696E"/>
    <w:rsid w:val="003E0990"/>
    <w:rsid w:val="003E2220"/>
    <w:rsid w:val="003E4C06"/>
    <w:rsid w:val="003E56D3"/>
    <w:rsid w:val="003E650C"/>
    <w:rsid w:val="003E6658"/>
    <w:rsid w:val="003E748E"/>
    <w:rsid w:val="003E7A14"/>
    <w:rsid w:val="003F15DB"/>
    <w:rsid w:val="003F18C9"/>
    <w:rsid w:val="003F1C8B"/>
    <w:rsid w:val="003F21F0"/>
    <w:rsid w:val="003F2397"/>
    <w:rsid w:val="003F2554"/>
    <w:rsid w:val="003F2B09"/>
    <w:rsid w:val="003F338D"/>
    <w:rsid w:val="003F3791"/>
    <w:rsid w:val="003F42A4"/>
    <w:rsid w:val="003F467D"/>
    <w:rsid w:val="003F549F"/>
    <w:rsid w:val="003F59C8"/>
    <w:rsid w:val="003F62CB"/>
    <w:rsid w:val="003F6F3A"/>
    <w:rsid w:val="00401E41"/>
    <w:rsid w:val="00401E77"/>
    <w:rsid w:val="00402D64"/>
    <w:rsid w:val="00403A4B"/>
    <w:rsid w:val="00405C1F"/>
    <w:rsid w:val="00415C73"/>
    <w:rsid w:val="00416A02"/>
    <w:rsid w:val="0041753B"/>
    <w:rsid w:val="00417C98"/>
    <w:rsid w:val="00417F4A"/>
    <w:rsid w:val="00420103"/>
    <w:rsid w:val="0042276C"/>
    <w:rsid w:val="00423240"/>
    <w:rsid w:val="00425342"/>
    <w:rsid w:val="0042538A"/>
    <w:rsid w:val="004258CC"/>
    <w:rsid w:val="004262C8"/>
    <w:rsid w:val="00427E42"/>
    <w:rsid w:val="0043066A"/>
    <w:rsid w:val="004309DA"/>
    <w:rsid w:val="00431A13"/>
    <w:rsid w:val="00433E84"/>
    <w:rsid w:val="00435821"/>
    <w:rsid w:val="0043603D"/>
    <w:rsid w:val="00437861"/>
    <w:rsid w:val="00440341"/>
    <w:rsid w:val="00440C8C"/>
    <w:rsid w:val="00440CE0"/>
    <w:rsid w:val="00441A5F"/>
    <w:rsid w:val="00442341"/>
    <w:rsid w:val="004468DB"/>
    <w:rsid w:val="00446BDB"/>
    <w:rsid w:val="0044785F"/>
    <w:rsid w:val="00451279"/>
    <w:rsid w:val="00451862"/>
    <w:rsid w:val="00452A32"/>
    <w:rsid w:val="00453AE0"/>
    <w:rsid w:val="00453BF3"/>
    <w:rsid w:val="00453C80"/>
    <w:rsid w:val="004609FA"/>
    <w:rsid w:val="00462536"/>
    <w:rsid w:val="004668EC"/>
    <w:rsid w:val="00466DC1"/>
    <w:rsid w:val="00471431"/>
    <w:rsid w:val="00473662"/>
    <w:rsid w:val="004748C5"/>
    <w:rsid w:val="004748E6"/>
    <w:rsid w:val="004805E7"/>
    <w:rsid w:val="00482322"/>
    <w:rsid w:val="00484A6C"/>
    <w:rsid w:val="004859AE"/>
    <w:rsid w:val="00486ACF"/>
    <w:rsid w:val="00487129"/>
    <w:rsid w:val="004873CB"/>
    <w:rsid w:val="004873F9"/>
    <w:rsid w:val="00490393"/>
    <w:rsid w:val="0049126A"/>
    <w:rsid w:val="0049201E"/>
    <w:rsid w:val="00492889"/>
    <w:rsid w:val="004935C2"/>
    <w:rsid w:val="00493D8B"/>
    <w:rsid w:val="0049440F"/>
    <w:rsid w:val="0049471E"/>
    <w:rsid w:val="004964B0"/>
    <w:rsid w:val="004A0776"/>
    <w:rsid w:val="004A0E2B"/>
    <w:rsid w:val="004A2CE3"/>
    <w:rsid w:val="004A3085"/>
    <w:rsid w:val="004A5DBB"/>
    <w:rsid w:val="004A5FD9"/>
    <w:rsid w:val="004A65BA"/>
    <w:rsid w:val="004A6B79"/>
    <w:rsid w:val="004A6D0C"/>
    <w:rsid w:val="004A6DA8"/>
    <w:rsid w:val="004A752F"/>
    <w:rsid w:val="004B2BA6"/>
    <w:rsid w:val="004B33A3"/>
    <w:rsid w:val="004B3E3D"/>
    <w:rsid w:val="004B4556"/>
    <w:rsid w:val="004B59D7"/>
    <w:rsid w:val="004B5BB1"/>
    <w:rsid w:val="004B5CCE"/>
    <w:rsid w:val="004B672A"/>
    <w:rsid w:val="004C0315"/>
    <w:rsid w:val="004C0766"/>
    <w:rsid w:val="004C0E5D"/>
    <w:rsid w:val="004C1EF1"/>
    <w:rsid w:val="004C2B23"/>
    <w:rsid w:val="004C3315"/>
    <w:rsid w:val="004C33C8"/>
    <w:rsid w:val="004C4073"/>
    <w:rsid w:val="004C6A90"/>
    <w:rsid w:val="004D1644"/>
    <w:rsid w:val="004D24B7"/>
    <w:rsid w:val="004D2ABB"/>
    <w:rsid w:val="004D2AED"/>
    <w:rsid w:val="004D2D75"/>
    <w:rsid w:val="004D5CD4"/>
    <w:rsid w:val="004D6578"/>
    <w:rsid w:val="004D6C36"/>
    <w:rsid w:val="004E2228"/>
    <w:rsid w:val="004E2740"/>
    <w:rsid w:val="004E34B6"/>
    <w:rsid w:val="004E46C0"/>
    <w:rsid w:val="004E54DF"/>
    <w:rsid w:val="004E5624"/>
    <w:rsid w:val="004E6FCB"/>
    <w:rsid w:val="004F36F2"/>
    <w:rsid w:val="004F446C"/>
    <w:rsid w:val="004F45FC"/>
    <w:rsid w:val="004F53DA"/>
    <w:rsid w:val="004F5F75"/>
    <w:rsid w:val="004F672B"/>
    <w:rsid w:val="004F7D4C"/>
    <w:rsid w:val="00501135"/>
    <w:rsid w:val="0050213F"/>
    <w:rsid w:val="00502630"/>
    <w:rsid w:val="00502675"/>
    <w:rsid w:val="00503A18"/>
    <w:rsid w:val="005078C2"/>
    <w:rsid w:val="005105F5"/>
    <w:rsid w:val="0051066D"/>
    <w:rsid w:val="00511D69"/>
    <w:rsid w:val="00513615"/>
    <w:rsid w:val="0051547E"/>
    <w:rsid w:val="00515927"/>
    <w:rsid w:val="00516B88"/>
    <w:rsid w:val="00516DCA"/>
    <w:rsid w:val="00520515"/>
    <w:rsid w:val="005209F3"/>
    <w:rsid w:val="00520CDE"/>
    <w:rsid w:val="00525400"/>
    <w:rsid w:val="00525C3A"/>
    <w:rsid w:val="00526AF8"/>
    <w:rsid w:val="00527C50"/>
    <w:rsid w:val="00530AB4"/>
    <w:rsid w:val="00530F2C"/>
    <w:rsid w:val="0053193A"/>
    <w:rsid w:val="00531D45"/>
    <w:rsid w:val="00533968"/>
    <w:rsid w:val="005342F7"/>
    <w:rsid w:val="005360A4"/>
    <w:rsid w:val="005377FE"/>
    <w:rsid w:val="00540758"/>
    <w:rsid w:val="00540F0E"/>
    <w:rsid w:val="00541BB5"/>
    <w:rsid w:val="00543C8E"/>
    <w:rsid w:val="00544A58"/>
    <w:rsid w:val="0054639C"/>
    <w:rsid w:val="00550504"/>
    <w:rsid w:val="00550F47"/>
    <w:rsid w:val="005529D7"/>
    <w:rsid w:val="005536E9"/>
    <w:rsid w:val="00553FC9"/>
    <w:rsid w:val="00554611"/>
    <w:rsid w:val="00555524"/>
    <w:rsid w:val="00556CBB"/>
    <w:rsid w:val="00557505"/>
    <w:rsid w:val="00560452"/>
    <w:rsid w:val="00561B1B"/>
    <w:rsid w:val="005624A5"/>
    <w:rsid w:val="00562713"/>
    <w:rsid w:val="00562B59"/>
    <w:rsid w:val="00563B6C"/>
    <w:rsid w:val="00565C7C"/>
    <w:rsid w:val="00566379"/>
    <w:rsid w:val="00570E57"/>
    <w:rsid w:val="00571657"/>
    <w:rsid w:val="005723F5"/>
    <w:rsid w:val="00572B74"/>
    <w:rsid w:val="00573AC3"/>
    <w:rsid w:val="00574670"/>
    <w:rsid w:val="00575B2D"/>
    <w:rsid w:val="00575B68"/>
    <w:rsid w:val="00576020"/>
    <w:rsid w:val="00576FCE"/>
    <w:rsid w:val="00577944"/>
    <w:rsid w:val="00577A74"/>
    <w:rsid w:val="00580767"/>
    <w:rsid w:val="0058180C"/>
    <w:rsid w:val="00581B06"/>
    <w:rsid w:val="00581E90"/>
    <w:rsid w:val="0058283F"/>
    <w:rsid w:val="00582FE8"/>
    <w:rsid w:val="00584898"/>
    <w:rsid w:val="00586064"/>
    <w:rsid w:val="00587396"/>
    <w:rsid w:val="00590149"/>
    <w:rsid w:val="00590F0B"/>
    <w:rsid w:val="00592F33"/>
    <w:rsid w:val="00592F98"/>
    <w:rsid w:val="00593A7B"/>
    <w:rsid w:val="005949C3"/>
    <w:rsid w:val="00595F45"/>
    <w:rsid w:val="00596079"/>
    <w:rsid w:val="005964BC"/>
    <w:rsid w:val="005966BF"/>
    <w:rsid w:val="005976EA"/>
    <w:rsid w:val="005A17E0"/>
    <w:rsid w:val="005A1A4C"/>
    <w:rsid w:val="005A1C4F"/>
    <w:rsid w:val="005A5753"/>
    <w:rsid w:val="005A5E17"/>
    <w:rsid w:val="005A6F62"/>
    <w:rsid w:val="005A7145"/>
    <w:rsid w:val="005A74AF"/>
    <w:rsid w:val="005A7831"/>
    <w:rsid w:val="005B010E"/>
    <w:rsid w:val="005B07F1"/>
    <w:rsid w:val="005B09DB"/>
    <w:rsid w:val="005B0B8A"/>
    <w:rsid w:val="005B14CB"/>
    <w:rsid w:val="005B56AA"/>
    <w:rsid w:val="005B570D"/>
    <w:rsid w:val="005B5860"/>
    <w:rsid w:val="005B5A1F"/>
    <w:rsid w:val="005B5FAA"/>
    <w:rsid w:val="005C011D"/>
    <w:rsid w:val="005C1447"/>
    <w:rsid w:val="005C3EEF"/>
    <w:rsid w:val="005C4CEF"/>
    <w:rsid w:val="005C4FAF"/>
    <w:rsid w:val="005C5A44"/>
    <w:rsid w:val="005C5B4D"/>
    <w:rsid w:val="005C6308"/>
    <w:rsid w:val="005C714F"/>
    <w:rsid w:val="005D1917"/>
    <w:rsid w:val="005D1E27"/>
    <w:rsid w:val="005D2158"/>
    <w:rsid w:val="005D3048"/>
    <w:rsid w:val="005D3445"/>
    <w:rsid w:val="005D34A7"/>
    <w:rsid w:val="005D37C2"/>
    <w:rsid w:val="005D6E5E"/>
    <w:rsid w:val="005E0349"/>
    <w:rsid w:val="005E08CC"/>
    <w:rsid w:val="005E257F"/>
    <w:rsid w:val="005E39B8"/>
    <w:rsid w:val="005E449E"/>
    <w:rsid w:val="005E587B"/>
    <w:rsid w:val="005E742F"/>
    <w:rsid w:val="005E7A03"/>
    <w:rsid w:val="005F05A3"/>
    <w:rsid w:val="005F077C"/>
    <w:rsid w:val="005F191B"/>
    <w:rsid w:val="005F3068"/>
    <w:rsid w:val="005F43C1"/>
    <w:rsid w:val="005F47A8"/>
    <w:rsid w:val="005F4940"/>
    <w:rsid w:val="005F4A53"/>
    <w:rsid w:val="005F7DFC"/>
    <w:rsid w:val="006010C8"/>
    <w:rsid w:val="006012ED"/>
    <w:rsid w:val="00601B86"/>
    <w:rsid w:val="00604348"/>
    <w:rsid w:val="00605397"/>
    <w:rsid w:val="00605713"/>
    <w:rsid w:val="00605EA8"/>
    <w:rsid w:val="00605F41"/>
    <w:rsid w:val="0060699B"/>
    <w:rsid w:val="006071EB"/>
    <w:rsid w:val="00610A30"/>
    <w:rsid w:val="0061141F"/>
    <w:rsid w:val="006123FA"/>
    <w:rsid w:val="00612DDA"/>
    <w:rsid w:val="00616684"/>
    <w:rsid w:val="00616CCA"/>
    <w:rsid w:val="00620624"/>
    <w:rsid w:val="006232DF"/>
    <w:rsid w:val="00624ABB"/>
    <w:rsid w:val="00625115"/>
    <w:rsid w:val="0062518D"/>
    <w:rsid w:val="006273B7"/>
    <w:rsid w:val="00631262"/>
    <w:rsid w:val="00632639"/>
    <w:rsid w:val="00632B3B"/>
    <w:rsid w:val="00634D70"/>
    <w:rsid w:val="00637130"/>
    <w:rsid w:val="00637455"/>
    <w:rsid w:val="0064010C"/>
    <w:rsid w:val="00640841"/>
    <w:rsid w:val="00640D01"/>
    <w:rsid w:val="00642182"/>
    <w:rsid w:val="006446E4"/>
    <w:rsid w:val="00644DCB"/>
    <w:rsid w:val="00647CDC"/>
    <w:rsid w:val="00651EC8"/>
    <w:rsid w:val="006521DE"/>
    <w:rsid w:val="00653DB5"/>
    <w:rsid w:val="0065505F"/>
    <w:rsid w:val="00656442"/>
    <w:rsid w:val="006568A3"/>
    <w:rsid w:val="00657935"/>
    <w:rsid w:val="00660289"/>
    <w:rsid w:val="0066120D"/>
    <w:rsid w:val="00661B85"/>
    <w:rsid w:val="00663155"/>
    <w:rsid w:val="00664942"/>
    <w:rsid w:val="00664D69"/>
    <w:rsid w:val="006651AF"/>
    <w:rsid w:val="00665F3E"/>
    <w:rsid w:val="0066660E"/>
    <w:rsid w:val="00670CFA"/>
    <w:rsid w:val="0067125D"/>
    <w:rsid w:val="00671942"/>
    <w:rsid w:val="00672B9E"/>
    <w:rsid w:val="00673C25"/>
    <w:rsid w:val="00674074"/>
    <w:rsid w:val="00676933"/>
    <w:rsid w:val="006771AE"/>
    <w:rsid w:val="006774A5"/>
    <w:rsid w:val="00677C46"/>
    <w:rsid w:val="00680031"/>
    <w:rsid w:val="006847D1"/>
    <w:rsid w:val="00684BE4"/>
    <w:rsid w:val="0068502F"/>
    <w:rsid w:val="006854C6"/>
    <w:rsid w:val="0068606F"/>
    <w:rsid w:val="006869BF"/>
    <w:rsid w:val="00686ED2"/>
    <w:rsid w:val="00687F13"/>
    <w:rsid w:val="0069020E"/>
    <w:rsid w:val="00690948"/>
    <w:rsid w:val="0069299A"/>
    <w:rsid w:val="00692D28"/>
    <w:rsid w:val="006931B5"/>
    <w:rsid w:val="00693CE6"/>
    <w:rsid w:val="006940C4"/>
    <w:rsid w:val="006943B7"/>
    <w:rsid w:val="00695C11"/>
    <w:rsid w:val="006A1357"/>
    <w:rsid w:val="006A1E90"/>
    <w:rsid w:val="006A22AB"/>
    <w:rsid w:val="006A61A2"/>
    <w:rsid w:val="006A6AF4"/>
    <w:rsid w:val="006B0DEC"/>
    <w:rsid w:val="006B1868"/>
    <w:rsid w:val="006B3430"/>
    <w:rsid w:val="006B356A"/>
    <w:rsid w:val="006B3B4B"/>
    <w:rsid w:val="006B6853"/>
    <w:rsid w:val="006B6F22"/>
    <w:rsid w:val="006C255E"/>
    <w:rsid w:val="006C373B"/>
    <w:rsid w:val="006C3E3B"/>
    <w:rsid w:val="006C4AAF"/>
    <w:rsid w:val="006C4B6A"/>
    <w:rsid w:val="006C5836"/>
    <w:rsid w:val="006C6421"/>
    <w:rsid w:val="006D0421"/>
    <w:rsid w:val="006D0648"/>
    <w:rsid w:val="006D3D61"/>
    <w:rsid w:val="006D6837"/>
    <w:rsid w:val="006D7970"/>
    <w:rsid w:val="006E04DC"/>
    <w:rsid w:val="006E1FAA"/>
    <w:rsid w:val="006E5D3C"/>
    <w:rsid w:val="006E5EC0"/>
    <w:rsid w:val="006E6499"/>
    <w:rsid w:val="006E684F"/>
    <w:rsid w:val="006F1349"/>
    <w:rsid w:val="006F3A5C"/>
    <w:rsid w:val="006F5B28"/>
    <w:rsid w:val="006F66F4"/>
    <w:rsid w:val="006F6AC3"/>
    <w:rsid w:val="006F6D20"/>
    <w:rsid w:val="006F73EC"/>
    <w:rsid w:val="006F7ED7"/>
    <w:rsid w:val="00700375"/>
    <w:rsid w:val="00700E6A"/>
    <w:rsid w:val="00701937"/>
    <w:rsid w:val="00702B4B"/>
    <w:rsid w:val="00702F86"/>
    <w:rsid w:val="00705D93"/>
    <w:rsid w:val="007078D2"/>
    <w:rsid w:val="00707D00"/>
    <w:rsid w:val="00710B0F"/>
    <w:rsid w:val="00711238"/>
    <w:rsid w:val="0071359E"/>
    <w:rsid w:val="007154E4"/>
    <w:rsid w:val="00717220"/>
    <w:rsid w:val="00717676"/>
    <w:rsid w:val="00717C3A"/>
    <w:rsid w:val="00717D55"/>
    <w:rsid w:val="0072513A"/>
    <w:rsid w:val="00726AF3"/>
    <w:rsid w:val="0072724D"/>
    <w:rsid w:val="00727267"/>
    <w:rsid w:val="00730365"/>
    <w:rsid w:val="00730714"/>
    <w:rsid w:val="0073122C"/>
    <w:rsid w:val="00732D7C"/>
    <w:rsid w:val="007342EA"/>
    <w:rsid w:val="007425A6"/>
    <w:rsid w:val="00744DCB"/>
    <w:rsid w:val="00744F62"/>
    <w:rsid w:val="00744F85"/>
    <w:rsid w:val="00746E5B"/>
    <w:rsid w:val="00747D16"/>
    <w:rsid w:val="007504B7"/>
    <w:rsid w:val="0075054F"/>
    <w:rsid w:val="00751352"/>
    <w:rsid w:val="00753224"/>
    <w:rsid w:val="007543B8"/>
    <w:rsid w:val="007549CD"/>
    <w:rsid w:val="00756DAC"/>
    <w:rsid w:val="0076038B"/>
    <w:rsid w:val="00762412"/>
    <w:rsid w:val="007624DA"/>
    <w:rsid w:val="00762770"/>
    <w:rsid w:val="00762C76"/>
    <w:rsid w:val="00762F5B"/>
    <w:rsid w:val="00763FE7"/>
    <w:rsid w:val="007645EC"/>
    <w:rsid w:val="007656F1"/>
    <w:rsid w:val="0077111B"/>
    <w:rsid w:val="007713DF"/>
    <w:rsid w:val="00771C02"/>
    <w:rsid w:val="00774119"/>
    <w:rsid w:val="00775DA4"/>
    <w:rsid w:val="007763E8"/>
    <w:rsid w:val="00776ECE"/>
    <w:rsid w:val="00777DCC"/>
    <w:rsid w:val="007800A2"/>
    <w:rsid w:val="00780391"/>
    <w:rsid w:val="00780763"/>
    <w:rsid w:val="0078116C"/>
    <w:rsid w:val="00781E33"/>
    <w:rsid w:val="0078220B"/>
    <w:rsid w:val="00782A11"/>
    <w:rsid w:val="00783FE5"/>
    <w:rsid w:val="0078534D"/>
    <w:rsid w:val="00786B45"/>
    <w:rsid w:val="00787D32"/>
    <w:rsid w:val="007908D1"/>
    <w:rsid w:val="00792ECD"/>
    <w:rsid w:val="00793CDD"/>
    <w:rsid w:val="007949BE"/>
    <w:rsid w:val="00795632"/>
    <w:rsid w:val="00795C10"/>
    <w:rsid w:val="00795F5B"/>
    <w:rsid w:val="00796618"/>
    <w:rsid w:val="00796F02"/>
    <w:rsid w:val="007A042A"/>
    <w:rsid w:val="007A0DB4"/>
    <w:rsid w:val="007A1842"/>
    <w:rsid w:val="007A2300"/>
    <w:rsid w:val="007A31DD"/>
    <w:rsid w:val="007A31EC"/>
    <w:rsid w:val="007A3B04"/>
    <w:rsid w:val="007A41C7"/>
    <w:rsid w:val="007A62F8"/>
    <w:rsid w:val="007A7028"/>
    <w:rsid w:val="007B1003"/>
    <w:rsid w:val="007B3524"/>
    <w:rsid w:val="007B48BA"/>
    <w:rsid w:val="007B4E28"/>
    <w:rsid w:val="007B647A"/>
    <w:rsid w:val="007B67E8"/>
    <w:rsid w:val="007B7613"/>
    <w:rsid w:val="007B7A41"/>
    <w:rsid w:val="007C142C"/>
    <w:rsid w:val="007C27AD"/>
    <w:rsid w:val="007C28D6"/>
    <w:rsid w:val="007C3585"/>
    <w:rsid w:val="007C364F"/>
    <w:rsid w:val="007C5567"/>
    <w:rsid w:val="007C59B4"/>
    <w:rsid w:val="007C619C"/>
    <w:rsid w:val="007C72A0"/>
    <w:rsid w:val="007C7533"/>
    <w:rsid w:val="007C7BB2"/>
    <w:rsid w:val="007D11F5"/>
    <w:rsid w:val="007D13B8"/>
    <w:rsid w:val="007D20AC"/>
    <w:rsid w:val="007D2EDC"/>
    <w:rsid w:val="007D3373"/>
    <w:rsid w:val="007D3C0C"/>
    <w:rsid w:val="007D42DE"/>
    <w:rsid w:val="007D433B"/>
    <w:rsid w:val="007D4538"/>
    <w:rsid w:val="007D4B67"/>
    <w:rsid w:val="007D4BEE"/>
    <w:rsid w:val="007D5201"/>
    <w:rsid w:val="007D610E"/>
    <w:rsid w:val="007E1EA1"/>
    <w:rsid w:val="007E2883"/>
    <w:rsid w:val="007E3B86"/>
    <w:rsid w:val="007E4706"/>
    <w:rsid w:val="007E6F2B"/>
    <w:rsid w:val="007E76D6"/>
    <w:rsid w:val="007E789F"/>
    <w:rsid w:val="007F1906"/>
    <w:rsid w:val="007F2156"/>
    <w:rsid w:val="007F2A3B"/>
    <w:rsid w:val="007F343F"/>
    <w:rsid w:val="007F3900"/>
    <w:rsid w:val="007F4759"/>
    <w:rsid w:val="007F4812"/>
    <w:rsid w:val="007F55F9"/>
    <w:rsid w:val="007F6A6E"/>
    <w:rsid w:val="007F7618"/>
    <w:rsid w:val="00800528"/>
    <w:rsid w:val="0080072C"/>
    <w:rsid w:val="00800A03"/>
    <w:rsid w:val="008031B3"/>
    <w:rsid w:val="008070A7"/>
    <w:rsid w:val="00810674"/>
    <w:rsid w:val="008116E7"/>
    <w:rsid w:val="00811788"/>
    <w:rsid w:val="00813E9A"/>
    <w:rsid w:val="00814A30"/>
    <w:rsid w:val="00814ED0"/>
    <w:rsid w:val="00816E2E"/>
    <w:rsid w:val="0081726A"/>
    <w:rsid w:val="008174BE"/>
    <w:rsid w:val="00821D26"/>
    <w:rsid w:val="00822627"/>
    <w:rsid w:val="008231C9"/>
    <w:rsid w:val="008240AB"/>
    <w:rsid w:val="008241CB"/>
    <w:rsid w:val="008248BE"/>
    <w:rsid w:val="00827625"/>
    <w:rsid w:val="00831033"/>
    <w:rsid w:val="00832BEF"/>
    <w:rsid w:val="00835128"/>
    <w:rsid w:val="00836EC3"/>
    <w:rsid w:val="00840142"/>
    <w:rsid w:val="0084472D"/>
    <w:rsid w:val="00844C6C"/>
    <w:rsid w:val="00844CB4"/>
    <w:rsid w:val="00844DF2"/>
    <w:rsid w:val="00845107"/>
    <w:rsid w:val="008458EB"/>
    <w:rsid w:val="00846ADC"/>
    <w:rsid w:val="00846DA3"/>
    <w:rsid w:val="00847BC5"/>
    <w:rsid w:val="00850381"/>
    <w:rsid w:val="00850FC4"/>
    <w:rsid w:val="00851243"/>
    <w:rsid w:val="008520BB"/>
    <w:rsid w:val="00852687"/>
    <w:rsid w:val="00852EC8"/>
    <w:rsid w:val="00852ECF"/>
    <w:rsid w:val="008559E9"/>
    <w:rsid w:val="00856AD2"/>
    <w:rsid w:val="00857B2D"/>
    <w:rsid w:val="00862B52"/>
    <w:rsid w:val="008639B9"/>
    <w:rsid w:val="00864608"/>
    <w:rsid w:val="00865B0A"/>
    <w:rsid w:val="00867303"/>
    <w:rsid w:val="0086754F"/>
    <w:rsid w:val="00872431"/>
    <w:rsid w:val="00873577"/>
    <w:rsid w:val="00874814"/>
    <w:rsid w:val="00876325"/>
    <w:rsid w:val="0087646B"/>
    <w:rsid w:val="00877517"/>
    <w:rsid w:val="00877FDA"/>
    <w:rsid w:val="008800E4"/>
    <w:rsid w:val="00880EFF"/>
    <w:rsid w:val="00883B72"/>
    <w:rsid w:val="00883E46"/>
    <w:rsid w:val="00884CA1"/>
    <w:rsid w:val="00884FCD"/>
    <w:rsid w:val="00885375"/>
    <w:rsid w:val="00885B82"/>
    <w:rsid w:val="00885CDF"/>
    <w:rsid w:val="008864D8"/>
    <w:rsid w:val="0088678D"/>
    <w:rsid w:val="00886F91"/>
    <w:rsid w:val="00887BC9"/>
    <w:rsid w:val="00890357"/>
    <w:rsid w:val="00890B96"/>
    <w:rsid w:val="0089267D"/>
    <w:rsid w:val="00892BF4"/>
    <w:rsid w:val="00893293"/>
    <w:rsid w:val="0089430D"/>
    <w:rsid w:val="008944B9"/>
    <w:rsid w:val="00894BDF"/>
    <w:rsid w:val="008A03DF"/>
    <w:rsid w:val="008A0BA6"/>
    <w:rsid w:val="008A235A"/>
    <w:rsid w:val="008A284A"/>
    <w:rsid w:val="008A4025"/>
    <w:rsid w:val="008A4387"/>
    <w:rsid w:val="008A4BC6"/>
    <w:rsid w:val="008A5053"/>
    <w:rsid w:val="008A57F3"/>
    <w:rsid w:val="008A5AFA"/>
    <w:rsid w:val="008A68A8"/>
    <w:rsid w:val="008A7167"/>
    <w:rsid w:val="008A7495"/>
    <w:rsid w:val="008A767F"/>
    <w:rsid w:val="008A7B7D"/>
    <w:rsid w:val="008B02E0"/>
    <w:rsid w:val="008B2473"/>
    <w:rsid w:val="008B3105"/>
    <w:rsid w:val="008B401D"/>
    <w:rsid w:val="008B4362"/>
    <w:rsid w:val="008B59BD"/>
    <w:rsid w:val="008B6CFE"/>
    <w:rsid w:val="008C1404"/>
    <w:rsid w:val="008C2BCC"/>
    <w:rsid w:val="008C2C87"/>
    <w:rsid w:val="008C39AB"/>
    <w:rsid w:val="008C45C9"/>
    <w:rsid w:val="008C4DE9"/>
    <w:rsid w:val="008C55A5"/>
    <w:rsid w:val="008C6CEC"/>
    <w:rsid w:val="008D018B"/>
    <w:rsid w:val="008D0344"/>
    <w:rsid w:val="008D1364"/>
    <w:rsid w:val="008D170B"/>
    <w:rsid w:val="008D3CAC"/>
    <w:rsid w:val="008D40C8"/>
    <w:rsid w:val="008D4589"/>
    <w:rsid w:val="008D487B"/>
    <w:rsid w:val="008D659E"/>
    <w:rsid w:val="008D7DBF"/>
    <w:rsid w:val="008E0013"/>
    <w:rsid w:val="008E14CF"/>
    <w:rsid w:val="008E179E"/>
    <w:rsid w:val="008E1BE0"/>
    <w:rsid w:val="008E296F"/>
    <w:rsid w:val="008E3A03"/>
    <w:rsid w:val="008E42F1"/>
    <w:rsid w:val="008E4B36"/>
    <w:rsid w:val="008E60C5"/>
    <w:rsid w:val="008E6345"/>
    <w:rsid w:val="008E67C9"/>
    <w:rsid w:val="008E74DB"/>
    <w:rsid w:val="008E7606"/>
    <w:rsid w:val="008E79ED"/>
    <w:rsid w:val="008E7E16"/>
    <w:rsid w:val="008F0738"/>
    <w:rsid w:val="008F0AEF"/>
    <w:rsid w:val="008F1237"/>
    <w:rsid w:val="008F1960"/>
    <w:rsid w:val="008F229A"/>
    <w:rsid w:val="008F4209"/>
    <w:rsid w:val="008F5089"/>
    <w:rsid w:val="008F5BC2"/>
    <w:rsid w:val="00900921"/>
    <w:rsid w:val="00900A39"/>
    <w:rsid w:val="00902DE7"/>
    <w:rsid w:val="0090322F"/>
    <w:rsid w:val="0090329D"/>
    <w:rsid w:val="009035D3"/>
    <w:rsid w:val="00904216"/>
    <w:rsid w:val="00904BFE"/>
    <w:rsid w:val="00904E45"/>
    <w:rsid w:val="0090625E"/>
    <w:rsid w:val="0090645C"/>
    <w:rsid w:val="00906656"/>
    <w:rsid w:val="0091040A"/>
    <w:rsid w:val="009107D2"/>
    <w:rsid w:val="0091124A"/>
    <w:rsid w:val="00912F04"/>
    <w:rsid w:val="0091556F"/>
    <w:rsid w:val="009163BF"/>
    <w:rsid w:val="00916A7D"/>
    <w:rsid w:val="00916D6B"/>
    <w:rsid w:val="00917A8B"/>
    <w:rsid w:val="009200C9"/>
    <w:rsid w:val="00921256"/>
    <w:rsid w:val="00922489"/>
    <w:rsid w:val="00922FB1"/>
    <w:rsid w:val="0092591C"/>
    <w:rsid w:val="00925B54"/>
    <w:rsid w:val="009262B5"/>
    <w:rsid w:val="00930331"/>
    <w:rsid w:val="009315AD"/>
    <w:rsid w:val="00931F89"/>
    <w:rsid w:val="00933910"/>
    <w:rsid w:val="0093512B"/>
    <w:rsid w:val="009358BF"/>
    <w:rsid w:val="009363BC"/>
    <w:rsid w:val="009369FC"/>
    <w:rsid w:val="0093756E"/>
    <w:rsid w:val="0094109D"/>
    <w:rsid w:val="00942CEE"/>
    <w:rsid w:val="00942D76"/>
    <w:rsid w:val="00942F2E"/>
    <w:rsid w:val="00944B34"/>
    <w:rsid w:val="009464EC"/>
    <w:rsid w:val="009476FE"/>
    <w:rsid w:val="00947F77"/>
    <w:rsid w:val="00947FCB"/>
    <w:rsid w:val="00950590"/>
    <w:rsid w:val="00951E1D"/>
    <w:rsid w:val="00952470"/>
    <w:rsid w:val="00953477"/>
    <w:rsid w:val="00955351"/>
    <w:rsid w:val="0095564D"/>
    <w:rsid w:val="00955CB6"/>
    <w:rsid w:val="0095603A"/>
    <w:rsid w:val="00956B1C"/>
    <w:rsid w:val="0095747F"/>
    <w:rsid w:val="00957E8C"/>
    <w:rsid w:val="009608E1"/>
    <w:rsid w:val="00961FAB"/>
    <w:rsid w:val="009628AC"/>
    <w:rsid w:val="009633A4"/>
    <w:rsid w:val="0096515E"/>
    <w:rsid w:val="00965483"/>
    <w:rsid w:val="009658D6"/>
    <w:rsid w:val="00966D70"/>
    <w:rsid w:val="00967457"/>
    <w:rsid w:val="00970CE9"/>
    <w:rsid w:val="00971770"/>
    <w:rsid w:val="00973433"/>
    <w:rsid w:val="00973629"/>
    <w:rsid w:val="009750E7"/>
    <w:rsid w:val="009752C1"/>
    <w:rsid w:val="00975DDB"/>
    <w:rsid w:val="00976DF2"/>
    <w:rsid w:val="00977DC3"/>
    <w:rsid w:val="0098290E"/>
    <w:rsid w:val="00982E3D"/>
    <w:rsid w:val="00983C8A"/>
    <w:rsid w:val="009852A9"/>
    <w:rsid w:val="00985989"/>
    <w:rsid w:val="00987043"/>
    <w:rsid w:val="00987065"/>
    <w:rsid w:val="00990170"/>
    <w:rsid w:val="00990728"/>
    <w:rsid w:val="009923E6"/>
    <w:rsid w:val="00993AB9"/>
    <w:rsid w:val="00994183"/>
    <w:rsid w:val="00994E7F"/>
    <w:rsid w:val="009955B7"/>
    <w:rsid w:val="00996FA8"/>
    <w:rsid w:val="009A02DB"/>
    <w:rsid w:val="009A2970"/>
    <w:rsid w:val="009A3461"/>
    <w:rsid w:val="009A452F"/>
    <w:rsid w:val="009A480B"/>
    <w:rsid w:val="009A56BB"/>
    <w:rsid w:val="009A64AD"/>
    <w:rsid w:val="009A7FC7"/>
    <w:rsid w:val="009B0F46"/>
    <w:rsid w:val="009B0FC2"/>
    <w:rsid w:val="009B2B47"/>
    <w:rsid w:val="009B2F12"/>
    <w:rsid w:val="009B5767"/>
    <w:rsid w:val="009B5F7D"/>
    <w:rsid w:val="009B6095"/>
    <w:rsid w:val="009B6156"/>
    <w:rsid w:val="009C05C9"/>
    <w:rsid w:val="009C174C"/>
    <w:rsid w:val="009C2545"/>
    <w:rsid w:val="009C33EF"/>
    <w:rsid w:val="009C3B2D"/>
    <w:rsid w:val="009C6BF1"/>
    <w:rsid w:val="009D0F79"/>
    <w:rsid w:val="009D1432"/>
    <w:rsid w:val="009D218E"/>
    <w:rsid w:val="009D29C7"/>
    <w:rsid w:val="009D2DD7"/>
    <w:rsid w:val="009D3530"/>
    <w:rsid w:val="009D444D"/>
    <w:rsid w:val="009D48A9"/>
    <w:rsid w:val="009D4A97"/>
    <w:rsid w:val="009D581B"/>
    <w:rsid w:val="009D5870"/>
    <w:rsid w:val="009D6723"/>
    <w:rsid w:val="009D6CFC"/>
    <w:rsid w:val="009D7B1E"/>
    <w:rsid w:val="009E0776"/>
    <w:rsid w:val="009E0C73"/>
    <w:rsid w:val="009E0CFC"/>
    <w:rsid w:val="009E1363"/>
    <w:rsid w:val="009E1DB4"/>
    <w:rsid w:val="009E3521"/>
    <w:rsid w:val="009E7EEB"/>
    <w:rsid w:val="009F07FA"/>
    <w:rsid w:val="009F0FFE"/>
    <w:rsid w:val="009F2B2E"/>
    <w:rsid w:val="009F40E4"/>
    <w:rsid w:val="009F4D1F"/>
    <w:rsid w:val="009F6A39"/>
    <w:rsid w:val="00A0017F"/>
    <w:rsid w:val="00A005D7"/>
    <w:rsid w:val="00A01165"/>
    <w:rsid w:val="00A0120C"/>
    <w:rsid w:val="00A01555"/>
    <w:rsid w:val="00A0183C"/>
    <w:rsid w:val="00A03D01"/>
    <w:rsid w:val="00A05993"/>
    <w:rsid w:val="00A05EE3"/>
    <w:rsid w:val="00A07073"/>
    <w:rsid w:val="00A071A4"/>
    <w:rsid w:val="00A12228"/>
    <w:rsid w:val="00A1359D"/>
    <w:rsid w:val="00A13D32"/>
    <w:rsid w:val="00A15076"/>
    <w:rsid w:val="00A157B0"/>
    <w:rsid w:val="00A16C38"/>
    <w:rsid w:val="00A17B84"/>
    <w:rsid w:val="00A2033A"/>
    <w:rsid w:val="00A20D12"/>
    <w:rsid w:val="00A20D38"/>
    <w:rsid w:val="00A20D74"/>
    <w:rsid w:val="00A21315"/>
    <w:rsid w:val="00A229A0"/>
    <w:rsid w:val="00A258EC"/>
    <w:rsid w:val="00A25D59"/>
    <w:rsid w:val="00A26024"/>
    <w:rsid w:val="00A30921"/>
    <w:rsid w:val="00A30A64"/>
    <w:rsid w:val="00A310A1"/>
    <w:rsid w:val="00A31DBC"/>
    <w:rsid w:val="00A32ED3"/>
    <w:rsid w:val="00A33591"/>
    <w:rsid w:val="00A34463"/>
    <w:rsid w:val="00A347D5"/>
    <w:rsid w:val="00A34DAA"/>
    <w:rsid w:val="00A36B09"/>
    <w:rsid w:val="00A37011"/>
    <w:rsid w:val="00A40F00"/>
    <w:rsid w:val="00A41505"/>
    <w:rsid w:val="00A418C3"/>
    <w:rsid w:val="00A42504"/>
    <w:rsid w:val="00A44225"/>
    <w:rsid w:val="00A44773"/>
    <w:rsid w:val="00A44C64"/>
    <w:rsid w:val="00A458D7"/>
    <w:rsid w:val="00A45DB8"/>
    <w:rsid w:val="00A46D9D"/>
    <w:rsid w:val="00A500A6"/>
    <w:rsid w:val="00A529EF"/>
    <w:rsid w:val="00A52EA1"/>
    <w:rsid w:val="00A535CD"/>
    <w:rsid w:val="00A53DD9"/>
    <w:rsid w:val="00A56669"/>
    <w:rsid w:val="00A61768"/>
    <w:rsid w:val="00A61F09"/>
    <w:rsid w:val="00A62E90"/>
    <w:rsid w:val="00A64164"/>
    <w:rsid w:val="00A672B4"/>
    <w:rsid w:val="00A70BDD"/>
    <w:rsid w:val="00A70DF8"/>
    <w:rsid w:val="00A72055"/>
    <w:rsid w:val="00A72170"/>
    <w:rsid w:val="00A7230E"/>
    <w:rsid w:val="00A72697"/>
    <w:rsid w:val="00A7276F"/>
    <w:rsid w:val="00A72F43"/>
    <w:rsid w:val="00A744B1"/>
    <w:rsid w:val="00A7504B"/>
    <w:rsid w:val="00A77B04"/>
    <w:rsid w:val="00A80189"/>
    <w:rsid w:val="00A80DC4"/>
    <w:rsid w:val="00A813C6"/>
    <w:rsid w:val="00A83B08"/>
    <w:rsid w:val="00A84516"/>
    <w:rsid w:val="00A84F4A"/>
    <w:rsid w:val="00A867EA"/>
    <w:rsid w:val="00A86F61"/>
    <w:rsid w:val="00A9022F"/>
    <w:rsid w:val="00A91665"/>
    <w:rsid w:val="00A92441"/>
    <w:rsid w:val="00A93373"/>
    <w:rsid w:val="00A9364F"/>
    <w:rsid w:val="00A960F0"/>
    <w:rsid w:val="00A97E6B"/>
    <w:rsid w:val="00A97ECF"/>
    <w:rsid w:val="00AA0774"/>
    <w:rsid w:val="00AA1DE6"/>
    <w:rsid w:val="00AA2AC6"/>
    <w:rsid w:val="00AA3921"/>
    <w:rsid w:val="00AA6C1D"/>
    <w:rsid w:val="00AA71B0"/>
    <w:rsid w:val="00AA78F6"/>
    <w:rsid w:val="00AA7FC9"/>
    <w:rsid w:val="00AB026A"/>
    <w:rsid w:val="00AB02EC"/>
    <w:rsid w:val="00AB061A"/>
    <w:rsid w:val="00AB1607"/>
    <w:rsid w:val="00AB16EF"/>
    <w:rsid w:val="00AB34C7"/>
    <w:rsid w:val="00AB42A5"/>
    <w:rsid w:val="00AB68FE"/>
    <w:rsid w:val="00AC1652"/>
    <w:rsid w:val="00AC2801"/>
    <w:rsid w:val="00AC2E42"/>
    <w:rsid w:val="00AC3148"/>
    <w:rsid w:val="00AD0723"/>
    <w:rsid w:val="00AD078B"/>
    <w:rsid w:val="00AD0D93"/>
    <w:rsid w:val="00AD246F"/>
    <w:rsid w:val="00AD2623"/>
    <w:rsid w:val="00AD3568"/>
    <w:rsid w:val="00AD3637"/>
    <w:rsid w:val="00AD67CA"/>
    <w:rsid w:val="00AD6855"/>
    <w:rsid w:val="00AD71E7"/>
    <w:rsid w:val="00AD7234"/>
    <w:rsid w:val="00AD7D41"/>
    <w:rsid w:val="00AE18FF"/>
    <w:rsid w:val="00AE2BA5"/>
    <w:rsid w:val="00AE32F1"/>
    <w:rsid w:val="00AE38C2"/>
    <w:rsid w:val="00AE3A40"/>
    <w:rsid w:val="00AE568D"/>
    <w:rsid w:val="00AE6EB6"/>
    <w:rsid w:val="00AF2701"/>
    <w:rsid w:val="00AF29D3"/>
    <w:rsid w:val="00AF5FB5"/>
    <w:rsid w:val="00AF6A1E"/>
    <w:rsid w:val="00AF75C2"/>
    <w:rsid w:val="00AF7CC4"/>
    <w:rsid w:val="00AF7DDC"/>
    <w:rsid w:val="00B00299"/>
    <w:rsid w:val="00B0198C"/>
    <w:rsid w:val="00B01C37"/>
    <w:rsid w:val="00B03BAA"/>
    <w:rsid w:val="00B03DA9"/>
    <w:rsid w:val="00B03EC9"/>
    <w:rsid w:val="00B04480"/>
    <w:rsid w:val="00B04FCE"/>
    <w:rsid w:val="00B07893"/>
    <w:rsid w:val="00B07B2A"/>
    <w:rsid w:val="00B1055D"/>
    <w:rsid w:val="00B1081B"/>
    <w:rsid w:val="00B10F49"/>
    <w:rsid w:val="00B111FB"/>
    <w:rsid w:val="00B12588"/>
    <w:rsid w:val="00B13766"/>
    <w:rsid w:val="00B14118"/>
    <w:rsid w:val="00B14C58"/>
    <w:rsid w:val="00B1507D"/>
    <w:rsid w:val="00B15623"/>
    <w:rsid w:val="00B17DE6"/>
    <w:rsid w:val="00B20217"/>
    <w:rsid w:val="00B20A77"/>
    <w:rsid w:val="00B213C0"/>
    <w:rsid w:val="00B21DFE"/>
    <w:rsid w:val="00B2649F"/>
    <w:rsid w:val="00B2718C"/>
    <w:rsid w:val="00B30A8B"/>
    <w:rsid w:val="00B310F4"/>
    <w:rsid w:val="00B3130C"/>
    <w:rsid w:val="00B31C3D"/>
    <w:rsid w:val="00B32326"/>
    <w:rsid w:val="00B32B16"/>
    <w:rsid w:val="00B33CD0"/>
    <w:rsid w:val="00B35E57"/>
    <w:rsid w:val="00B4030D"/>
    <w:rsid w:val="00B407E4"/>
    <w:rsid w:val="00B41AFF"/>
    <w:rsid w:val="00B42B9F"/>
    <w:rsid w:val="00B43185"/>
    <w:rsid w:val="00B43247"/>
    <w:rsid w:val="00B43D45"/>
    <w:rsid w:val="00B448BE"/>
    <w:rsid w:val="00B461A5"/>
    <w:rsid w:val="00B466BB"/>
    <w:rsid w:val="00B46CD0"/>
    <w:rsid w:val="00B478A2"/>
    <w:rsid w:val="00B47986"/>
    <w:rsid w:val="00B47C56"/>
    <w:rsid w:val="00B50A12"/>
    <w:rsid w:val="00B51A16"/>
    <w:rsid w:val="00B525A3"/>
    <w:rsid w:val="00B56F53"/>
    <w:rsid w:val="00B5782F"/>
    <w:rsid w:val="00B57B1F"/>
    <w:rsid w:val="00B605D2"/>
    <w:rsid w:val="00B60638"/>
    <w:rsid w:val="00B60F4B"/>
    <w:rsid w:val="00B61C57"/>
    <w:rsid w:val="00B62607"/>
    <w:rsid w:val="00B62698"/>
    <w:rsid w:val="00B6486C"/>
    <w:rsid w:val="00B66992"/>
    <w:rsid w:val="00B72FE5"/>
    <w:rsid w:val="00B73711"/>
    <w:rsid w:val="00B74645"/>
    <w:rsid w:val="00B74DDA"/>
    <w:rsid w:val="00B76556"/>
    <w:rsid w:val="00B76AD3"/>
    <w:rsid w:val="00B80A5E"/>
    <w:rsid w:val="00B81D0D"/>
    <w:rsid w:val="00B841ED"/>
    <w:rsid w:val="00B8475C"/>
    <w:rsid w:val="00B85C26"/>
    <w:rsid w:val="00B86671"/>
    <w:rsid w:val="00B86E84"/>
    <w:rsid w:val="00B86EC2"/>
    <w:rsid w:val="00B870BC"/>
    <w:rsid w:val="00B912C2"/>
    <w:rsid w:val="00B914E1"/>
    <w:rsid w:val="00B95FA8"/>
    <w:rsid w:val="00B962B6"/>
    <w:rsid w:val="00B96FC9"/>
    <w:rsid w:val="00B97264"/>
    <w:rsid w:val="00B976FB"/>
    <w:rsid w:val="00B976FE"/>
    <w:rsid w:val="00BA0A79"/>
    <w:rsid w:val="00BA1F7E"/>
    <w:rsid w:val="00BA3220"/>
    <w:rsid w:val="00BA3331"/>
    <w:rsid w:val="00BA38D6"/>
    <w:rsid w:val="00BA4B5D"/>
    <w:rsid w:val="00BA4BED"/>
    <w:rsid w:val="00BA5CB4"/>
    <w:rsid w:val="00BA5F02"/>
    <w:rsid w:val="00BA724B"/>
    <w:rsid w:val="00BA7798"/>
    <w:rsid w:val="00BB0D1D"/>
    <w:rsid w:val="00BB13E3"/>
    <w:rsid w:val="00BB1F41"/>
    <w:rsid w:val="00BB34CE"/>
    <w:rsid w:val="00BB3CAA"/>
    <w:rsid w:val="00BB5D1D"/>
    <w:rsid w:val="00BB6893"/>
    <w:rsid w:val="00BC47E4"/>
    <w:rsid w:val="00BC528D"/>
    <w:rsid w:val="00BC5C2F"/>
    <w:rsid w:val="00BC611D"/>
    <w:rsid w:val="00BC65A7"/>
    <w:rsid w:val="00BC765E"/>
    <w:rsid w:val="00BD04D7"/>
    <w:rsid w:val="00BD1CEB"/>
    <w:rsid w:val="00BD2001"/>
    <w:rsid w:val="00BD3F7A"/>
    <w:rsid w:val="00BD5471"/>
    <w:rsid w:val="00BD7025"/>
    <w:rsid w:val="00BD73ED"/>
    <w:rsid w:val="00BD7EED"/>
    <w:rsid w:val="00BE0CB4"/>
    <w:rsid w:val="00BE1273"/>
    <w:rsid w:val="00BE619B"/>
    <w:rsid w:val="00BF094E"/>
    <w:rsid w:val="00BF0D07"/>
    <w:rsid w:val="00BF1874"/>
    <w:rsid w:val="00BF194A"/>
    <w:rsid w:val="00BF2902"/>
    <w:rsid w:val="00BF31A6"/>
    <w:rsid w:val="00BF622F"/>
    <w:rsid w:val="00C00295"/>
    <w:rsid w:val="00C00934"/>
    <w:rsid w:val="00C00D64"/>
    <w:rsid w:val="00C00DAD"/>
    <w:rsid w:val="00C0130D"/>
    <w:rsid w:val="00C0154B"/>
    <w:rsid w:val="00C01A47"/>
    <w:rsid w:val="00C023CD"/>
    <w:rsid w:val="00C023FE"/>
    <w:rsid w:val="00C0459A"/>
    <w:rsid w:val="00C0649F"/>
    <w:rsid w:val="00C070CC"/>
    <w:rsid w:val="00C07191"/>
    <w:rsid w:val="00C07699"/>
    <w:rsid w:val="00C07903"/>
    <w:rsid w:val="00C10EA0"/>
    <w:rsid w:val="00C11407"/>
    <w:rsid w:val="00C11704"/>
    <w:rsid w:val="00C13176"/>
    <w:rsid w:val="00C142AD"/>
    <w:rsid w:val="00C143EA"/>
    <w:rsid w:val="00C14E74"/>
    <w:rsid w:val="00C1538C"/>
    <w:rsid w:val="00C158F6"/>
    <w:rsid w:val="00C15B43"/>
    <w:rsid w:val="00C15D5D"/>
    <w:rsid w:val="00C16DE8"/>
    <w:rsid w:val="00C17100"/>
    <w:rsid w:val="00C1747E"/>
    <w:rsid w:val="00C179EB"/>
    <w:rsid w:val="00C22EC8"/>
    <w:rsid w:val="00C2421C"/>
    <w:rsid w:val="00C2463C"/>
    <w:rsid w:val="00C25508"/>
    <w:rsid w:val="00C25688"/>
    <w:rsid w:val="00C25E60"/>
    <w:rsid w:val="00C27720"/>
    <w:rsid w:val="00C27BEF"/>
    <w:rsid w:val="00C32247"/>
    <w:rsid w:val="00C32A7A"/>
    <w:rsid w:val="00C33345"/>
    <w:rsid w:val="00C35B87"/>
    <w:rsid w:val="00C3793E"/>
    <w:rsid w:val="00C407B4"/>
    <w:rsid w:val="00C40EC8"/>
    <w:rsid w:val="00C415A2"/>
    <w:rsid w:val="00C42679"/>
    <w:rsid w:val="00C42A52"/>
    <w:rsid w:val="00C43668"/>
    <w:rsid w:val="00C445A6"/>
    <w:rsid w:val="00C445E7"/>
    <w:rsid w:val="00C46A18"/>
    <w:rsid w:val="00C46F2B"/>
    <w:rsid w:val="00C47021"/>
    <w:rsid w:val="00C53EBD"/>
    <w:rsid w:val="00C551D1"/>
    <w:rsid w:val="00C55D90"/>
    <w:rsid w:val="00C5644C"/>
    <w:rsid w:val="00C61221"/>
    <w:rsid w:val="00C62B09"/>
    <w:rsid w:val="00C63F7A"/>
    <w:rsid w:val="00C648AD"/>
    <w:rsid w:val="00C65161"/>
    <w:rsid w:val="00C6553A"/>
    <w:rsid w:val="00C6728C"/>
    <w:rsid w:val="00C67A21"/>
    <w:rsid w:val="00C70C99"/>
    <w:rsid w:val="00C73CDE"/>
    <w:rsid w:val="00C73D5C"/>
    <w:rsid w:val="00C74180"/>
    <w:rsid w:val="00C75705"/>
    <w:rsid w:val="00C76D82"/>
    <w:rsid w:val="00C77F5C"/>
    <w:rsid w:val="00C8023D"/>
    <w:rsid w:val="00C8101A"/>
    <w:rsid w:val="00C81D3B"/>
    <w:rsid w:val="00C826BD"/>
    <w:rsid w:val="00C86E28"/>
    <w:rsid w:val="00C87378"/>
    <w:rsid w:val="00C90CC9"/>
    <w:rsid w:val="00C91717"/>
    <w:rsid w:val="00C91EC6"/>
    <w:rsid w:val="00C946B0"/>
    <w:rsid w:val="00C9518B"/>
    <w:rsid w:val="00C96C94"/>
    <w:rsid w:val="00C9753A"/>
    <w:rsid w:val="00CA0D7A"/>
    <w:rsid w:val="00CA1446"/>
    <w:rsid w:val="00CA1510"/>
    <w:rsid w:val="00CA2EDB"/>
    <w:rsid w:val="00CA342B"/>
    <w:rsid w:val="00CA4B86"/>
    <w:rsid w:val="00CA6515"/>
    <w:rsid w:val="00CA70BF"/>
    <w:rsid w:val="00CB0142"/>
    <w:rsid w:val="00CB14FA"/>
    <w:rsid w:val="00CB2590"/>
    <w:rsid w:val="00CB274C"/>
    <w:rsid w:val="00CB2B91"/>
    <w:rsid w:val="00CB3798"/>
    <w:rsid w:val="00CB3D76"/>
    <w:rsid w:val="00CB5ABB"/>
    <w:rsid w:val="00CB6276"/>
    <w:rsid w:val="00CC0793"/>
    <w:rsid w:val="00CC13B8"/>
    <w:rsid w:val="00CC3CB5"/>
    <w:rsid w:val="00CC4483"/>
    <w:rsid w:val="00CC4504"/>
    <w:rsid w:val="00CC46E8"/>
    <w:rsid w:val="00CC4AAB"/>
    <w:rsid w:val="00CC794C"/>
    <w:rsid w:val="00CD06F7"/>
    <w:rsid w:val="00CD146C"/>
    <w:rsid w:val="00CD1E48"/>
    <w:rsid w:val="00CD2A4D"/>
    <w:rsid w:val="00CD3502"/>
    <w:rsid w:val="00CD4204"/>
    <w:rsid w:val="00CD4323"/>
    <w:rsid w:val="00CD5899"/>
    <w:rsid w:val="00CD5D70"/>
    <w:rsid w:val="00CD64BF"/>
    <w:rsid w:val="00CD6ADC"/>
    <w:rsid w:val="00CD7885"/>
    <w:rsid w:val="00CD7C9D"/>
    <w:rsid w:val="00CE0690"/>
    <w:rsid w:val="00CE0BCA"/>
    <w:rsid w:val="00CE46A4"/>
    <w:rsid w:val="00CE5824"/>
    <w:rsid w:val="00CE6A53"/>
    <w:rsid w:val="00CE781E"/>
    <w:rsid w:val="00CE7B8D"/>
    <w:rsid w:val="00CF01F4"/>
    <w:rsid w:val="00CF2ECF"/>
    <w:rsid w:val="00CF3CEC"/>
    <w:rsid w:val="00CF3CF6"/>
    <w:rsid w:val="00CF4A80"/>
    <w:rsid w:val="00CF6FC8"/>
    <w:rsid w:val="00CF7341"/>
    <w:rsid w:val="00D01144"/>
    <w:rsid w:val="00D01690"/>
    <w:rsid w:val="00D026E7"/>
    <w:rsid w:val="00D037EA"/>
    <w:rsid w:val="00D03B5C"/>
    <w:rsid w:val="00D03BA5"/>
    <w:rsid w:val="00D04878"/>
    <w:rsid w:val="00D04AF0"/>
    <w:rsid w:val="00D04BC4"/>
    <w:rsid w:val="00D056E0"/>
    <w:rsid w:val="00D05A24"/>
    <w:rsid w:val="00D05B8B"/>
    <w:rsid w:val="00D07E13"/>
    <w:rsid w:val="00D10CC5"/>
    <w:rsid w:val="00D10F82"/>
    <w:rsid w:val="00D11CF6"/>
    <w:rsid w:val="00D128F1"/>
    <w:rsid w:val="00D16F37"/>
    <w:rsid w:val="00D20E0E"/>
    <w:rsid w:val="00D20E30"/>
    <w:rsid w:val="00D213F3"/>
    <w:rsid w:val="00D239B5"/>
    <w:rsid w:val="00D23AF0"/>
    <w:rsid w:val="00D23B54"/>
    <w:rsid w:val="00D26046"/>
    <w:rsid w:val="00D276E5"/>
    <w:rsid w:val="00D278AB"/>
    <w:rsid w:val="00D27F20"/>
    <w:rsid w:val="00D31368"/>
    <w:rsid w:val="00D339C1"/>
    <w:rsid w:val="00D340FE"/>
    <w:rsid w:val="00D35DDB"/>
    <w:rsid w:val="00D36436"/>
    <w:rsid w:val="00D3742E"/>
    <w:rsid w:val="00D37A2A"/>
    <w:rsid w:val="00D37CE5"/>
    <w:rsid w:val="00D4278D"/>
    <w:rsid w:val="00D428D6"/>
    <w:rsid w:val="00D42CB5"/>
    <w:rsid w:val="00D46351"/>
    <w:rsid w:val="00D46CB8"/>
    <w:rsid w:val="00D5101E"/>
    <w:rsid w:val="00D52FFD"/>
    <w:rsid w:val="00D53003"/>
    <w:rsid w:val="00D54B16"/>
    <w:rsid w:val="00D54C5E"/>
    <w:rsid w:val="00D551FE"/>
    <w:rsid w:val="00D56F0F"/>
    <w:rsid w:val="00D6090E"/>
    <w:rsid w:val="00D640A6"/>
    <w:rsid w:val="00D6446E"/>
    <w:rsid w:val="00D6552A"/>
    <w:rsid w:val="00D65D5C"/>
    <w:rsid w:val="00D65E95"/>
    <w:rsid w:val="00D67BE1"/>
    <w:rsid w:val="00D77132"/>
    <w:rsid w:val="00D77780"/>
    <w:rsid w:val="00D81139"/>
    <w:rsid w:val="00D81D51"/>
    <w:rsid w:val="00D82441"/>
    <w:rsid w:val="00D82953"/>
    <w:rsid w:val="00D850B9"/>
    <w:rsid w:val="00D85538"/>
    <w:rsid w:val="00D86255"/>
    <w:rsid w:val="00D8677C"/>
    <w:rsid w:val="00D86F52"/>
    <w:rsid w:val="00D91017"/>
    <w:rsid w:val="00D92B1B"/>
    <w:rsid w:val="00D938F3"/>
    <w:rsid w:val="00D9456D"/>
    <w:rsid w:val="00D9500F"/>
    <w:rsid w:val="00D95E75"/>
    <w:rsid w:val="00D95EB0"/>
    <w:rsid w:val="00D968CD"/>
    <w:rsid w:val="00D970F1"/>
    <w:rsid w:val="00D97864"/>
    <w:rsid w:val="00D97C9E"/>
    <w:rsid w:val="00DA02DA"/>
    <w:rsid w:val="00DA1979"/>
    <w:rsid w:val="00DA29B0"/>
    <w:rsid w:val="00DA2AC8"/>
    <w:rsid w:val="00DA36CB"/>
    <w:rsid w:val="00DB0EA3"/>
    <w:rsid w:val="00DB280F"/>
    <w:rsid w:val="00DB373B"/>
    <w:rsid w:val="00DB3A42"/>
    <w:rsid w:val="00DB3C94"/>
    <w:rsid w:val="00DB45AF"/>
    <w:rsid w:val="00DB4CB8"/>
    <w:rsid w:val="00DC2D39"/>
    <w:rsid w:val="00DC4333"/>
    <w:rsid w:val="00DC44F6"/>
    <w:rsid w:val="00DC4946"/>
    <w:rsid w:val="00DC6D63"/>
    <w:rsid w:val="00DC6EBD"/>
    <w:rsid w:val="00DD0ABE"/>
    <w:rsid w:val="00DD1D39"/>
    <w:rsid w:val="00DD2858"/>
    <w:rsid w:val="00DD3CB6"/>
    <w:rsid w:val="00DD4E6C"/>
    <w:rsid w:val="00DD544B"/>
    <w:rsid w:val="00DD54A6"/>
    <w:rsid w:val="00DD57DD"/>
    <w:rsid w:val="00DD58FA"/>
    <w:rsid w:val="00DD6120"/>
    <w:rsid w:val="00DD7982"/>
    <w:rsid w:val="00DE2351"/>
    <w:rsid w:val="00DE243F"/>
    <w:rsid w:val="00DE26DF"/>
    <w:rsid w:val="00DE33F1"/>
    <w:rsid w:val="00DE3D63"/>
    <w:rsid w:val="00DE4334"/>
    <w:rsid w:val="00DE4D6F"/>
    <w:rsid w:val="00DE5BAD"/>
    <w:rsid w:val="00DE5FCC"/>
    <w:rsid w:val="00DE6043"/>
    <w:rsid w:val="00DE6216"/>
    <w:rsid w:val="00DE6888"/>
    <w:rsid w:val="00DF0BEE"/>
    <w:rsid w:val="00DF19F0"/>
    <w:rsid w:val="00DF2631"/>
    <w:rsid w:val="00DF28B4"/>
    <w:rsid w:val="00DF5261"/>
    <w:rsid w:val="00DF52F5"/>
    <w:rsid w:val="00DF5D0C"/>
    <w:rsid w:val="00DF6235"/>
    <w:rsid w:val="00DF6A6F"/>
    <w:rsid w:val="00DF72D0"/>
    <w:rsid w:val="00E00141"/>
    <w:rsid w:val="00E00479"/>
    <w:rsid w:val="00E00EA9"/>
    <w:rsid w:val="00E01A54"/>
    <w:rsid w:val="00E02706"/>
    <w:rsid w:val="00E02CF9"/>
    <w:rsid w:val="00E12F14"/>
    <w:rsid w:val="00E1351B"/>
    <w:rsid w:val="00E139AC"/>
    <w:rsid w:val="00E13D8E"/>
    <w:rsid w:val="00E144DB"/>
    <w:rsid w:val="00E15BD5"/>
    <w:rsid w:val="00E162F8"/>
    <w:rsid w:val="00E1655F"/>
    <w:rsid w:val="00E16D69"/>
    <w:rsid w:val="00E205A0"/>
    <w:rsid w:val="00E22531"/>
    <w:rsid w:val="00E239CE"/>
    <w:rsid w:val="00E24E6E"/>
    <w:rsid w:val="00E257B4"/>
    <w:rsid w:val="00E25AD7"/>
    <w:rsid w:val="00E267FE"/>
    <w:rsid w:val="00E27EE1"/>
    <w:rsid w:val="00E30404"/>
    <w:rsid w:val="00E311FC"/>
    <w:rsid w:val="00E312E3"/>
    <w:rsid w:val="00E316E2"/>
    <w:rsid w:val="00E31703"/>
    <w:rsid w:val="00E3229E"/>
    <w:rsid w:val="00E32398"/>
    <w:rsid w:val="00E3279E"/>
    <w:rsid w:val="00E32B70"/>
    <w:rsid w:val="00E3307C"/>
    <w:rsid w:val="00E34648"/>
    <w:rsid w:val="00E351E7"/>
    <w:rsid w:val="00E35753"/>
    <w:rsid w:val="00E3721B"/>
    <w:rsid w:val="00E40265"/>
    <w:rsid w:val="00E4040C"/>
    <w:rsid w:val="00E40D85"/>
    <w:rsid w:val="00E410A1"/>
    <w:rsid w:val="00E41313"/>
    <w:rsid w:val="00E42ECD"/>
    <w:rsid w:val="00E44B02"/>
    <w:rsid w:val="00E44EAA"/>
    <w:rsid w:val="00E4569C"/>
    <w:rsid w:val="00E468CC"/>
    <w:rsid w:val="00E50803"/>
    <w:rsid w:val="00E52E82"/>
    <w:rsid w:val="00E556DA"/>
    <w:rsid w:val="00E55AE8"/>
    <w:rsid w:val="00E566FB"/>
    <w:rsid w:val="00E57158"/>
    <w:rsid w:val="00E615C0"/>
    <w:rsid w:val="00E61A90"/>
    <w:rsid w:val="00E62864"/>
    <w:rsid w:val="00E65558"/>
    <w:rsid w:val="00E65FFA"/>
    <w:rsid w:val="00E6779B"/>
    <w:rsid w:val="00E67EE5"/>
    <w:rsid w:val="00E7007C"/>
    <w:rsid w:val="00E708C1"/>
    <w:rsid w:val="00E71E55"/>
    <w:rsid w:val="00E738DA"/>
    <w:rsid w:val="00E74306"/>
    <w:rsid w:val="00E75463"/>
    <w:rsid w:val="00E758BE"/>
    <w:rsid w:val="00E75D9F"/>
    <w:rsid w:val="00E774F8"/>
    <w:rsid w:val="00E77760"/>
    <w:rsid w:val="00E77B52"/>
    <w:rsid w:val="00E77E11"/>
    <w:rsid w:val="00E80BE9"/>
    <w:rsid w:val="00E810EE"/>
    <w:rsid w:val="00E83737"/>
    <w:rsid w:val="00E83DD9"/>
    <w:rsid w:val="00E8493D"/>
    <w:rsid w:val="00E84C49"/>
    <w:rsid w:val="00E86337"/>
    <w:rsid w:val="00E87067"/>
    <w:rsid w:val="00E87C0D"/>
    <w:rsid w:val="00E87CE0"/>
    <w:rsid w:val="00E911B0"/>
    <w:rsid w:val="00E91D4A"/>
    <w:rsid w:val="00E9381C"/>
    <w:rsid w:val="00E95311"/>
    <w:rsid w:val="00E959F0"/>
    <w:rsid w:val="00E95CA5"/>
    <w:rsid w:val="00E9779C"/>
    <w:rsid w:val="00EA0359"/>
    <w:rsid w:val="00EA13AD"/>
    <w:rsid w:val="00EA154E"/>
    <w:rsid w:val="00EA16D8"/>
    <w:rsid w:val="00EA19CE"/>
    <w:rsid w:val="00EA1FB3"/>
    <w:rsid w:val="00EA3BBE"/>
    <w:rsid w:val="00EA5DD7"/>
    <w:rsid w:val="00EA6A9C"/>
    <w:rsid w:val="00EA6DB1"/>
    <w:rsid w:val="00EB072D"/>
    <w:rsid w:val="00EB303A"/>
    <w:rsid w:val="00EB3A5A"/>
    <w:rsid w:val="00EB59A7"/>
    <w:rsid w:val="00EB64C0"/>
    <w:rsid w:val="00EB69CA"/>
    <w:rsid w:val="00EC02C3"/>
    <w:rsid w:val="00EC15AA"/>
    <w:rsid w:val="00EC1D18"/>
    <w:rsid w:val="00EC231A"/>
    <w:rsid w:val="00ED21F6"/>
    <w:rsid w:val="00ED4528"/>
    <w:rsid w:val="00ED5AD1"/>
    <w:rsid w:val="00ED7183"/>
    <w:rsid w:val="00ED7A42"/>
    <w:rsid w:val="00EE3182"/>
    <w:rsid w:val="00EE4F33"/>
    <w:rsid w:val="00EE61F4"/>
    <w:rsid w:val="00EF06DB"/>
    <w:rsid w:val="00EF0E2E"/>
    <w:rsid w:val="00EF117E"/>
    <w:rsid w:val="00EF260D"/>
    <w:rsid w:val="00EF3D1D"/>
    <w:rsid w:val="00EF5149"/>
    <w:rsid w:val="00EF5349"/>
    <w:rsid w:val="00EF5572"/>
    <w:rsid w:val="00EF5B8C"/>
    <w:rsid w:val="00EF672C"/>
    <w:rsid w:val="00EF6B4E"/>
    <w:rsid w:val="00EF6C8B"/>
    <w:rsid w:val="00EF730A"/>
    <w:rsid w:val="00EF79FB"/>
    <w:rsid w:val="00F0083B"/>
    <w:rsid w:val="00F018A7"/>
    <w:rsid w:val="00F03160"/>
    <w:rsid w:val="00F03A6D"/>
    <w:rsid w:val="00F045CA"/>
    <w:rsid w:val="00F045CE"/>
    <w:rsid w:val="00F05AAC"/>
    <w:rsid w:val="00F1062B"/>
    <w:rsid w:val="00F11087"/>
    <w:rsid w:val="00F13A9C"/>
    <w:rsid w:val="00F13B12"/>
    <w:rsid w:val="00F14CC7"/>
    <w:rsid w:val="00F14E5E"/>
    <w:rsid w:val="00F158FA"/>
    <w:rsid w:val="00F161B2"/>
    <w:rsid w:val="00F1630B"/>
    <w:rsid w:val="00F17942"/>
    <w:rsid w:val="00F20DF4"/>
    <w:rsid w:val="00F24AA5"/>
    <w:rsid w:val="00F256B5"/>
    <w:rsid w:val="00F26665"/>
    <w:rsid w:val="00F27BDA"/>
    <w:rsid w:val="00F3182A"/>
    <w:rsid w:val="00F32556"/>
    <w:rsid w:val="00F326C8"/>
    <w:rsid w:val="00F33B6E"/>
    <w:rsid w:val="00F33C23"/>
    <w:rsid w:val="00F33EB7"/>
    <w:rsid w:val="00F33FB5"/>
    <w:rsid w:val="00F35468"/>
    <w:rsid w:val="00F354E8"/>
    <w:rsid w:val="00F363B5"/>
    <w:rsid w:val="00F37370"/>
    <w:rsid w:val="00F40765"/>
    <w:rsid w:val="00F419B8"/>
    <w:rsid w:val="00F41F08"/>
    <w:rsid w:val="00F43222"/>
    <w:rsid w:val="00F44071"/>
    <w:rsid w:val="00F44791"/>
    <w:rsid w:val="00F44967"/>
    <w:rsid w:val="00F455B0"/>
    <w:rsid w:val="00F478A0"/>
    <w:rsid w:val="00F5036B"/>
    <w:rsid w:val="00F5052D"/>
    <w:rsid w:val="00F50600"/>
    <w:rsid w:val="00F50944"/>
    <w:rsid w:val="00F50FC3"/>
    <w:rsid w:val="00F5284D"/>
    <w:rsid w:val="00F52DE1"/>
    <w:rsid w:val="00F5378F"/>
    <w:rsid w:val="00F53E9F"/>
    <w:rsid w:val="00F548C7"/>
    <w:rsid w:val="00F55CA8"/>
    <w:rsid w:val="00F55D8B"/>
    <w:rsid w:val="00F56394"/>
    <w:rsid w:val="00F61009"/>
    <w:rsid w:val="00F618DC"/>
    <w:rsid w:val="00F628E6"/>
    <w:rsid w:val="00F64600"/>
    <w:rsid w:val="00F654D4"/>
    <w:rsid w:val="00F654F9"/>
    <w:rsid w:val="00F714F2"/>
    <w:rsid w:val="00F72967"/>
    <w:rsid w:val="00F72AD7"/>
    <w:rsid w:val="00F72C2E"/>
    <w:rsid w:val="00F73676"/>
    <w:rsid w:val="00F73D4A"/>
    <w:rsid w:val="00F74502"/>
    <w:rsid w:val="00F75E8E"/>
    <w:rsid w:val="00F76765"/>
    <w:rsid w:val="00F77567"/>
    <w:rsid w:val="00F802FC"/>
    <w:rsid w:val="00F81D50"/>
    <w:rsid w:val="00F83C56"/>
    <w:rsid w:val="00F84C9F"/>
    <w:rsid w:val="00F84E49"/>
    <w:rsid w:val="00F8753A"/>
    <w:rsid w:val="00F9135A"/>
    <w:rsid w:val="00F915FF"/>
    <w:rsid w:val="00F92580"/>
    <w:rsid w:val="00F9363C"/>
    <w:rsid w:val="00F955AD"/>
    <w:rsid w:val="00F9577C"/>
    <w:rsid w:val="00F96D26"/>
    <w:rsid w:val="00F96E57"/>
    <w:rsid w:val="00FA00A7"/>
    <w:rsid w:val="00FA1C40"/>
    <w:rsid w:val="00FA3F56"/>
    <w:rsid w:val="00FA6CD7"/>
    <w:rsid w:val="00FB0312"/>
    <w:rsid w:val="00FB18FF"/>
    <w:rsid w:val="00FB2DE1"/>
    <w:rsid w:val="00FB43FA"/>
    <w:rsid w:val="00FB4869"/>
    <w:rsid w:val="00FB4909"/>
    <w:rsid w:val="00FB5308"/>
    <w:rsid w:val="00FB53CA"/>
    <w:rsid w:val="00FB56F3"/>
    <w:rsid w:val="00FB7755"/>
    <w:rsid w:val="00FC0C91"/>
    <w:rsid w:val="00FC0EE9"/>
    <w:rsid w:val="00FC1253"/>
    <w:rsid w:val="00FC205B"/>
    <w:rsid w:val="00FC2964"/>
    <w:rsid w:val="00FC38A4"/>
    <w:rsid w:val="00FC4C6C"/>
    <w:rsid w:val="00FC4E10"/>
    <w:rsid w:val="00FC5A5C"/>
    <w:rsid w:val="00FC661C"/>
    <w:rsid w:val="00FC6FBC"/>
    <w:rsid w:val="00FC7F8B"/>
    <w:rsid w:val="00FD0188"/>
    <w:rsid w:val="00FD1097"/>
    <w:rsid w:val="00FD10A3"/>
    <w:rsid w:val="00FD1E39"/>
    <w:rsid w:val="00FD2289"/>
    <w:rsid w:val="00FD29AC"/>
    <w:rsid w:val="00FD35A6"/>
    <w:rsid w:val="00FD4565"/>
    <w:rsid w:val="00FD5261"/>
    <w:rsid w:val="00FD73BB"/>
    <w:rsid w:val="00FE2D5C"/>
    <w:rsid w:val="00FE2F30"/>
    <w:rsid w:val="00FE3BB4"/>
    <w:rsid w:val="00FE638F"/>
    <w:rsid w:val="00FE736B"/>
    <w:rsid w:val="00FF0BCD"/>
    <w:rsid w:val="00FF26CE"/>
    <w:rsid w:val="00FF3024"/>
    <w:rsid w:val="00FF6B82"/>
    <w:rsid w:val="00FF7A01"/>
    <w:rsid w:val="00FF7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788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
    <w:qFormat/>
    <w:rsid w:val="00C023CD"/>
    <w:rPr>
      <w:rFonts w:ascii="Arial" w:hAnsi="Arial"/>
      <w:szCs w:val="24"/>
    </w:rPr>
  </w:style>
  <w:style w:type="paragraph" w:styleId="Heading1">
    <w:name w:val="heading 1"/>
    <w:next w:val="Body"/>
    <w:link w:val="Heading1Char"/>
    <w:qFormat/>
    <w:locked/>
    <w:rsid w:val="00C023CD"/>
    <w:pPr>
      <w:keepNext/>
      <w:autoSpaceDE w:val="0"/>
      <w:autoSpaceDN w:val="0"/>
      <w:adjustRightInd w:val="0"/>
      <w:spacing w:before="160" w:after="200"/>
      <w:outlineLvl w:val="0"/>
    </w:pPr>
    <w:rPr>
      <w:rFonts w:ascii="Arial" w:hAnsi="Arial" w:cs="Arial"/>
      <w:b/>
      <w:bCs/>
      <w:color w:val="0000FF"/>
      <w:sz w:val="32"/>
      <w:szCs w:val="24"/>
    </w:rPr>
  </w:style>
  <w:style w:type="paragraph" w:styleId="Heading2">
    <w:name w:val="heading 2"/>
    <w:next w:val="Body"/>
    <w:link w:val="Heading2Char"/>
    <w:qFormat/>
    <w:locked/>
    <w:rsid w:val="00C023CD"/>
    <w:pPr>
      <w:keepNext/>
      <w:spacing w:before="160" w:after="120"/>
      <w:outlineLvl w:val="1"/>
    </w:pPr>
    <w:rPr>
      <w:rFonts w:ascii="Arial Narrow" w:hAnsi="Arial Narrow" w:cs="Arial"/>
      <w:b/>
      <w:color w:val="0000FF"/>
      <w:sz w:val="28"/>
      <w:szCs w:val="22"/>
    </w:rPr>
  </w:style>
  <w:style w:type="paragraph" w:styleId="Heading3">
    <w:name w:val="heading 3"/>
    <w:next w:val="Body"/>
    <w:qFormat/>
    <w:locked/>
    <w:rsid w:val="00C023CD"/>
    <w:pPr>
      <w:keepNext/>
      <w:spacing w:before="160" w:after="120"/>
      <w:outlineLvl w:val="2"/>
    </w:pPr>
    <w:rPr>
      <w:rFonts w:ascii="Arial Narrow" w:hAnsi="Arial Narrow" w:cs="Arial"/>
      <w:b/>
      <w:bCs/>
      <w:color w:val="0000FF"/>
      <w:sz w:val="24"/>
      <w:szCs w:val="22"/>
    </w:rPr>
  </w:style>
  <w:style w:type="paragraph" w:styleId="Heading4">
    <w:name w:val="heading 4"/>
    <w:basedOn w:val="Heading3"/>
    <w:next w:val="Body"/>
    <w:qFormat/>
    <w:locked/>
    <w:rsid w:val="00C023CD"/>
    <w:pPr>
      <w:outlineLvl w:val="3"/>
    </w:pPr>
    <w:rPr>
      <w:bCs w:val="0"/>
      <w:i/>
      <w:szCs w:val="28"/>
    </w:rPr>
  </w:style>
  <w:style w:type="paragraph" w:styleId="Heading5">
    <w:name w:val="heading 5"/>
    <w:next w:val="Indented"/>
    <w:qFormat/>
    <w:locked/>
    <w:rsid w:val="00C023CD"/>
    <w:pPr>
      <w:ind w:left="1440"/>
      <w:outlineLvl w:val="4"/>
    </w:pPr>
    <w:rPr>
      <w:rFonts w:ascii="Courier" w:hAnsi="Courier" w:cs="Arial"/>
      <w:b/>
      <w:i/>
      <w:color w:val="000000"/>
      <w:sz w:val="22"/>
      <w:szCs w:val="28"/>
    </w:rPr>
  </w:style>
  <w:style w:type="paragraph" w:styleId="Heading6">
    <w:name w:val="heading 6"/>
    <w:next w:val="Indented2"/>
    <w:qFormat/>
    <w:locked/>
    <w:rsid w:val="00C023CD"/>
    <w:pPr>
      <w:ind w:left="1440"/>
      <w:outlineLvl w:val="5"/>
    </w:pPr>
    <w:rPr>
      <w:rFonts w:ascii="Courier" w:hAnsi="Courier" w:cs="Arial"/>
      <w:b/>
      <w:i/>
      <w:color w:val="000000"/>
      <w:sz w:val="22"/>
      <w:szCs w:val="28"/>
    </w:rPr>
  </w:style>
  <w:style w:type="paragraph" w:styleId="Heading7">
    <w:name w:val="heading 7"/>
    <w:basedOn w:val="Heading6"/>
    <w:next w:val="Normal"/>
    <w:qFormat/>
    <w:locked/>
    <w:rsid w:val="00C023CD"/>
    <w:pPr>
      <w:numPr>
        <w:ilvl w:val="6"/>
        <w:numId w:val="17"/>
      </w:numPr>
      <w:outlineLvl w:val="6"/>
    </w:pPr>
    <w:rPr>
      <w:sz w:val="24"/>
    </w:rPr>
  </w:style>
  <w:style w:type="paragraph" w:styleId="Heading8">
    <w:name w:val="heading 8"/>
    <w:basedOn w:val="Heading7"/>
    <w:next w:val="Normal"/>
    <w:qFormat/>
    <w:locked/>
    <w:rsid w:val="00C023CD"/>
    <w:pPr>
      <w:numPr>
        <w:ilvl w:val="7"/>
      </w:numPr>
      <w:outlineLvl w:val="7"/>
    </w:pPr>
    <w:rPr>
      <w:i w:val="0"/>
      <w:iCs/>
    </w:rPr>
  </w:style>
  <w:style w:type="paragraph" w:styleId="Heading9">
    <w:name w:val="heading 9"/>
    <w:basedOn w:val="Heading8"/>
    <w:next w:val="Normal"/>
    <w:qFormat/>
    <w:locked/>
    <w:rsid w:val="00C023CD"/>
    <w:pPr>
      <w:numPr>
        <w:ilvl w:val="8"/>
      </w:numPr>
      <w:outlineLvl w:val="8"/>
    </w:pPr>
    <w:rPr>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NOTE">
    <w:name w:val="StepNOTE"/>
    <w:basedOn w:val="NOTE"/>
    <w:locked/>
    <w:rsid w:val="00C023CD"/>
    <w:pPr>
      <w:numPr>
        <w:ilvl w:val="1"/>
      </w:numPr>
    </w:pPr>
  </w:style>
  <w:style w:type="paragraph" w:customStyle="1" w:styleId="SmBulleted">
    <w:name w:val="SmBulleted"/>
    <w:rsid w:val="00C023CD"/>
    <w:pPr>
      <w:numPr>
        <w:numId w:val="33"/>
      </w:numPr>
      <w:spacing w:after="120" w:line="240" w:lineRule="atLeast"/>
    </w:pPr>
    <w:rPr>
      <w:rFonts w:ascii="Arial" w:hAnsi="Arial"/>
      <w:szCs w:val="24"/>
    </w:rPr>
  </w:style>
  <w:style w:type="character" w:customStyle="1" w:styleId="Bold">
    <w:name w:val="Bold"/>
    <w:locked/>
    <w:rsid w:val="00C023CD"/>
    <w:rPr>
      <w:b/>
    </w:rPr>
  </w:style>
  <w:style w:type="paragraph" w:customStyle="1" w:styleId="AppxHd1">
    <w:name w:val="AppxHd1"/>
    <w:next w:val="Body"/>
    <w:locked/>
    <w:rsid w:val="00C023CD"/>
    <w:pPr>
      <w:keepNext/>
      <w:pageBreakBefore/>
      <w:numPr>
        <w:ilvl w:val="5"/>
        <w:numId w:val="6"/>
      </w:numPr>
      <w:spacing w:before="160" w:after="120"/>
      <w:outlineLvl w:val="0"/>
    </w:pPr>
    <w:rPr>
      <w:rFonts w:ascii="Arial" w:hAnsi="Arial" w:cs="Arial"/>
      <w:b/>
      <w:bCs/>
      <w:iCs/>
      <w:noProof/>
      <w:color w:val="0000FF"/>
      <w:sz w:val="28"/>
      <w:szCs w:val="28"/>
    </w:rPr>
  </w:style>
  <w:style w:type="paragraph" w:customStyle="1" w:styleId="SmBulleted2">
    <w:name w:val="SmBulleted2"/>
    <w:basedOn w:val="SmBulleted"/>
    <w:rsid w:val="00C023CD"/>
    <w:pPr>
      <w:numPr>
        <w:ilvl w:val="2"/>
      </w:numPr>
    </w:pPr>
  </w:style>
  <w:style w:type="paragraph" w:styleId="EnvelopeAddress">
    <w:name w:val="envelope address"/>
    <w:basedOn w:val="Normal"/>
    <w:semiHidden/>
    <w:locked/>
    <w:rsid w:val="00C023CD"/>
    <w:pPr>
      <w:framePr w:w="7920" w:h="1980" w:hRule="exact" w:hSpace="180" w:wrap="auto" w:hAnchor="page" w:xAlign="center" w:yAlign="bottom"/>
      <w:ind w:left="2880"/>
    </w:pPr>
    <w:rPr>
      <w:rFonts w:cs="Arial"/>
      <w:sz w:val="24"/>
    </w:rPr>
  </w:style>
  <w:style w:type="paragraph" w:customStyle="1" w:styleId="SmBulletedSingl">
    <w:name w:val="SmBulleted Singl"/>
    <w:basedOn w:val="SmBulleted"/>
    <w:rsid w:val="00C023CD"/>
    <w:pPr>
      <w:numPr>
        <w:ilvl w:val="1"/>
      </w:numPr>
      <w:spacing w:after="0"/>
    </w:pPr>
  </w:style>
  <w:style w:type="paragraph" w:customStyle="1" w:styleId="TableTitle">
    <w:name w:val="TableTitle"/>
    <w:locked/>
    <w:rsid w:val="00C023CD"/>
    <w:pPr>
      <w:keepNext/>
      <w:spacing w:before="240" w:after="120" w:line="240" w:lineRule="atLeast"/>
      <w:jc w:val="center"/>
    </w:pPr>
    <w:rPr>
      <w:rFonts w:ascii="Arial" w:hAnsi="Arial" w:cs="AvantGarde"/>
      <w:b/>
      <w:noProof/>
      <w:color w:val="000000"/>
    </w:rPr>
  </w:style>
  <w:style w:type="paragraph" w:customStyle="1" w:styleId="SmBulleted3">
    <w:name w:val="SmBulleted3"/>
    <w:basedOn w:val="SmBulleted2"/>
    <w:rsid w:val="00C023CD"/>
    <w:pPr>
      <w:numPr>
        <w:ilvl w:val="4"/>
      </w:numPr>
    </w:pPr>
  </w:style>
  <w:style w:type="paragraph" w:styleId="BodyText">
    <w:name w:val="Body Text"/>
    <w:basedOn w:val="Normal"/>
    <w:semiHidden/>
    <w:locked/>
    <w:rsid w:val="00C023CD"/>
    <w:pPr>
      <w:spacing w:after="120"/>
    </w:pPr>
  </w:style>
  <w:style w:type="character" w:styleId="Emphasis">
    <w:name w:val="Emphasis"/>
    <w:qFormat/>
    <w:locked/>
    <w:rsid w:val="00C023CD"/>
    <w:rPr>
      <w:rFonts w:cs="Times New Roman"/>
      <w:i/>
      <w:iCs/>
    </w:rPr>
  </w:style>
  <w:style w:type="paragraph" w:customStyle="1" w:styleId="Bulleted3">
    <w:name w:val="Bulleted3"/>
    <w:basedOn w:val="Bulleted2"/>
    <w:locked/>
    <w:rsid w:val="00C023CD"/>
    <w:pPr>
      <w:numPr>
        <w:ilvl w:val="4"/>
      </w:numPr>
    </w:pPr>
  </w:style>
  <w:style w:type="character" w:customStyle="1" w:styleId="Input">
    <w:name w:val="Input"/>
    <w:locked/>
    <w:rsid w:val="00C023CD"/>
    <w:rPr>
      <w:rFonts w:ascii="Courier New" w:hAnsi="Courier New"/>
      <w:b/>
      <w:color w:val="000000"/>
    </w:rPr>
  </w:style>
  <w:style w:type="character" w:customStyle="1" w:styleId="Blue">
    <w:name w:val="Blue"/>
    <w:locked/>
    <w:rsid w:val="00C023CD"/>
    <w:rPr>
      <w:color w:val="0000FF"/>
    </w:rPr>
  </w:style>
  <w:style w:type="table" w:styleId="TableGrid">
    <w:name w:val="Table Grid"/>
    <w:basedOn w:val="TableNormal"/>
    <w:locked/>
    <w:rsid w:val="00C023CD"/>
    <w:rPr>
      <w:rFonts w:ascii="Arial" w:hAnsi="Aria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tblPr/>
      <w:tcPr>
        <w:tcBorders>
          <w:bottom w:val="double" w:sz="4" w:space="0" w:color="auto"/>
        </w:tcBorders>
        <w:shd w:val="clear" w:color="auto" w:fill="E0E0E0"/>
      </w:tcPr>
    </w:tblStylePr>
  </w:style>
  <w:style w:type="paragraph" w:customStyle="1" w:styleId="Ruled">
    <w:name w:val="Ruled"/>
    <w:basedOn w:val="Body"/>
    <w:rsid w:val="00C023CD"/>
    <w:pPr>
      <w:tabs>
        <w:tab w:val="left" w:leader="underscore" w:pos="9360"/>
      </w:tabs>
    </w:pPr>
  </w:style>
  <w:style w:type="paragraph" w:customStyle="1" w:styleId="Extraspacelg">
    <w:name w:val="Extra space lg"/>
    <w:locked/>
    <w:rsid w:val="00C023CD"/>
    <w:rPr>
      <w:rFonts w:ascii="Arial" w:hAnsi="Arial" w:cs="Palatino"/>
      <w:noProof/>
      <w:color w:val="000000"/>
      <w:sz w:val="36"/>
      <w:szCs w:val="24"/>
    </w:rPr>
  </w:style>
  <w:style w:type="character" w:customStyle="1" w:styleId="Amber">
    <w:name w:val="Amber"/>
    <w:rsid w:val="00C023CD"/>
    <w:rPr>
      <w:color w:val="FF9900"/>
    </w:rPr>
  </w:style>
  <w:style w:type="paragraph" w:customStyle="1" w:styleId="cpgInfo1">
    <w:name w:val="cpgInfo_1"/>
    <w:semiHidden/>
    <w:rsid w:val="00C023CD"/>
    <w:pPr>
      <w:framePr w:hSpace="180" w:wrap="around" w:vAnchor="text" w:hAnchor="margin" w:y="296"/>
      <w:spacing w:before="40" w:after="40"/>
    </w:pPr>
    <w:rPr>
      <w:rFonts w:ascii="Arial" w:hAnsi="Arial" w:cs="Arial"/>
      <w:b/>
      <w:bCs/>
      <w:color w:val="0000FF"/>
      <w:lang w:val="en-GB"/>
    </w:rPr>
  </w:style>
  <w:style w:type="character" w:customStyle="1" w:styleId="ProgramScreen">
    <w:name w:val="Program/Screen"/>
    <w:locked/>
    <w:rsid w:val="00C023CD"/>
    <w:rPr>
      <w:rFonts w:ascii="Courier New" w:hAnsi="Courier New"/>
    </w:rPr>
  </w:style>
  <w:style w:type="character" w:customStyle="1" w:styleId="UnderlineBold">
    <w:name w:val="UnderlineBold"/>
    <w:rsid w:val="00C023CD"/>
    <w:rPr>
      <w:b/>
      <w:u w:val="single"/>
    </w:rPr>
  </w:style>
  <w:style w:type="paragraph" w:styleId="BodyText2">
    <w:name w:val="Body Text 2"/>
    <w:basedOn w:val="Normal"/>
    <w:semiHidden/>
    <w:locked/>
    <w:rsid w:val="00C023CD"/>
    <w:pPr>
      <w:spacing w:after="120" w:line="480" w:lineRule="auto"/>
    </w:pPr>
  </w:style>
  <w:style w:type="character" w:customStyle="1" w:styleId="Underline">
    <w:name w:val="Underline"/>
    <w:locked/>
    <w:rsid w:val="00C023CD"/>
    <w:rPr>
      <w:u w:val="single"/>
    </w:rPr>
  </w:style>
  <w:style w:type="paragraph" w:customStyle="1" w:styleId="StepHdRestart">
    <w:name w:val="StepHdRestart"/>
    <w:rsid w:val="00C023CD"/>
    <w:pPr>
      <w:numPr>
        <w:numId w:val="36"/>
      </w:numPr>
      <w:spacing w:line="60" w:lineRule="exact"/>
    </w:pPr>
    <w:rPr>
      <w:rFonts w:ascii="Arial" w:hAnsi="Arial"/>
      <w:color w:val="FF0000"/>
      <w:sz w:val="22"/>
      <w:szCs w:val="24"/>
    </w:rPr>
  </w:style>
  <w:style w:type="paragraph" w:customStyle="1" w:styleId="RuledIndented">
    <w:name w:val="RuledIndented"/>
    <w:basedOn w:val="Ruled"/>
    <w:rsid w:val="00C023CD"/>
    <w:pPr>
      <w:ind w:left="360"/>
    </w:pPr>
  </w:style>
  <w:style w:type="paragraph" w:customStyle="1" w:styleId="AlphaNumbered">
    <w:name w:val="AlphaNumbered"/>
    <w:locked/>
    <w:rsid w:val="00C023CD"/>
    <w:pPr>
      <w:numPr>
        <w:ilvl w:val="1"/>
        <w:numId w:val="5"/>
      </w:numPr>
      <w:autoSpaceDE w:val="0"/>
      <w:autoSpaceDN w:val="0"/>
      <w:adjustRightInd w:val="0"/>
      <w:spacing w:after="120" w:line="240" w:lineRule="atLeast"/>
    </w:pPr>
    <w:rPr>
      <w:rFonts w:ascii="Arial" w:hAnsi="Arial" w:cs="Arial"/>
      <w:color w:val="000000"/>
    </w:rPr>
  </w:style>
  <w:style w:type="paragraph" w:customStyle="1" w:styleId="AlphaNumbered2">
    <w:name w:val="AlphaNumbered2"/>
    <w:basedOn w:val="AlphaNumbered"/>
    <w:locked/>
    <w:rsid w:val="00C023CD"/>
    <w:pPr>
      <w:numPr>
        <w:ilvl w:val="3"/>
      </w:numPr>
    </w:pPr>
  </w:style>
  <w:style w:type="paragraph" w:customStyle="1" w:styleId="Numbered1">
    <w:name w:val="Numbered1"/>
    <w:locked/>
    <w:rsid w:val="00C023CD"/>
    <w:pPr>
      <w:numPr>
        <w:ilvl w:val="1"/>
        <w:numId w:val="29"/>
      </w:numPr>
      <w:spacing w:after="120" w:line="240" w:lineRule="atLeast"/>
    </w:pPr>
    <w:rPr>
      <w:rFonts w:ascii="Arial" w:hAnsi="Arial"/>
      <w:color w:val="000000"/>
      <w:szCs w:val="24"/>
    </w:rPr>
  </w:style>
  <w:style w:type="paragraph" w:customStyle="1" w:styleId="TopSelTitles">
    <w:name w:val="TopSelTitles"/>
    <w:rsid w:val="00C023CD"/>
    <w:pPr>
      <w:spacing w:line="240" w:lineRule="exact"/>
      <w:jc w:val="center"/>
    </w:pPr>
    <w:rPr>
      <w:rFonts w:ascii="Arial Black" w:hAnsi="Arial Black"/>
      <w:bCs/>
      <w:color w:val="FFFFFF"/>
      <w:spacing w:val="60"/>
      <w:sz w:val="24"/>
      <w:szCs w:val="28"/>
    </w:rPr>
  </w:style>
  <w:style w:type="paragraph" w:customStyle="1" w:styleId="solve">
    <w:name w:val="solve"/>
    <w:locked/>
    <w:rsid w:val="00C023CD"/>
    <w:pPr>
      <w:framePr w:hSpace="187" w:wrap="around" w:vAnchor="text" w:hAnchor="text" w:xAlign="right" w:y="1"/>
      <w:autoSpaceDE w:val="0"/>
      <w:autoSpaceDN w:val="0"/>
      <w:adjustRightInd w:val="0"/>
      <w:spacing w:before="20" w:line="200" w:lineRule="atLeast"/>
      <w:jc w:val="right"/>
    </w:pPr>
    <w:rPr>
      <w:rFonts w:ascii="Arial" w:hAnsi="Arial" w:cs="Palatino"/>
      <w:i/>
      <w:color w:val="000000"/>
    </w:rPr>
  </w:style>
  <w:style w:type="paragraph" w:styleId="BlockText">
    <w:name w:val="Block Text"/>
    <w:basedOn w:val="Normal"/>
    <w:semiHidden/>
    <w:locked/>
    <w:rsid w:val="00C023CD"/>
    <w:pPr>
      <w:spacing w:after="120"/>
      <w:ind w:left="1440" w:right="1440"/>
    </w:pPr>
  </w:style>
  <w:style w:type="paragraph" w:styleId="BodyText3">
    <w:name w:val="Body Text 3"/>
    <w:basedOn w:val="Normal"/>
    <w:semiHidden/>
    <w:locked/>
    <w:rsid w:val="00C023CD"/>
    <w:pPr>
      <w:spacing w:after="120"/>
    </w:pPr>
    <w:rPr>
      <w:sz w:val="16"/>
      <w:szCs w:val="16"/>
    </w:rPr>
  </w:style>
  <w:style w:type="paragraph" w:styleId="BodyTextFirstIndent">
    <w:name w:val="Body Text First Indent"/>
    <w:basedOn w:val="BodyText"/>
    <w:semiHidden/>
    <w:locked/>
    <w:rsid w:val="00C023CD"/>
    <w:pPr>
      <w:ind w:firstLine="210"/>
    </w:pPr>
  </w:style>
  <w:style w:type="paragraph" w:styleId="BodyTextIndent">
    <w:name w:val="Body Text Indent"/>
    <w:basedOn w:val="Normal"/>
    <w:semiHidden/>
    <w:locked/>
    <w:rsid w:val="00C023CD"/>
    <w:pPr>
      <w:spacing w:after="120"/>
      <w:ind w:left="360"/>
    </w:pPr>
  </w:style>
  <w:style w:type="paragraph" w:styleId="BodyTextFirstIndent2">
    <w:name w:val="Body Text First Indent 2"/>
    <w:basedOn w:val="BodyTextIndent"/>
    <w:semiHidden/>
    <w:locked/>
    <w:rsid w:val="00C023CD"/>
    <w:pPr>
      <w:ind w:firstLine="210"/>
    </w:pPr>
  </w:style>
  <w:style w:type="paragraph" w:styleId="BodyTextIndent2">
    <w:name w:val="Body Text Indent 2"/>
    <w:basedOn w:val="Normal"/>
    <w:semiHidden/>
    <w:locked/>
    <w:rsid w:val="00C023CD"/>
    <w:pPr>
      <w:spacing w:after="120" w:line="480" w:lineRule="auto"/>
      <w:ind w:left="360"/>
    </w:pPr>
  </w:style>
  <w:style w:type="paragraph" w:customStyle="1" w:styleId="CellBodyBullet">
    <w:name w:val="CellBodyBullet"/>
    <w:basedOn w:val="CellBody"/>
    <w:rsid w:val="00C023CD"/>
    <w:pPr>
      <w:keepNext/>
      <w:keepLines/>
      <w:widowControl/>
      <w:numPr>
        <w:numId w:val="13"/>
      </w:numPr>
      <w:tabs>
        <w:tab w:val="clear" w:pos="144"/>
        <w:tab w:val="clear" w:pos="1008"/>
      </w:tabs>
    </w:pPr>
  </w:style>
  <w:style w:type="table" w:styleId="Table3Deffects1">
    <w:name w:val="Table 3D effects 1"/>
    <w:basedOn w:val="TableNormal"/>
    <w:semiHidden/>
    <w:locked/>
    <w:rsid w:val="00C023C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BoxList">
    <w:name w:val="BoxList"/>
    <w:locked/>
    <w:rsid w:val="00C023CD"/>
    <w:pPr>
      <w:numPr>
        <w:numId w:val="9"/>
      </w:numPr>
      <w:autoSpaceDE w:val="0"/>
      <w:autoSpaceDN w:val="0"/>
      <w:adjustRightInd w:val="0"/>
      <w:spacing w:before="60" w:after="60" w:line="240" w:lineRule="atLeast"/>
    </w:pPr>
    <w:rPr>
      <w:rFonts w:ascii="Arial" w:hAnsi="Arial" w:cs="Arial"/>
      <w:szCs w:val="24"/>
    </w:rPr>
  </w:style>
  <w:style w:type="paragraph" w:customStyle="1" w:styleId="StepHeading">
    <w:name w:val="StepHeading"/>
    <w:next w:val="Numbered"/>
    <w:rsid w:val="00C023CD"/>
    <w:pPr>
      <w:numPr>
        <w:ilvl w:val="1"/>
        <w:numId w:val="36"/>
      </w:numPr>
      <w:spacing w:before="160" w:after="120"/>
      <w:outlineLvl w:val="4"/>
    </w:pPr>
    <w:rPr>
      <w:rFonts w:ascii="Arial" w:hAnsi="Arial"/>
      <w:b/>
      <w:color w:val="0000FF"/>
      <w:sz w:val="22"/>
      <w:szCs w:val="24"/>
    </w:rPr>
  </w:style>
  <w:style w:type="paragraph" w:customStyle="1" w:styleId="AlphaList">
    <w:name w:val="AlphaList"/>
    <w:rsid w:val="00C023CD"/>
    <w:pPr>
      <w:numPr>
        <w:ilvl w:val="1"/>
        <w:numId w:val="4"/>
      </w:numPr>
      <w:spacing w:after="60" w:line="240" w:lineRule="atLeast"/>
    </w:pPr>
    <w:rPr>
      <w:rFonts w:ascii="Arial" w:hAnsi="Arial" w:cs="Arial"/>
      <w:color w:val="000000"/>
    </w:rPr>
  </w:style>
  <w:style w:type="character" w:styleId="HTMLAcronym">
    <w:name w:val="HTML Acronym"/>
    <w:semiHidden/>
    <w:locked/>
    <w:rsid w:val="00C023CD"/>
  </w:style>
  <w:style w:type="paragraph" w:styleId="HTMLAddress">
    <w:name w:val="HTML Address"/>
    <w:semiHidden/>
    <w:locked/>
    <w:rsid w:val="00C023CD"/>
    <w:rPr>
      <w:rFonts w:ascii="Arial" w:hAnsi="Arial"/>
      <w:i/>
      <w:iCs/>
      <w:szCs w:val="24"/>
    </w:rPr>
  </w:style>
  <w:style w:type="character" w:styleId="HTMLCite">
    <w:name w:val="HTML Cite"/>
    <w:semiHidden/>
    <w:locked/>
    <w:rsid w:val="00C023CD"/>
    <w:rPr>
      <w:i/>
      <w:iCs/>
    </w:rPr>
  </w:style>
  <w:style w:type="character" w:styleId="HTMLCode">
    <w:name w:val="HTML Code"/>
    <w:semiHidden/>
    <w:locked/>
    <w:rsid w:val="00C023CD"/>
    <w:rPr>
      <w:rFonts w:ascii="Courier New" w:hAnsi="Courier New" w:cs="Courier New"/>
      <w:sz w:val="20"/>
      <w:szCs w:val="20"/>
    </w:rPr>
  </w:style>
  <w:style w:type="character" w:styleId="HTMLDefinition">
    <w:name w:val="HTML Definition"/>
    <w:semiHidden/>
    <w:locked/>
    <w:rsid w:val="00C023CD"/>
    <w:rPr>
      <w:i/>
      <w:iCs/>
    </w:rPr>
  </w:style>
  <w:style w:type="character" w:styleId="HTMLKeyboard">
    <w:name w:val="HTML Keyboard"/>
    <w:semiHidden/>
    <w:locked/>
    <w:rsid w:val="00C023CD"/>
    <w:rPr>
      <w:rFonts w:ascii="Courier New" w:hAnsi="Courier New" w:cs="Courier New"/>
      <w:sz w:val="20"/>
      <w:szCs w:val="20"/>
    </w:rPr>
  </w:style>
  <w:style w:type="paragraph" w:styleId="HTMLPreformatted">
    <w:name w:val="HTML Preformatted"/>
    <w:semiHidden/>
    <w:locked/>
    <w:rsid w:val="00C023CD"/>
    <w:rPr>
      <w:rFonts w:ascii="Courier New" w:hAnsi="Courier New" w:cs="Courier New"/>
    </w:rPr>
  </w:style>
  <w:style w:type="paragraph" w:customStyle="1" w:styleId="BodySingle">
    <w:name w:val="BodySingle"/>
    <w:locked/>
    <w:rsid w:val="00C023CD"/>
    <w:pPr>
      <w:autoSpaceDE w:val="0"/>
      <w:autoSpaceDN w:val="0"/>
      <w:adjustRightInd w:val="0"/>
      <w:spacing w:line="240" w:lineRule="atLeast"/>
    </w:pPr>
    <w:rPr>
      <w:rFonts w:ascii="Arial" w:hAnsi="Arial" w:cs="Arial"/>
      <w:color w:val="000000"/>
    </w:rPr>
  </w:style>
  <w:style w:type="paragraph" w:customStyle="1" w:styleId="Bulleted">
    <w:name w:val="Bulleted"/>
    <w:locked/>
    <w:rsid w:val="00C023CD"/>
    <w:pPr>
      <w:numPr>
        <w:numId w:val="11"/>
      </w:numPr>
      <w:spacing w:after="120" w:line="240" w:lineRule="atLeast"/>
    </w:pPr>
    <w:rPr>
      <w:rFonts w:ascii="Arial" w:hAnsi="Arial" w:cs="Palatino"/>
      <w:color w:val="000000"/>
    </w:rPr>
  </w:style>
  <w:style w:type="paragraph" w:customStyle="1" w:styleId="FigCap">
    <w:name w:val="FigCap"/>
    <w:next w:val="Body"/>
    <w:locked/>
    <w:rsid w:val="00C023CD"/>
    <w:pPr>
      <w:keepLines/>
      <w:widowControl w:val="0"/>
      <w:numPr>
        <w:ilvl w:val="1"/>
        <w:numId w:val="16"/>
      </w:numPr>
      <w:autoSpaceDE w:val="0"/>
      <w:autoSpaceDN w:val="0"/>
      <w:adjustRightInd w:val="0"/>
      <w:spacing w:before="240" w:after="200" w:line="240" w:lineRule="atLeast"/>
      <w:ind w:right="720"/>
      <w:jc w:val="center"/>
    </w:pPr>
    <w:rPr>
      <w:rFonts w:ascii="Arial" w:hAnsi="Arial" w:cs="AvantGarde"/>
      <w:b/>
      <w:noProof/>
      <w:color w:val="000000"/>
      <w:sz w:val="18"/>
      <w:szCs w:val="18"/>
    </w:rPr>
  </w:style>
  <w:style w:type="paragraph" w:customStyle="1" w:styleId="BulletedSingl">
    <w:name w:val="Bulleted Singl"/>
    <w:basedOn w:val="Bulleted"/>
    <w:locked/>
    <w:rsid w:val="00C023CD"/>
    <w:pPr>
      <w:numPr>
        <w:ilvl w:val="1"/>
      </w:numPr>
      <w:spacing w:after="0"/>
    </w:pPr>
  </w:style>
  <w:style w:type="paragraph" w:customStyle="1" w:styleId="Bulleted2">
    <w:name w:val="Bulleted2"/>
    <w:basedOn w:val="Bulleted"/>
    <w:locked/>
    <w:rsid w:val="00C023CD"/>
    <w:pPr>
      <w:numPr>
        <w:ilvl w:val="2"/>
      </w:numPr>
    </w:pPr>
  </w:style>
  <w:style w:type="paragraph" w:customStyle="1" w:styleId="Bulleted2Singl">
    <w:name w:val="Bulleted2 Singl"/>
    <w:basedOn w:val="Bulleted2"/>
    <w:locked/>
    <w:rsid w:val="00C023CD"/>
    <w:pPr>
      <w:numPr>
        <w:ilvl w:val="3"/>
      </w:numPr>
      <w:spacing w:after="0"/>
    </w:pPr>
  </w:style>
  <w:style w:type="character" w:customStyle="1" w:styleId="Dingbat">
    <w:name w:val="Dingbat"/>
    <w:locked/>
    <w:rsid w:val="00C023CD"/>
    <w:rPr>
      <w:rFonts w:ascii="ZapfDingbats" w:hAnsi="ZapfDingbats"/>
      <w:color w:val="000000"/>
      <w:sz w:val="14"/>
    </w:rPr>
  </w:style>
  <w:style w:type="paragraph" w:customStyle="1" w:styleId="Bulleted3Singl">
    <w:name w:val="Bulleted3 Singl"/>
    <w:basedOn w:val="Bulleted3"/>
    <w:rsid w:val="00C023CD"/>
    <w:pPr>
      <w:numPr>
        <w:ilvl w:val="5"/>
      </w:numPr>
      <w:spacing w:after="0" w:line="240" w:lineRule="auto"/>
    </w:pPr>
  </w:style>
  <w:style w:type="paragraph" w:customStyle="1" w:styleId="CAUTION">
    <w:name w:val="CAUTION"/>
    <w:locked/>
    <w:rsid w:val="00C023CD"/>
    <w:pPr>
      <w:numPr>
        <w:numId w:val="34"/>
      </w:numPr>
      <w:pBdr>
        <w:top w:val="single" w:sz="6" w:space="2" w:color="FF6600"/>
        <w:bottom w:val="single" w:sz="6" w:space="3" w:color="FF6600"/>
      </w:pBdr>
      <w:suppressAutoHyphens/>
      <w:autoSpaceDE w:val="0"/>
      <w:autoSpaceDN w:val="0"/>
      <w:adjustRightInd w:val="0"/>
      <w:spacing w:after="160" w:line="240" w:lineRule="exact"/>
      <w:jc w:val="both"/>
    </w:pPr>
    <w:rPr>
      <w:rFonts w:ascii="Arial" w:hAnsi="Arial" w:cs="Arial"/>
      <w:b/>
      <w:bCs/>
      <w:color w:val="000000"/>
      <w:w w:val="0"/>
    </w:rPr>
  </w:style>
  <w:style w:type="character" w:styleId="HTMLSample">
    <w:name w:val="HTML Sample"/>
    <w:semiHidden/>
    <w:locked/>
    <w:rsid w:val="00C023CD"/>
    <w:rPr>
      <w:rFonts w:ascii="Courier New" w:hAnsi="Courier New" w:cs="Courier New"/>
    </w:rPr>
  </w:style>
  <w:style w:type="character" w:customStyle="1" w:styleId="ExtraEmphasis">
    <w:name w:val="Extra Emphasis"/>
    <w:locked/>
    <w:rsid w:val="00C023CD"/>
    <w:rPr>
      <w:b/>
      <w:i/>
    </w:rPr>
  </w:style>
  <w:style w:type="character" w:styleId="HTMLVariable">
    <w:name w:val="HTML Variable"/>
    <w:semiHidden/>
    <w:locked/>
    <w:rsid w:val="00C023CD"/>
    <w:rPr>
      <w:i/>
      <w:iCs/>
    </w:rPr>
  </w:style>
  <w:style w:type="paragraph" w:styleId="BodyTextIndent3">
    <w:name w:val="Body Text Indent 3"/>
    <w:basedOn w:val="Normal"/>
    <w:semiHidden/>
    <w:locked/>
    <w:rsid w:val="00C023CD"/>
    <w:pPr>
      <w:spacing w:after="120"/>
      <w:ind w:left="360"/>
    </w:pPr>
    <w:rPr>
      <w:sz w:val="16"/>
      <w:szCs w:val="16"/>
    </w:rPr>
  </w:style>
  <w:style w:type="paragraph" w:customStyle="1" w:styleId="UserGuideHd">
    <w:name w:val="UserGuideHd"/>
    <w:semiHidden/>
    <w:rsid w:val="00C023CD"/>
    <w:pPr>
      <w:ind w:right="432"/>
      <w:jc w:val="right"/>
    </w:pPr>
    <w:rPr>
      <w:rFonts w:ascii="Arial" w:hAnsi="Arial"/>
      <w:b/>
      <w:sz w:val="48"/>
      <w:szCs w:val="24"/>
    </w:rPr>
  </w:style>
  <w:style w:type="paragraph" w:styleId="Closing">
    <w:name w:val="Closing"/>
    <w:basedOn w:val="Normal"/>
    <w:semiHidden/>
    <w:locked/>
    <w:rsid w:val="00C023CD"/>
    <w:pPr>
      <w:ind w:left="4320"/>
    </w:pPr>
  </w:style>
  <w:style w:type="paragraph" w:customStyle="1" w:styleId="TaskHeading">
    <w:name w:val="TaskHeading"/>
    <w:next w:val="Numbered"/>
    <w:locked/>
    <w:rsid w:val="00C023CD"/>
    <w:pPr>
      <w:keepNext/>
      <w:numPr>
        <w:ilvl w:val="4"/>
        <w:numId w:val="40"/>
      </w:numPr>
      <w:spacing w:before="160" w:after="120"/>
      <w:outlineLvl w:val="2"/>
    </w:pPr>
    <w:rPr>
      <w:rFonts w:ascii="Arial" w:hAnsi="Arial"/>
      <w:b/>
      <w:color w:val="0000FF"/>
      <w:sz w:val="22"/>
      <w:szCs w:val="24"/>
    </w:rPr>
  </w:style>
  <w:style w:type="paragraph" w:customStyle="1" w:styleId="CellBodyIndent">
    <w:name w:val="CellBodyIndent"/>
    <w:basedOn w:val="CellBodyIndent2"/>
    <w:locked/>
    <w:rsid w:val="00C023CD"/>
    <w:pPr>
      <w:ind w:left="203"/>
    </w:pPr>
  </w:style>
  <w:style w:type="paragraph" w:customStyle="1" w:styleId="CellBodyIndent2">
    <w:name w:val="CellBodyIndent2"/>
    <w:locked/>
    <w:rsid w:val="00C023CD"/>
    <w:pPr>
      <w:widowControl w:val="0"/>
      <w:autoSpaceDE w:val="0"/>
      <w:autoSpaceDN w:val="0"/>
      <w:adjustRightInd w:val="0"/>
      <w:spacing w:before="60" w:after="60" w:line="200" w:lineRule="exact"/>
      <w:ind w:left="437"/>
    </w:pPr>
    <w:rPr>
      <w:rFonts w:ascii="Arial" w:hAnsi="Arial" w:cs="Helvetica"/>
      <w:noProof/>
      <w:color w:val="000000"/>
      <w:sz w:val="18"/>
      <w:szCs w:val="18"/>
    </w:rPr>
  </w:style>
  <w:style w:type="paragraph" w:customStyle="1" w:styleId="StepNOTE2">
    <w:name w:val="StepNOTE2"/>
    <w:basedOn w:val="StepNOTE"/>
    <w:locked/>
    <w:rsid w:val="00C023CD"/>
    <w:pPr>
      <w:numPr>
        <w:ilvl w:val="2"/>
      </w:numPr>
    </w:pPr>
    <w:rPr>
      <w:rFonts w:cs="Times New Roman"/>
      <w:bCs/>
    </w:rPr>
  </w:style>
  <w:style w:type="paragraph" w:customStyle="1" w:styleId="CellHeading">
    <w:name w:val="CellHeading"/>
    <w:locked/>
    <w:rsid w:val="00C023CD"/>
    <w:pPr>
      <w:keepNext/>
      <w:widowControl w:val="0"/>
      <w:autoSpaceDE w:val="0"/>
      <w:autoSpaceDN w:val="0"/>
      <w:adjustRightInd w:val="0"/>
      <w:spacing w:before="60" w:after="60" w:line="200" w:lineRule="atLeast"/>
    </w:pPr>
    <w:rPr>
      <w:rFonts w:ascii="Arial" w:hAnsi="Arial" w:cs="Helvetica"/>
      <w:b/>
      <w:bCs/>
      <w:color w:val="000000"/>
      <w:sz w:val="18"/>
      <w:szCs w:val="18"/>
    </w:rPr>
  </w:style>
  <w:style w:type="paragraph" w:customStyle="1" w:styleId="AlphaListRestart">
    <w:name w:val="AlphaListRestart"/>
    <w:basedOn w:val="AlphaList"/>
    <w:rsid w:val="00C023CD"/>
    <w:pPr>
      <w:keepNext/>
      <w:numPr>
        <w:ilvl w:val="0"/>
      </w:numPr>
      <w:spacing w:line="60" w:lineRule="exact"/>
    </w:pPr>
    <w:rPr>
      <w:color w:val="FF0000"/>
    </w:rPr>
  </w:style>
  <w:style w:type="paragraph" w:customStyle="1" w:styleId="Cellinput1">
    <w:name w:val="Cellinput1"/>
    <w:locked/>
    <w:rsid w:val="00C023CD"/>
    <w:pPr>
      <w:widowControl w:val="0"/>
      <w:autoSpaceDE w:val="0"/>
      <w:autoSpaceDN w:val="0"/>
      <w:adjustRightInd w:val="0"/>
      <w:spacing w:before="20" w:after="20"/>
    </w:pPr>
    <w:rPr>
      <w:rFonts w:ascii="Courier New" w:hAnsi="Courier New" w:cs="Courier"/>
      <w:b/>
      <w:bCs/>
      <w:noProof/>
      <w:color w:val="000000"/>
      <w:sz w:val="16"/>
      <w:szCs w:val="16"/>
    </w:rPr>
  </w:style>
  <w:style w:type="paragraph" w:customStyle="1" w:styleId="CellBodyBox">
    <w:name w:val="CellBodyBox"/>
    <w:basedOn w:val="CellBody"/>
    <w:rsid w:val="00C023CD"/>
    <w:pPr>
      <w:numPr>
        <w:numId w:val="12"/>
      </w:numPr>
      <w:tabs>
        <w:tab w:val="clear" w:pos="720"/>
        <w:tab w:val="clear" w:pos="1800"/>
        <w:tab w:val="clear" w:pos="2160"/>
        <w:tab w:val="left" w:pos="1728"/>
        <w:tab w:val="left" w:pos="2016"/>
        <w:tab w:val="left" w:pos="2304"/>
      </w:tabs>
    </w:pPr>
  </w:style>
  <w:style w:type="paragraph" w:customStyle="1" w:styleId="TableFootnote">
    <w:name w:val="TableFootnote"/>
    <w:locked/>
    <w:rsid w:val="00C023CD"/>
    <w:pPr>
      <w:keepNext/>
      <w:widowControl w:val="0"/>
      <w:tabs>
        <w:tab w:val="left" w:pos="144"/>
        <w:tab w:val="left" w:pos="294"/>
        <w:tab w:val="left" w:pos="360"/>
        <w:tab w:val="left" w:pos="432"/>
        <w:tab w:val="left" w:pos="504"/>
        <w:tab w:val="left" w:pos="576"/>
        <w:tab w:val="left" w:pos="648"/>
        <w:tab w:val="left" w:pos="720"/>
      </w:tabs>
      <w:autoSpaceDE w:val="0"/>
      <w:autoSpaceDN w:val="0"/>
      <w:adjustRightInd w:val="0"/>
      <w:spacing w:before="120" w:line="140" w:lineRule="atLeast"/>
      <w:ind w:left="187" w:hanging="187"/>
    </w:pPr>
    <w:rPr>
      <w:rFonts w:ascii="Arial" w:hAnsi="Arial" w:cs="Palatino"/>
      <w:noProof/>
      <w:color w:val="000000"/>
      <w:sz w:val="16"/>
      <w:szCs w:val="14"/>
    </w:rPr>
  </w:style>
  <w:style w:type="paragraph" w:customStyle="1" w:styleId="CellProgScreen1">
    <w:name w:val="CellProgScreen1"/>
    <w:locked/>
    <w:rsid w:val="00C023CD"/>
    <w:pPr>
      <w:widowControl w:val="0"/>
      <w:autoSpaceDE w:val="0"/>
      <w:autoSpaceDN w:val="0"/>
      <w:adjustRightInd w:val="0"/>
      <w:spacing w:before="20" w:after="20"/>
    </w:pPr>
    <w:rPr>
      <w:rFonts w:ascii="Courier New" w:hAnsi="Courier New" w:cs="Courier"/>
      <w:noProof/>
      <w:color w:val="000000"/>
      <w:sz w:val="16"/>
      <w:szCs w:val="16"/>
    </w:rPr>
  </w:style>
  <w:style w:type="paragraph" w:customStyle="1" w:styleId="Numbered2">
    <w:name w:val="Numbered2"/>
    <w:locked/>
    <w:rsid w:val="00C023CD"/>
    <w:pPr>
      <w:numPr>
        <w:ilvl w:val="1"/>
        <w:numId w:val="30"/>
      </w:numPr>
      <w:spacing w:after="120" w:line="240" w:lineRule="atLeast"/>
    </w:pPr>
    <w:rPr>
      <w:rFonts w:ascii="Arial" w:hAnsi="Arial"/>
      <w:szCs w:val="24"/>
    </w:rPr>
  </w:style>
  <w:style w:type="paragraph" w:customStyle="1" w:styleId="Numbered3">
    <w:name w:val="Numbered3"/>
    <w:locked/>
    <w:rsid w:val="00C023CD"/>
    <w:pPr>
      <w:numPr>
        <w:ilvl w:val="1"/>
        <w:numId w:val="31"/>
      </w:numPr>
      <w:spacing w:after="120" w:line="240" w:lineRule="atLeast"/>
    </w:pPr>
    <w:rPr>
      <w:rFonts w:ascii="Arial" w:hAnsi="Arial"/>
      <w:szCs w:val="24"/>
    </w:rPr>
  </w:style>
  <w:style w:type="paragraph" w:customStyle="1" w:styleId="AlphaNumbered3">
    <w:name w:val="AlphaNumbered3"/>
    <w:basedOn w:val="AlphaNumbered2"/>
    <w:locked/>
    <w:rsid w:val="00C023CD"/>
    <w:pPr>
      <w:numPr>
        <w:ilvl w:val="5"/>
      </w:numPr>
      <w:autoSpaceDE/>
      <w:autoSpaceDN/>
      <w:adjustRightInd/>
    </w:pPr>
  </w:style>
  <w:style w:type="paragraph" w:customStyle="1" w:styleId="DangerSym">
    <w:name w:val="DangerSym"/>
    <w:basedOn w:val="WarnSym"/>
    <w:next w:val="DANGER"/>
    <w:locked/>
    <w:rsid w:val="00C023CD"/>
  </w:style>
  <w:style w:type="paragraph" w:customStyle="1" w:styleId="DANGER">
    <w:name w:val="DANGER"/>
    <w:basedOn w:val="CAUTION"/>
    <w:locked/>
    <w:rsid w:val="00C023CD"/>
    <w:pPr>
      <w:keepLines/>
      <w:numPr>
        <w:numId w:val="35"/>
      </w:numPr>
      <w:pBdr>
        <w:top w:val="single" w:sz="8" w:space="1" w:color="FF0000"/>
        <w:bottom w:val="single" w:sz="8" w:space="1" w:color="FF0000"/>
      </w:pBdr>
      <w:spacing w:after="120" w:line="240" w:lineRule="atLeast"/>
    </w:pPr>
    <w:rPr>
      <w:i/>
    </w:rPr>
  </w:style>
  <w:style w:type="paragraph" w:customStyle="1" w:styleId="StepWarnSym">
    <w:name w:val="StepWarnSym"/>
    <w:basedOn w:val="WarnSym"/>
    <w:next w:val="StepWARNING"/>
    <w:locked/>
    <w:rsid w:val="00C023CD"/>
    <w:pPr>
      <w:spacing w:before="0"/>
      <w:ind w:left="360"/>
    </w:pPr>
  </w:style>
  <w:style w:type="paragraph" w:customStyle="1" w:styleId="StepDANGERSym">
    <w:name w:val="StepDANGERSym"/>
    <w:basedOn w:val="DangerSym"/>
    <w:next w:val="StepDANGER"/>
    <w:locked/>
    <w:rsid w:val="00C023CD"/>
    <w:pPr>
      <w:ind w:left="360"/>
    </w:pPr>
  </w:style>
  <w:style w:type="paragraph" w:customStyle="1" w:styleId="AlphaNumberedRestart">
    <w:name w:val="AlphaNumberedRestart"/>
    <w:basedOn w:val="AlphaNumbered"/>
    <w:locked/>
    <w:rsid w:val="00C023CD"/>
    <w:pPr>
      <w:keepNext/>
      <w:numPr>
        <w:ilvl w:val="0"/>
      </w:numPr>
      <w:spacing w:after="0" w:line="60" w:lineRule="exact"/>
    </w:pPr>
    <w:rPr>
      <w:color w:val="FF0000"/>
    </w:rPr>
  </w:style>
  <w:style w:type="paragraph" w:customStyle="1" w:styleId="CellBody">
    <w:name w:val="CellBody"/>
    <w:locked/>
    <w:rsid w:val="00C023CD"/>
    <w:pPr>
      <w:widowControl w:val="0"/>
      <w:tabs>
        <w:tab w:val="left" w:pos="144"/>
        <w:tab w:val="left" w:pos="288"/>
        <w:tab w:val="left" w:pos="432"/>
        <w:tab w:val="left" w:pos="576"/>
        <w:tab w:val="left" w:pos="720"/>
        <w:tab w:val="left" w:pos="864"/>
        <w:tab w:val="left" w:pos="1008"/>
        <w:tab w:val="left" w:pos="1152"/>
        <w:tab w:val="left" w:pos="1296"/>
        <w:tab w:val="left" w:pos="1440"/>
        <w:tab w:val="left" w:pos="1800"/>
        <w:tab w:val="left" w:pos="2160"/>
        <w:tab w:val="left" w:pos="7920"/>
      </w:tabs>
      <w:autoSpaceDE w:val="0"/>
      <w:autoSpaceDN w:val="0"/>
      <w:adjustRightInd w:val="0"/>
      <w:spacing w:before="60" w:after="60" w:line="200" w:lineRule="atLeast"/>
    </w:pPr>
    <w:rPr>
      <w:rFonts w:ascii="Arial" w:hAnsi="Arial" w:cs="Arial"/>
      <w:color w:val="000000"/>
      <w:sz w:val="18"/>
      <w:szCs w:val="18"/>
    </w:rPr>
  </w:style>
  <w:style w:type="paragraph" w:customStyle="1" w:styleId="CellBodyCtr">
    <w:name w:val="CellBodyCtr"/>
    <w:basedOn w:val="CellBody"/>
    <w:locked/>
    <w:rsid w:val="00C023CD"/>
    <w:pPr>
      <w:jc w:val="center"/>
    </w:pPr>
  </w:style>
  <w:style w:type="paragraph" w:customStyle="1" w:styleId="Extraspace">
    <w:name w:val="Extra space"/>
    <w:locked/>
    <w:rsid w:val="00C023CD"/>
    <w:pPr>
      <w:widowControl w:val="0"/>
      <w:autoSpaceDE w:val="0"/>
      <w:autoSpaceDN w:val="0"/>
      <w:adjustRightInd w:val="0"/>
    </w:pPr>
    <w:rPr>
      <w:rFonts w:ascii="Arial" w:hAnsi="Arial" w:cs="Palatino"/>
      <w:noProof/>
      <w:color w:val="000000"/>
      <w:sz w:val="24"/>
      <w:szCs w:val="24"/>
    </w:rPr>
  </w:style>
  <w:style w:type="paragraph" w:customStyle="1" w:styleId="Extraspacesm">
    <w:name w:val="Extra space sm"/>
    <w:locked/>
    <w:rsid w:val="00C023CD"/>
    <w:pPr>
      <w:widowControl w:val="0"/>
      <w:autoSpaceDE w:val="0"/>
      <w:autoSpaceDN w:val="0"/>
      <w:adjustRightInd w:val="0"/>
    </w:pPr>
    <w:rPr>
      <w:rFonts w:ascii="Arial" w:hAnsi="Arial" w:cs="Palatino"/>
      <w:noProof/>
      <w:color w:val="000000"/>
      <w:sz w:val="12"/>
      <w:szCs w:val="12"/>
    </w:rPr>
  </w:style>
  <w:style w:type="paragraph" w:customStyle="1" w:styleId="FigureCaption">
    <w:name w:val="FigureCaption"/>
    <w:locked/>
    <w:rsid w:val="00C023CD"/>
    <w:pPr>
      <w:widowControl w:val="0"/>
      <w:autoSpaceDE w:val="0"/>
      <w:autoSpaceDN w:val="0"/>
      <w:adjustRightInd w:val="0"/>
      <w:spacing w:before="240" w:after="200" w:line="240" w:lineRule="atLeast"/>
      <w:jc w:val="center"/>
    </w:pPr>
    <w:rPr>
      <w:rFonts w:ascii="Arial" w:hAnsi="Arial" w:cs="AvantGarde"/>
      <w:b/>
      <w:noProof/>
      <w:color w:val="000000"/>
      <w:szCs w:val="18"/>
    </w:rPr>
  </w:style>
  <w:style w:type="paragraph" w:customStyle="1" w:styleId="CellHeadingCtr">
    <w:name w:val="CellHeadingCtr"/>
    <w:basedOn w:val="CellHeading"/>
    <w:locked/>
    <w:rsid w:val="00C023CD"/>
    <w:pPr>
      <w:jc w:val="center"/>
    </w:pPr>
  </w:style>
  <w:style w:type="paragraph" w:customStyle="1" w:styleId="Numbered">
    <w:name w:val="Numbered"/>
    <w:locked/>
    <w:rsid w:val="00C023CD"/>
    <w:pPr>
      <w:numPr>
        <w:ilvl w:val="1"/>
        <w:numId w:val="32"/>
      </w:numPr>
      <w:autoSpaceDE w:val="0"/>
      <w:autoSpaceDN w:val="0"/>
      <w:adjustRightInd w:val="0"/>
      <w:spacing w:after="120" w:line="240" w:lineRule="atLeast"/>
    </w:pPr>
    <w:rPr>
      <w:rFonts w:ascii="Arial" w:hAnsi="Arial" w:cs="Arial"/>
      <w:color w:val="000000"/>
    </w:rPr>
  </w:style>
  <w:style w:type="paragraph" w:customStyle="1" w:styleId="NumberedRestart">
    <w:name w:val="NumberedRestart"/>
    <w:locked/>
    <w:rsid w:val="00C023CD"/>
    <w:pPr>
      <w:keepNext/>
      <w:numPr>
        <w:numId w:val="32"/>
      </w:numPr>
      <w:spacing w:line="60" w:lineRule="exact"/>
    </w:pPr>
    <w:rPr>
      <w:rFonts w:ascii="Arial" w:hAnsi="Arial" w:cs="Arial"/>
      <w:noProof/>
      <w:color w:val="FF0000"/>
    </w:rPr>
  </w:style>
  <w:style w:type="paragraph" w:customStyle="1" w:styleId="footerVer">
    <w:name w:val="footerVer"/>
    <w:locked/>
    <w:rsid w:val="00C023CD"/>
    <w:pPr>
      <w:pBdr>
        <w:top w:val="single" w:sz="8" w:space="2" w:color="0000FF"/>
      </w:pBdr>
      <w:tabs>
        <w:tab w:val="right" w:pos="9360"/>
      </w:tabs>
      <w:spacing w:before="240" w:after="120"/>
    </w:pPr>
    <w:rPr>
      <w:rFonts w:ascii="Arial" w:hAnsi="Arial"/>
      <w:b/>
      <w:color w:val="000000"/>
      <w:spacing w:val="10"/>
      <w:sz w:val="18"/>
      <w:szCs w:val="24"/>
    </w:rPr>
  </w:style>
  <w:style w:type="paragraph" w:customStyle="1" w:styleId="Frame">
    <w:name w:val="Frame"/>
    <w:next w:val="FigCap"/>
    <w:locked/>
    <w:rsid w:val="00C023CD"/>
    <w:pPr>
      <w:keepNext/>
      <w:widowControl w:val="0"/>
      <w:autoSpaceDE w:val="0"/>
      <w:autoSpaceDN w:val="0"/>
      <w:adjustRightInd w:val="0"/>
      <w:spacing w:before="240"/>
      <w:jc w:val="center"/>
    </w:pPr>
    <w:rPr>
      <w:rFonts w:ascii="Arial" w:hAnsi="Arial" w:cs="Palatino"/>
      <w:noProof/>
      <w:color w:val="000000"/>
      <w:szCs w:val="8"/>
    </w:rPr>
  </w:style>
  <w:style w:type="paragraph" w:customStyle="1" w:styleId="Heading1ctr">
    <w:name w:val="Heading 1ctr"/>
    <w:basedOn w:val="Heading1"/>
    <w:next w:val="Body"/>
    <w:locked/>
    <w:rsid w:val="00C023CD"/>
    <w:pPr>
      <w:ind w:left="1440" w:right="1440"/>
      <w:jc w:val="center"/>
    </w:pPr>
  </w:style>
  <w:style w:type="paragraph" w:styleId="MessageHeader">
    <w:name w:val="Message Header"/>
    <w:basedOn w:val="Normal"/>
    <w:semiHidden/>
    <w:locked/>
    <w:rsid w:val="00C023CD"/>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customStyle="1" w:styleId="Numbered1Restart">
    <w:name w:val="Numbered1Restart"/>
    <w:locked/>
    <w:rsid w:val="00C023CD"/>
    <w:pPr>
      <w:keepNext/>
      <w:numPr>
        <w:numId w:val="29"/>
      </w:numPr>
      <w:spacing w:line="60" w:lineRule="exact"/>
    </w:pPr>
    <w:rPr>
      <w:rFonts w:ascii="Arial" w:hAnsi="Arial"/>
      <w:color w:val="FF0000"/>
      <w:szCs w:val="24"/>
    </w:rPr>
  </w:style>
  <w:style w:type="character" w:styleId="PageNumber">
    <w:name w:val="page number"/>
    <w:locked/>
    <w:rsid w:val="00C023CD"/>
  </w:style>
  <w:style w:type="character" w:customStyle="1" w:styleId="Invisible">
    <w:name w:val="Invisible"/>
    <w:locked/>
    <w:rsid w:val="00C023CD"/>
    <w:rPr>
      <w:dstrike w:val="0"/>
      <w:color w:val="FFFFFF"/>
      <w:vertAlign w:val="baseline"/>
    </w:rPr>
  </w:style>
  <w:style w:type="paragraph" w:customStyle="1" w:styleId="Numbered3Restart">
    <w:name w:val="Numbered3Restart"/>
    <w:locked/>
    <w:rsid w:val="00C023CD"/>
    <w:pPr>
      <w:keepNext/>
      <w:numPr>
        <w:numId w:val="31"/>
      </w:numPr>
      <w:spacing w:line="60" w:lineRule="exact"/>
    </w:pPr>
    <w:rPr>
      <w:rFonts w:ascii="Arial" w:hAnsi="Arial"/>
      <w:color w:val="FF0000"/>
      <w:szCs w:val="24"/>
    </w:rPr>
  </w:style>
  <w:style w:type="paragraph" w:customStyle="1" w:styleId="UserGuideTitle">
    <w:name w:val="UserGuideTitle"/>
    <w:semiHidden/>
    <w:rsid w:val="00C023CD"/>
    <w:pPr>
      <w:tabs>
        <w:tab w:val="left" w:pos="-108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s>
      <w:spacing w:after="120" w:line="260" w:lineRule="atLeast"/>
      <w:ind w:right="432"/>
      <w:jc w:val="right"/>
    </w:pPr>
    <w:rPr>
      <w:rFonts w:ascii="Arial" w:hAnsi="Arial"/>
      <w:b/>
      <w:sz w:val="40"/>
      <w:szCs w:val="40"/>
      <w:lang w:val="pt-BR"/>
    </w:rPr>
  </w:style>
  <w:style w:type="paragraph" w:styleId="PlainText">
    <w:name w:val="Plain Text"/>
    <w:basedOn w:val="Normal"/>
    <w:semiHidden/>
    <w:locked/>
    <w:rsid w:val="00C023CD"/>
    <w:rPr>
      <w:rFonts w:ascii="Courier New" w:hAnsi="Courier New" w:cs="Courier New"/>
      <w:szCs w:val="20"/>
    </w:rPr>
  </w:style>
  <w:style w:type="paragraph" w:styleId="Salutation">
    <w:name w:val="Salutation"/>
    <w:basedOn w:val="Normal"/>
    <w:next w:val="Normal"/>
    <w:semiHidden/>
    <w:locked/>
    <w:rsid w:val="00C023CD"/>
  </w:style>
  <w:style w:type="paragraph" w:styleId="Signature">
    <w:name w:val="Signature"/>
    <w:basedOn w:val="Normal"/>
    <w:semiHidden/>
    <w:locked/>
    <w:rsid w:val="00C023CD"/>
    <w:pPr>
      <w:ind w:left="4320"/>
    </w:pPr>
  </w:style>
  <w:style w:type="paragraph" w:customStyle="1" w:styleId="IMPORTANT">
    <w:name w:val="IMPORTANT"/>
    <w:locked/>
    <w:rsid w:val="00C023CD"/>
    <w:pPr>
      <w:keepLines/>
      <w:numPr>
        <w:numId w:val="37"/>
      </w:numPr>
      <w:pBdr>
        <w:top w:val="single" w:sz="6" w:space="2" w:color="0000FF"/>
        <w:bottom w:val="single" w:sz="6" w:space="3" w:color="0000FF"/>
      </w:pBdr>
      <w:spacing w:after="160" w:line="240" w:lineRule="atLeast"/>
      <w:jc w:val="both"/>
    </w:pPr>
    <w:rPr>
      <w:rFonts w:ascii="Arial" w:hAnsi="Arial" w:cs="Palatino"/>
      <w:i/>
      <w:color w:val="000000"/>
      <w:w w:val="0"/>
    </w:rPr>
  </w:style>
  <w:style w:type="paragraph" w:customStyle="1" w:styleId="Indented">
    <w:name w:val="Indented"/>
    <w:locked/>
    <w:rsid w:val="00C023CD"/>
    <w:pPr>
      <w:autoSpaceDE w:val="0"/>
      <w:autoSpaceDN w:val="0"/>
      <w:adjustRightInd w:val="0"/>
      <w:spacing w:after="120" w:line="240" w:lineRule="atLeast"/>
      <w:ind w:left="360"/>
    </w:pPr>
    <w:rPr>
      <w:rFonts w:ascii="Arial" w:hAnsi="Arial" w:cs="Palatino"/>
      <w:noProof/>
      <w:color w:val="000000"/>
    </w:rPr>
  </w:style>
  <w:style w:type="paragraph" w:customStyle="1" w:styleId="Indented2">
    <w:name w:val="Indented2"/>
    <w:basedOn w:val="Indented"/>
    <w:locked/>
    <w:rsid w:val="00C023CD"/>
    <w:pPr>
      <w:ind w:left="648"/>
    </w:pPr>
  </w:style>
  <w:style w:type="paragraph" w:customStyle="1" w:styleId="Indented3">
    <w:name w:val="Indented3"/>
    <w:basedOn w:val="Indented2"/>
    <w:locked/>
    <w:rsid w:val="00C023CD"/>
    <w:pPr>
      <w:ind w:left="936"/>
    </w:pPr>
  </w:style>
  <w:style w:type="paragraph" w:customStyle="1" w:styleId="IndentedSingle">
    <w:name w:val="IndentedSingle"/>
    <w:locked/>
    <w:rsid w:val="00C023CD"/>
    <w:pPr>
      <w:spacing w:line="240" w:lineRule="atLeast"/>
      <w:ind w:left="360"/>
    </w:pPr>
    <w:rPr>
      <w:rFonts w:ascii="Arial" w:hAnsi="Arial" w:cs="Palatino"/>
      <w:noProof/>
      <w:color w:val="000000"/>
    </w:rPr>
  </w:style>
  <w:style w:type="paragraph" w:customStyle="1" w:styleId="IndentedSingle2">
    <w:name w:val="IndentedSingle2"/>
    <w:basedOn w:val="IndentedSingle"/>
    <w:locked/>
    <w:rsid w:val="00C023CD"/>
    <w:pPr>
      <w:ind w:left="648"/>
    </w:pPr>
  </w:style>
  <w:style w:type="paragraph" w:customStyle="1" w:styleId="IndentedSingle3">
    <w:name w:val="IndentedSingle3"/>
    <w:basedOn w:val="Indented3"/>
    <w:locked/>
    <w:rsid w:val="00C023CD"/>
    <w:pPr>
      <w:autoSpaceDE/>
      <w:autoSpaceDN/>
      <w:adjustRightInd/>
      <w:spacing w:after="0"/>
    </w:pPr>
  </w:style>
  <w:style w:type="paragraph" w:styleId="Subtitle">
    <w:name w:val="Subtitle"/>
    <w:basedOn w:val="Normal"/>
    <w:qFormat/>
    <w:locked/>
    <w:rsid w:val="00EF6B4E"/>
    <w:pPr>
      <w:spacing w:after="60"/>
      <w:jc w:val="center"/>
      <w:outlineLvl w:val="1"/>
    </w:pPr>
    <w:rPr>
      <w:rFonts w:cs="Arial"/>
      <w:sz w:val="24"/>
    </w:rPr>
  </w:style>
  <w:style w:type="paragraph" w:customStyle="1" w:styleId="NOTE">
    <w:name w:val="NOTE"/>
    <w:locked/>
    <w:rsid w:val="00C023CD"/>
    <w:pPr>
      <w:keepLines/>
      <w:numPr>
        <w:numId w:val="38"/>
      </w:numPr>
      <w:pBdr>
        <w:top w:val="single" w:sz="6" w:space="2" w:color="auto"/>
        <w:bottom w:val="single" w:sz="6" w:space="3" w:color="auto"/>
      </w:pBdr>
      <w:autoSpaceDE w:val="0"/>
      <w:autoSpaceDN w:val="0"/>
      <w:adjustRightInd w:val="0"/>
      <w:spacing w:after="160" w:line="240" w:lineRule="atLeast"/>
      <w:jc w:val="both"/>
    </w:pPr>
    <w:rPr>
      <w:rFonts w:ascii="Arial" w:hAnsi="Arial" w:cs="Arial"/>
      <w:color w:val="000000"/>
    </w:rPr>
  </w:style>
  <w:style w:type="table" w:styleId="TableProfessional">
    <w:name w:val="Table Professional"/>
    <w:basedOn w:val="TableNormal"/>
    <w:semiHidden/>
    <w:locked/>
    <w:rsid w:val="00C023C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skHdRestart">
    <w:name w:val="TaskHdRestart"/>
    <w:locked/>
    <w:rsid w:val="00C023CD"/>
    <w:pPr>
      <w:keepNext/>
      <w:numPr>
        <w:ilvl w:val="3"/>
        <w:numId w:val="40"/>
      </w:numPr>
      <w:spacing w:line="60" w:lineRule="exact"/>
    </w:pPr>
    <w:rPr>
      <w:rFonts w:ascii="Arial" w:hAnsi="Arial"/>
      <w:color w:val="FF0000"/>
      <w:szCs w:val="24"/>
    </w:rPr>
  </w:style>
  <w:style w:type="paragraph" w:styleId="EnvelopeReturn">
    <w:name w:val="envelope return"/>
    <w:basedOn w:val="Normal"/>
    <w:semiHidden/>
    <w:locked/>
    <w:rsid w:val="00C023CD"/>
    <w:rPr>
      <w:rFonts w:cs="Arial"/>
      <w:szCs w:val="20"/>
    </w:rPr>
  </w:style>
  <w:style w:type="paragraph" w:customStyle="1" w:styleId="ProgramScreen1">
    <w:name w:val="Program/Screen1"/>
    <w:locked/>
    <w:rsid w:val="00C023CD"/>
    <w:pPr>
      <w:tabs>
        <w:tab w:val="left" w:pos="360"/>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568"/>
        <w:tab w:val="left" w:pos="8928"/>
        <w:tab w:val="left" w:pos="9288"/>
      </w:tabs>
      <w:autoSpaceDE w:val="0"/>
      <w:autoSpaceDN w:val="0"/>
      <w:adjustRightInd w:val="0"/>
      <w:spacing w:line="200" w:lineRule="atLeast"/>
      <w:ind w:left="360"/>
    </w:pPr>
    <w:rPr>
      <w:rFonts w:ascii="Courier New" w:hAnsi="Courier New" w:cs="Courier"/>
      <w:color w:val="000000"/>
      <w:sz w:val="18"/>
      <w:szCs w:val="18"/>
    </w:rPr>
  </w:style>
  <w:style w:type="character" w:customStyle="1" w:styleId="Key">
    <w:name w:val="Key"/>
    <w:locked/>
    <w:rsid w:val="00C023CD"/>
    <w:rPr>
      <w:rFonts w:ascii="Arial" w:hAnsi="Arial"/>
      <w:smallCaps/>
      <w:color w:val="000000"/>
      <w:sz w:val="18"/>
    </w:rPr>
  </w:style>
  <w:style w:type="paragraph" w:customStyle="1" w:styleId="ProgScrSTEP">
    <w:name w:val="ProgScrSTEP"/>
    <w:locked/>
    <w:rsid w:val="00C023CD"/>
    <w:pPr>
      <w:tabs>
        <w:tab w:val="left" w:pos="835"/>
        <w:tab w:val="left" w:pos="1008"/>
        <w:tab w:val="left" w:pos="1339"/>
        <w:tab w:val="left" w:pos="1699"/>
        <w:tab w:val="left" w:pos="2059"/>
        <w:tab w:val="left" w:pos="2419"/>
        <w:tab w:val="left" w:pos="2779"/>
        <w:tab w:val="left" w:pos="3139"/>
        <w:tab w:val="left" w:pos="3499"/>
        <w:tab w:val="left" w:pos="3859"/>
        <w:tab w:val="left" w:pos="4219"/>
        <w:tab w:val="left" w:pos="4579"/>
        <w:tab w:val="left" w:pos="4939"/>
        <w:tab w:val="left" w:pos="5299"/>
        <w:tab w:val="left" w:pos="5659"/>
        <w:tab w:val="left" w:pos="6019"/>
        <w:tab w:val="left" w:pos="6379"/>
        <w:tab w:val="left" w:pos="6739"/>
        <w:tab w:val="left" w:pos="7099"/>
        <w:tab w:val="left" w:pos="7459"/>
        <w:tab w:val="left" w:pos="7819"/>
        <w:tab w:val="left" w:pos="8179"/>
        <w:tab w:val="left" w:pos="8539"/>
      </w:tabs>
      <w:autoSpaceDE w:val="0"/>
      <w:autoSpaceDN w:val="0"/>
      <w:adjustRightInd w:val="0"/>
      <w:spacing w:line="200" w:lineRule="atLeast"/>
      <w:ind w:left="648"/>
    </w:pPr>
    <w:rPr>
      <w:rFonts w:ascii="Courier New" w:hAnsi="Courier New" w:cs="Courier"/>
      <w:color w:val="000000"/>
      <w:sz w:val="18"/>
      <w:szCs w:val="18"/>
    </w:rPr>
  </w:style>
  <w:style w:type="paragraph" w:customStyle="1" w:styleId="ProgScrSTEP2">
    <w:name w:val="ProgScrSTEP2"/>
    <w:basedOn w:val="ProgScrSTEP"/>
    <w:locked/>
    <w:rsid w:val="00C023CD"/>
    <w:pPr>
      <w:tabs>
        <w:tab w:val="clear" w:pos="835"/>
        <w:tab w:val="clear" w:pos="1008"/>
        <w:tab w:val="left" w:pos="1123"/>
      </w:tabs>
      <w:ind w:left="907"/>
    </w:pPr>
    <w:rPr>
      <w:noProof/>
    </w:rPr>
  </w:style>
  <w:style w:type="paragraph" w:customStyle="1" w:styleId="ProgScrSTEP3">
    <w:name w:val="ProgScrSTEP3"/>
    <w:basedOn w:val="ProgScrSTEP2"/>
    <w:locked/>
    <w:rsid w:val="00C023CD"/>
    <w:pPr>
      <w:tabs>
        <w:tab w:val="clear" w:pos="1339"/>
        <w:tab w:val="left" w:pos="1411"/>
      </w:tabs>
      <w:ind w:left="1195"/>
    </w:pPr>
  </w:style>
  <w:style w:type="paragraph" w:customStyle="1" w:styleId="Numbered2Restart">
    <w:name w:val="Numbered2Restart"/>
    <w:locked/>
    <w:rsid w:val="00C023CD"/>
    <w:pPr>
      <w:numPr>
        <w:numId w:val="30"/>
      </w:numPr>
      <w:spacing w:line="60" w:lineRule="exact"/>
    </w:pPr>
    <w:rPr>
      <w:rFonts w:ascii="Arial" w:hAnsi="Arial"/>
      <w:color w:val="FF0000"/>
      <w:szCs w:val="24"/>
    </w:rPr>
  </w:style>
  <w:style w:type="paragraph" w:customStyle="1" w:styleId="EMCHeader">
    <w:name w:val="EMCHeader"/>
    <w:locked/>
    <w:rsid w:val="00C023CD"/>
    <w:pPr>
      <w:pBdr>
        <w:bottom w:val="single" w:sz="12" w:space="2" w:color="0000FF"/>
      </w:pBdr>
      <w:tabs>
        <w:tab w:val="right" w:pos="9360"/>
      </w:tabs>
    </w:pPr>
    <w:rPr>
      <w:rFonts w:ascii="Arial" w:hAnsi="Arial"/>
      <w:b/>
      <w:color w:val="0000FF"/>
      <w:spacing w:val="10"/>
      <w:sz w:val="32"/>
      <w:szCs w:val="28"/>
    </w:rPr>
  </w:style>
  <w:style w:type="paragraph" w:customStyle="1" w:styleId="FigCapRestart">
    <w:name w:val="FigCapRestart"/>
    <w:basedOn w:val="FigCap"/>
    <w:rsid w:val="00C023CD"/>
    <w:pPr>
      <w:keepNext/>
      <w:numPr>
        <w:ilvl w:val="0"/>
      </w:numPr>
      <w:spacing w:before="0" w:after="0" w:line="60" w:lineRule="exact"/>
    </w:pPr>
    <w:rPr>
      <w:b w:val="0"/>
      <w:color w:val="FF0000"/>
    </w:rPr>
  </w:style>
  <w:style w:type="paragraph" w:customStyle="1" w:styleId="TableCap">
    <w:name w:val="TableCap"/>
    <w:next w:val="Body"/>
    <w:rsid w:val="00C023CD"/>
    <w:pPr>
      <w:keepNext/>
      <w:keepLines/>
      <w:numPr>
        <w:ilvl w:val="1"/>
        <w:numId w:val="39"/>
      </w:numPr>
      <w:spacing w:before="240" w:after="120" w:line="220" w:lineRule="exact"/>
      <w:ind w:right="720"/>
      <w:jc w:val="center"/>
    </w:pPr>
    <w:rPr>
      <w:rFonts w:ascii="Arial" w:hAnsi="Arial" w:cs="AvantGarde"/>
      <w:b/>
      <w:noProof/>
      <w:color w:val="000000"/>
      <w:sz w:val="18"/>
      <w:szCs w:val="18"/>
    </w:rPr>
  </w:style>
  <w:style w:type="paragraph" w:customStyle="1" w:styleId="TopicTitle">
    <w:name w:val="TopicTitle"/>
    <w:basedOn w:val="TopSeList"/>
    <w:rsid w:val="00C023CD"/>
    <w:pPr>
      <w:spacing w:before="120" w:after="240" w:line="400" w:lineRule="atLeast"/>
      <w:ind w:left="288" w:right="288"/>
      <w:jc w:val="center"/>
    </w:pPr>
    <w:rPr>
      <w:b/>
      <w:sz w:val="32"/>
      <w:szCs w:val="32"/>
    </w:rPr>
  </w:style>
  <w:style w:type="paragraph" w:customStyle="1" w:styleId="Cellbody8">
    <w:name w:val="Cellbody8"/>
    <w:basedOn w:val="CellBody"/>
    <w:rsid w:val="00C023CD"/>
    <w:pPr>
      <w:spacing w:line="180" w:lineRule="atLeast"/>
    </w:pPr>
    <w:rPr>
      <w:sz w:val="16"/>
    </w:rPr>
  </w:style>
  <w:style w:type="paragraph" w:customStyle="1" w:styleId="CellHeading8">
    <w:name w:val="CellHeading8"/>
    <w:basedOn w:val="CellHeading"/>
    <w:rsid w:val="00C023CD"/>
    <w:pPr>
      <w:spacing w:line="180" w:lineRule="atLeast"/>
    </w:pPr>
    <w:rPr>
      <w:sz w:val="16"/>
    </w:rPr>
  </w:style>
  <w:style w:type="paragraph" w:customStyle="1" w:styleId="CellHeading8Ctr">
    <w:name w:val="CellHeading8Ctr"/>
    <w:basedOn w:val="CellHeading8"/>
    <w:rsid w:val="00C023CD"/>
    <w:pPr>
      <w:jc w:val="center"/>
    </w:pPr>
    <w:rPr>
      <w:bCs w:val="0"/>
    </w:rPr>
  </w:style>
  <w:style w:type="paragraph" w:customStyle="1" w:styleId="StepCAUTION">
    <w:name w:val="StepCAUTION"/>
    <w:basedOn w:val="CAUTION"/>
    <w:locked/>
    <w:rsid w:val="00C023CD"/>
    <w:pPr>
      <w:numPr>
        <w:ilvl w:val="1"/>
      </w:numPr>
      <w:spacing w:line="240" w:lineRule="atLeast"/>
    </w:pPr>
  </w:style>
  <w:style w:type="paragraph" w:customStyle="1" w:styleId="StepDANGER">
    <w:name w:val="StepDANGER"/>
    <w:basedOn w:val="DANGER"/>
    <w:locked/>
    <w:rsid w:val="00C023CD"/>
    <w:pPr>
      <w:numPr>
        <w:ilvl w:val="1"/>
      </w:numPr>
    </w:pPr>
  </w:style>
  <w:style w:type="paragraph" w:customStyle="1" w:styleId="Indented4">
    <w:name w:val="Indented4"/>
    <w:basedOn w:val="Indented3"/>
    <w:rsid w:val="00C023CD"/>
    <w:pPr>
      <w:spacing w:line="240" w:lineRule="auto"/>
      <w:ind w:left="1195"/>
    </w:pPr>
    <w:rPr>
      <w:noProof w:val="0"/>
    </w:rPr>
  </w:style>
  <w:style w:type="paragraph" w:customStyle="1" w:styleId="StepIMPORTANT">
    <w:name w:val="StepIMPORTANT"/>
    <w:basedOn w:val="IMPORTANT"/>
    <w:locked/>
    <w:rsid w:val="00C023CD"/>
    <w:pPr>
      <w:numPr>
        <w:ilvl w:val="1"/>
      </w:numPr>
    </w:pPr>
    <w:rPr>
      <w:bCs/>
    </w:rPr>
  </w:style>
  <w:style w:type="paragraph" w:customStyle="1" w:styleId="StepIMPORTANT2">
    <w:name w:val="StepIMPORTANT2"/>
    <w:basedOn w:val="StepIMPORTANT"/>
    <w:locked/>
    <w:rsid w:val="00C023CD"/>
    <w:pPr>
      <w:numPr>
        <w:ilvl w:val="2"/>
      </w:numPr>
    </w:pPr>
  </w:style>
  <w:style w:type="paragraph" w:customStyle="1" w:styleId="Heading2ctr">
    <w:name w:val="Heading 2ctr"/>
    <w:basedOn w:val="Heading2"/>
    <w:next w:val="Body"/>
    <w:locked/>
    <w:rsid w:val="00C023CD"/>
    <w:pPr>
      <w:jc w:val="center"/>
    </w:pPr>
    <w:rPr>
      <w:bCs/>
    </w:rPr>
  </w:style>
  <w:style w:type="paragraph" w:customStyle="1" w:styleId="Heading3ctr">
    <w:name w:val="Heading 3ctr"/>
    <w:basedOn w:val="Heading3"/>
    <w:next w:val="Body"/>
    <w:locked/>
    <w:rsid w:val="00C023CD"/>
    <w:pPr>
      <w:jc w:val="center"/>
    </w:pPr>
  </w:style>
  <w:style w:type="paragraph" w:customStyle="1" w:styleId="Cellbody8ctr">
    <w:name w:val="Cellbody8ctr"/>
    <w:basedOn w:val="Cellbody8"/>
    <w:rsid w:val="00C023CD"/>
    <w:pPr>
      <w:jc w:val="center"/>
    </w:pPr>
  </w:style>
  <w:style w:type="paragraph" w:styleId="E-mailSignature">
    <w:name w:val="E-mail Signature"/>
    <w:basedOn w:val="Normal"/>
    <w:semiHidden/>
    <w:locked/>
    <w:rsid w:val="00C023CD"/>
  </w:style>
  <w:style w:type="paragraph" w:customStyle="1" w:styleId="StepNOTE3">
    <w:name w:val="StepNOTE3"/>
    <w:basedOn w:val="StepNOTE2"/>
    <w:locked/>
    <w:rsid w:val="00C023CD"/>
    <w:pPr>
      <w:numPr>
        <w:ilvl w:val="3"/>
      </w:numPr>
      <w:pBdr>
        <w:bottom w:val="single" w:sz="6" w:space="2" w:color="auto"/>
      </w:pBdr>
    </w:pPr>
    <w:rPr>
      <w:rFonts w:cs="Palatino-Roman"/>
      <w:bCs w:val="0"/>
    </w:rPr>
  </w:style>
  <w:style w:type="paragraph" w:customStyle="1" w:styleId="StepWARNING">
    <w:name w:val="StepWARNING"/>
    <w:basedOn w:val="StepDANGER"/>
    <w:rsid w:val="00C023CD"/>
    <w:pPr>
      <w:numPr>
        <w:numId w:val="41"/>
      </w:numPr>
    </w:pPr>
  </w:style>
  <w:style w:type="table" w:styleId="Table3Deffects2">
    <w:name w:val="Table 3D effects 2"/>
    <w:basedOn w:val="TableNormal"/>
    <w:semiHidden/>
    <w:locked/>
    <w:rsid w:val="00C023C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epCAUTION2">
    <w:name w:val="StepCAUTION2"/>
    <w:basedOn w:val="StepCAUTION"/>
    <w:rsid w:val="00C023CD"/>
    <w:pPr>
      <w:numPr>
        <w:ilvl w:val="2"/>
      </w:numPr>
    </w:pPr>
  </w:style>
  <w:style w:type="paragraph" w:customStyle="1" w:styleId="StepCautSym2">
    <w:name w:val="StepCautSym2"/>
    <w:basedOn w:val="StepCautSym"/>
    <w:next w:val="StepCAUTION2"/>
    <w:rsid w:val="00C023CD"/>
    <w:pPr>
      <w:ind w:left="630"/>
    </w:pPr>
  </w:style>
  <w:style w:type="paragraph" w:customStyle="1" w:styleId="StepWARNING2">
    <w:name w:val="StepWARNING2"/>
    <w:basedOn w:val="StepWARNING"/>
    <w:rsid w:val="00C023CD"/>
    <w:pPr>
      <w:numPr>
        <w:ilvl w:val="2"/>
      </w:numPr>
      <w:pBdr>
        <w:top w:val="single" w:sz="6" w:space="2" w:color="FF0000"/>
        <w:bottom w:val="single" w:sz="6" w:space="2" w:color="FF0000"/>
      </w:pBdr>
      <w:spacing w:after="160"/>
    </w:pPr>
    <w:rPr>
      <w:bCs w:val="0"/>
      <w:iCs/>
    </w:rPr>
  </w:style>
  <w:style w:type="paragraph" w:customStyle="1" w:styleId="StepWarnSym2">
    <w:name w:val="StepWarnSym2"/>
    <w:basedOn w:val="StepWarnSym"/>
    <w:next w:val="StepWARNING2"/>
    <w:rsid w:val="00C023CD"/>
    <w:pPr>
      <w:ind w:left="630"/>
    </w:pPr>
  </w:style>
  <w:style w:type="paragraph" w:customStyle="1" w:styleId="StepDANGERSym2">
    <w:name w:val="StepDANGERSym2"/>
    <w:basedOn w:val="StepDANGERSym"/>
    <w:next w:val="StepDANGER2"/>
    <w:rsid w:val="00C023CD"/>
    <w:pPr>
      <w:ind w:left="630"/>
    </w:pPr>
  </w:style>
  <w:style w:type="paragraph" w:customStyle="1" w:styleId="StepDANGER2">
    <w:name w:val="StepDANGER2"/>
    <w:basedOn w:val="StepDANGER"/>
    <w:rsid w:val="00C023CD"/>
    <w:pPr>
      <w:numPr>
        <w:ilvl w:val="2"/>
      </w:numPr>
    </w:pPr>
  </w:style>
  <w:style w:type="paragraph" w:customStyle="1" w:styleId="ReporTitle">
    <w:name w:val="ReporTitle"/>
    <w:rsid w:val="00C023CD"/>
    <w:pPr>
      <w:keepNext/>
      <w:spacing w:before="60" w:after="60" w:line="240" w:lineRule="atLeast"/>
      <w:jc w:val="center"/>
    </w:pPr>
    <w:rPr>
      <w:rFonts w:ascii="Arial Black" w:hAnsi="Arial Black"/>
      <w:b/>
      <w:color w:val="000000"/>
      <w:spacing w:val="40"/>
      <w:sz w:val="24"/>
      <w:szCs w:val="24"/>
    </w:rPr>
  </w:style>
  <w:style w:type="table" w:styleId="Table3Deffects3">
    <w:name w:val="Table 3D effects 3"/>
    <w:basedOn w:val="TableNormal"/>
    <w:semiHidden/>
    <w:locked/>
    <w:rsid w:val="00C023C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C023C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C023C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C023C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C023C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C023C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WARNING">
    <w:name w:val="WARNING"/>
    <w:locked/>
    <w:rsid w:val="00C023CD"/>
    <w:pPr>
      <w:numPr>
        <w:numId w:val="41"/>
      </w:numPr>
      <w:pBdr>
        <w:top w:val="single" w:sz="6" w:space="2" w:color="FF0000"/>
        <w:bottom w:val="single" w:sz="6" w:space="3" w:color="FF0000"/>
      </w:pBdr>
      <w:spacing w:after="160" w:line="240" w:lineRule="atLeast"/>
      <w:jc w:val="both"/>
    </w:pPr>
    <w:rPr>
      <w:rFonts w:ascii="Arial" w:hAnsi="Arial" w:cs="Arial"/>
      <w:b/>
      <w:bCs/>
      <w:i/>
      <w:iCs/>
      <w:szCs w:val="24"/>
    </w:rPr>
  </w:style>
  <w:style w:type="table" w:styleId="TableColorful2">
    <w:name w:val="Table Colorful 2"/>
    <w:basedOn w:val="TableNormal"/>
    <w:semiHidden/>
    <w:locked/>
    <w:rsid w:val="00C023C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CellBodyIndBullet">
    <w:name w:val="CellBodyIndBullet"/>
    <w:basedOn w:val="CellBodyIndent"/>
    <w:rsid w:val="00C023CD"/>
    <w:pPr>
      <w:numPr>
        <w:numId w:val="14"/>
      </w:numPr>
    </w:pPr>
  </w:style>
  <w:style w:type="table" w:styleId="TableColorful3">
    <w:name w:val="Table Colorful 3"/>
    <w:basedOn w:val="TableNormal"/>
    <w:semiHidden/>
    <w:locked/>
    <w:rsid w:val="00C023C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C023C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C023C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C023C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WarnSym">
    <w:name w:val="WarnSym"/>
    <w:next w:val="WARNING"/>
    <w:locked/>
    <w:rsid w:val="00C023CD"/>
    <w:pPr>
      <w:keepNext/>
      <w:spacing w:before="120"/>
    </w:pPr>
    <w:rPr>
      <w:rFonts w:ascii="Arial" w:hAnsi="Arial" w:cs="Arial"/>
      <w:szCs w:val="24"/>
    </w:rPr>
  </w:style>
  <w:style w:type="table" w:styleId="TableColumns4">
    <w:name w:val="Table Columns 4"/>
    <w:basedOn w:val="TableNormal"/>
    <w:semiHidden/>
    <w:locked/>
    <w:rsid w:val="00C023C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C023C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eader">
    <w:name w:val="header"/>
    <w:locked/>
    <w:rsid w:val="00C023CD"/>
    <w:pPr>
      <w:jc w:val="right"/>
    </w:pPr>
    <w:rPr>
      <w:rFonts w:ascii="Arial" w:hAnsi="Arial" w:cs="Palatino"/>
      <w:szCs w:val="24"/>
    </w:rPr>
  </w:style>
  <w:style w:type="paragraph" w:customStyle="1" w:styleId="Pagenum">
    <w:name w:val="Pagenum"/>
    <w:locked/>
    <w:rsid w:val="00C023CD"/>
    <w:pPr>
      <w:spacing w:line="240" w:lineRule="atLeast"/>
      <w:jc w:val="center"/>
    </w:pPr>
    <w:rPr>
      <w:rFonts w:ascii="Arial" w:hAnsi="Arial" w:cs="AvantGarde"/>
    </w:rPr>
  </w:style>
  <w:style w:type="paragraph" w:customStyle="1" w:styleId="CautSym">
    <w:name w:val="CautSym"/>
    <w:basedOn w:val="WarnSym"/>
    <w:next w:val="CAUTION"/>
    <w:locked/>
    <w:rsid w:val="00C023CD"/>
    <w:pPr>
      <w:spacing w:before="80"/>
    </w:pPr>
  </w:style>
  <w:style w:type="paragraph" w:customStyle="1" w:styleId="StepCautSym">
    <w:name w:val="StepCautSym"/>
    <w:basedOn w:val="CautSym"/>
    <w:next w:val="StepCAUTION"/>
    <w:locked/>
    <w:rsid w:val="00C023CD"/>
    <w:pPr>
      <w:ind w:left="360"/>
    </w:pPr>
  </w:style>
  <w:style w:type="table" w:styleId="TableContemporary">
    <w:name w:val="Table Contemporary"/>
    <w:basedOn w:val="TableNormal"/>
    <w:semiHidden/>
    <w:locked/>
    <w:rsid w:val="00C023C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edHd">
    <w:name w:val="BulletedHd"/>
    <w:next w:val="Body"/>
    <w:locked/>
    <w:rsid w:val="00C023CD"/>
    <w:pPr>
      <w:numPr>
        <w:ilvl w:val="6"/>
        <w:numId w:val="11"/>
      </w:numPr>
    </w:pPr>
    <w:rPr>
      <w:rFonts w:ascii="Arial" w:hAnsi="Arial" w:cs="Arial"/>
      <w:b/>
      <w:szCs w:val="24"/>
    </w:rPr>
  </w:style>
  <w:style w:type="table" w:styleId="TableElegant">
    <w:name w:val="Table Elegant"/>
    <w:basedOn w:val="TableNormal"/>
    <w:semiHidden/>
    <w:locked/>
    <w:rsid w:val="00C023C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uiPriority w:val="39"/>
    <w:locked/>
    <w:rsid w:val="00C023CD"/>
    <w:pPr>
      <w:tabs>
        <w:tab w:val="right" w:leader="dot" w:pos="9360"/>
      </w:tabs>
      <w:spacing w:before="60" w:after="120" w:line="240" w:lineRule="atLeast"/>
    </w:pPr>
    <w:rPr>
      <w:rFonts w:ascii="Arial" w:hAnsi="Arial" w:cs="Arial"/>
      <w:noProof/>
    </w:rPr>
  </w:style>
  <w:style w:type="paragraph" w:styleId="TOC1">
    <w:name w:val="toc 1"/>
    <w:uiPriority w:val="39"/>
    <w:locked/>
    <w:rsid w:val="00C023CD"/>
    <w:pPr>
      <w:tabs>
        <w:tab w:val="right" w:leader="dot" w:pos="9360"/>
      </w:tabs>
      <w:spacing w:before="80" w:after="120" w:line="240" w:lineRule="atLeast"/>
    </w:pPr>
    <w:rPr>
      <w:rFonts w:ascii="Arial Narrow" w:hAnsi="Arial Narrow"/>
      <w:b/>
      <w:noProof/>
      <w:color w:val="0000FF"/>
      <w:sz w:val="28"/>
      <w:szCs w:val="24"/>
    </w:rPr>
  </w:style>
  <w:style w:type="paragraph" w:styleId="TOC3">
    <w:name w:val="toc 3"/>
    <w:uiPriority w:val="39"/>
    <w:locked/>
    <w:rsid w:val="00C023CD"/>
    <w:pPr>
      <w:tabs>
        <w:tab w:val="right" w:leader="dot" w:pos="9360"/>
      </w:tabs>
      <w:spacing w:after="80" w:line="240" w:lineRule="atLeast"/>
      <w:ind w:left="288"/>
    </w:pPr>
    <w:rPr>
      <w:rFonts w:ascii="Arial" w:hAnsi="Arial"/>
      <w:noProof/>
      <w:szCs w:val="24"/>
    </w:rPr>
  </w:style>
  <w:style w:type="character" w:styleId="Hyperlink">
    <w:name w:val="Hyperlink"/>
    <w:uiPriority w:val="99"/>
    <w:locked/>
    <w:rsid w:val="00C023CD"/>
    <w:rPr>
      <w:color w:val="0000FF"/>
      <w:u w:val="single"/>
    </w:rPr>
  </w:style>
  <w:style w:type="table" w:styleId="TableGrid1">
    <w:name w:val="Table Grid 1"/>
    <w:basedOn w:val="TableNormal"/>
    <w:locked/>
    <w:rsid w:val="00C023CD"/>
    <w:rPr>
      <w:rFonts w:ascii="Arial" w:hAnsi="Arial"/>
    </w:rPr>
    <w:tblPr>
      <w:jc w:val="center"/>
      <w:tblInd w:w="0" w:type="dxa"/>
      <w:tblCellMar>
        <w:top w:w="0" w:type="dxa"/>
        <w:left w:w="108" w:type="dxa"/>
        <w:bottom w:w="0" w:type="dxa"/>
        <w:right w:w="108" w:type="dxa"/>
      </w:tblCellMar>
    </w:tblPr>
    <w:trPr>
      <w:jc w:val="center"/>
    </w:tr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
    <w:name w:val="Table Grid 2"/>
    <w:basedOn w:val="TableNormal"/>
    <w:locked/>
    <w:rsid w:val="00C023CD"/>
    <w:rPr>
      <w:rFonts w:ascii="Arial" w:hAnsi="Arial"/>
    </w:rPr>
    <w:tblPr>
      <w:tblStyleRowBandSize w:val="1"/>
      <w:jc w:val="center"/>
      <w:tblInd w:w="0" w:type="dxa"/>
      <w:tblBorders>
        <w:top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vAlign w:val="center"/>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bottom w:val="single" w:sz="12" w:space="0" w:color="000000"/>
        </w:tcBorders>
        <w:shd w:val="clear" w:color="auto" w:fill="auto"/>
      </w:tcPr>
    </w:tblStylePr>
    <w:tblStylePr w:type="firstCol">
      <w:rPr>
        <w:b w:val="0"/>
        <w:bCs/>
      </w:rPr>
      <w:tblPr/>
      <w:tcPr>
        <w:tcBorders>
          <w:top w:val="nil"/>
          <w:left w:val="single" w:sz="12" w:space="0" w:color="000000"/>
          <w:bottom w:val="nil"/>
          <w:right w:val="nil"/>
        </w:tcBorders>
        <w:shd w:val="clear" w:color="auto" w:fill="auto"/>
      </w:tcPr>
    </w:tblStylePr>
    <w:tblStylePr w:type="lastCol">
      <w:rPr>
        <w:b w:val="0"/>
        <w:bCs/>
      </w:rPr>
      <w:tblPr/>
      <w:tcPr>
        <w:tcBorders>
          <w:tl2br w:val="none" w:sz="0" w:space="0" w:color="auto"/>
          <w:tr2bl w:val="none" w:sz="0" w:space="0" w:color="auto"/>
        </w:tcBorders>
      </w:tcPr>
    </w:tblStylePr>
    <w:tblStylePr w:type="band1Horz">
      <w:tblPr/>
      <w:tcPr>
        <w:tcBorders>
          <w:bottom w:val="single" w:sz="12" w:space="0" w:color="000000"/>
        </w:tcBorders>
        <w:shd w:val="clear" w:color="auto" w:fill="auto"/>
      </w:tcPr>
    </w:tblStylePr>
  </w:style>
  <w:style w:type="table" w:styleId="TableGrid3">
    <w:name w:val="Table Grid 3"/>
    <w:basedOn w:val="TableNormal"/>
    <w:locked/>
    <w:rsid w:val="00C023CD"/>
    <w:rPr>
      <w:rFonts w:ascii="Arial" w:hAnsi="Arial"/>
    </w:rPr>
    <w:tblPr>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jc w:val="center"/>
    </w:trPr>
    <w:tcPr>
      <w:shd w:val="clear" w:color="auto" w:fill="auto"/>
    </w:tc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table" w:styleId="TableGrid4">
    <w:name w:val="Table Grid 4"/>
    <w:basedOn w:val="TableNormal"/>
    <w:locked/>
    <w:rsid w:val="00C023CD"/>
    <w:pPr>
      <w:keepNext/>
    </w:pPr>
    <w:rPr>
      <w:rFonts w:ascii="Arial" w:hAnsi="Arial"/>
    </w:rPr>
    <w:tblPr>
      <w:tblStyleRowBandSize w:val="1"/>
      <w:tblInd w:w="0" w:type="dxa"/>
      <w:tblBorders>
        <w:top w:val="single" w:sz="6" w:space="0" w:color="000000"/>
        <w:bottom w:val="single" w:sz="6" w:space="0" w:color="000000"/>
      </w:tblBorders>
      <w:tblCellMar>
        <w:top w:w="43" w:type="dxa"/>
        <w:left w:w="0" w:type="dxa"/>
        <w:bottom w:w="0" w:type="dxa"/>
        <w:right w:w="0" w:type="dxa"/>
      </w:tblCellMar>
    </w:tblPr>
    <w:tcPr>
      <w:shd w:val="clear" w:color="auto" w:fill="auto"/>
      <w:vAlign w:val="center"/>
    </w:tcPr>
    <w:tblStylePr w:type="firstRow">
      <w:rPr>
        <w:color w:val="auto"/>
      </w:rPr>
      <w:tblPr/>
      <w:tcPr>
        <w:tcBorders>
          <w:top w:val="single" w:sz="6" w:space="0" w:color="000000"/>
          <w:left w:val="nil"/>
          <w:bottom w:val="nil"/>
          <w:right w:val="nil"/>
          <w:insideH w:val="nil"/>
          <w:insideV w:val="nil"/>
          <w:tl2br w:val="nil"/>
          <w:tr2bl w:val="nil"/>
        </w:tcBorders>
        <w:shd w:val="pct30" w:color="FFFFFF" w:fill="auto"/>
      </w:tcPr>
    </w:tblStylePr>
    <w:tblStylePr w:type="lastRow">
      <w:rPr>
        <w:b w:val="0"/>
        <w:bCs/>
        <w:color w:val="auto"/>
      </w:rPr>
      <w:tblPr/>
      <w:tcPr>
        <w:tcBorders>
          <w:top w:val="nil"/>
          <w:left w:val="nil"/>
          <w:bottom w:val="single" w:sz="6" w:space="0" w:color="000000"/>
          <w:right w:val="nil"/>
          <w:insideV w:val="nil"/>
        </w:tcBorders>
        <w:shd w:val="clear" w:color="FFFFFF" w:fill="auto"/>
      </w:tcPr>
    </w:tblStylePr>
    <w:tblStylePr w:type="lastCol">
      <w:rPr>
        <w:b w:val="0"/>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C023C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C023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C023C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C023C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Typewriter">
    <w:name w:val="HTML Typewriter"/>
    <w:semiHidden/>
    <w:locked/>
    <w:rsid w:val="00C023CD"/>
    <w:rPr>
      <w:rFonts w:ascii="Courier New" w:hAnsi="Courier New" w:cs="Courier New"/>
      <w:sz w:val="20"/>
      <w:szCs w:val="20"/>
    </w:rPr>
  </w:style>
  <w:style w:type="table" w:styleId="TableList3">
    <w:name w:val="Table List 3"/>
    <w:basedOn w:val="TableNormal"/>
    <w:semiHidden/>
    <w:locked/>
    <w:rsid w:val="00C023C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C023C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uiPriority w:val="39"/>
    <w:locked/>
    <w:rsid w:val="00C023CD"/>
    <w:pPr>
      <w:tabs>
        <w:tab w:val="right" w:leader="dot" w:pos="9360"/>
      </w:tabs>
      <w:spacing w:after="80" w:line="240" w:lineRule="atLeast"/>
      <w:ind w:left="720"/>
    </w:pPr>
    <w:rPr>
      <w:rFonts w:ascii="Arial" w:hAnsi="Arial"/>
      <w:noProof/>
      <w:szCs w:val="24"/>
    </w:rPr>
  </w:style>
  <w:style w:type="numbering" w:styleId="ArticleSection">
    <w:name w:val="Outline List 3"/>
    <w:basedOn w:val="NoList"/>
    <w:semiHidden/>
    <w:locked/>
    <w:rsid w:val="00C023CD"/>
    <w:pPr>
      <w:numPr>
        <w:numId w:val="8"/>
      </w:numPr>
    </w:pPr>
  </w:style>
  <w:style w:type="table" w:styleId="TableList6">
    <w:name w:val="Table List 6"/>
    <w:basedOn w:val="TableNormal"/>
    <w:semiHidden/>
    <w:locked/>
    <w:rsid w:val="00C023C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C023C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Date">
    <w:name w:val="Date"/>
    <w:basedOn w:val="Normal"/>
    <w:next w:val="Normal"/>
    <w:semiHidden/>
    <w:rsid w:val="00C023CD"/>
  </w:style>
  <w:style w:type="table" w:styleId="TableList8">
    <w:name w:val="Table List 8"/>
    <w:basedOn w:val="TableNormal"/>
    <w:semiHidden/>
    <w:locked/>
    <w:rsid w:val="00C023C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locked/>
    <w:rsid w:val="00C023C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LineNumber">
    <w:name w:val="line number"/>
    <w:semiHidden/>
    <w:locked/>
    <w:rsid w:val="00C023CD"/>
  </w:style>
  <w:style w:type="paragraph" w:styleId="List">
    <w:name w:val="List"/>
    <w:basedOn w:val="Normal"/>
    <w:semiHidden/>
    <w:locked/>
    <w:rsid w:val="00C023CD"/>
    <w:pPr>
      <w:ind w:left="360" w:hanging="360"/>
    </w:pPr>
  </w:style>
  <w:style w:type="paragraph" w:styleId="List2">
    <w:name w:val="List 2"/>
    <w:basedOn w:val="Normal"/>
    <w:semiHidden/>
    <w:locked/>
    <w:rsid w:val="00C023CD"/>
    <w:pPr>
      <w:ind w:left="720" w:hanging="360"/>
    </w:pPr>
  </w:style>
  <w:style w:type="paragraph" w:styleId="List3">
    <w:name w:val="List 3"/>
    <w:basedOn w:val="Normal"/>
    <w:semiHidden/>
    <w:locked/>
    <w:rsid w:val="00C023CD"/>
    <w:pPr>
      <w:ind w:left="1080" w:hanging="360"/>
    </w:pPr>
  </w:style>
  <w:style w:type="paragraph" w:styleId="List4">
    <w:name w:val="List 4"/>
    <w:basedOn w:val="Normal"/>
    <w:semiHidden/>
    <w:locked/>
    <w:rsid w:val="00C023CD"/>
    <w:pPr>
      <w:ind w:left="1440" w:hanging="360"/>
    </w:pPr>
  </w:style>
  <w:style w:type="paragraph" w:styleId="List5">
    <w:name w:val="List 5"/>
    <w:basedOn w:val="Normal"/>
    <w:semiHidden/>
    <w:locked/>
    <w:rsid w:val="00C023CD"/>
    <w:pPr>
      <w:ind w:left="1800" w:hanging="360"/>
    </w:pPr>
  </w:style>
  <w:style w:type="paragraph" w:styleId="ListBullet">
    <w:name w:val="List Bullet"/>
    <w:basedOn w:val="Normal"/>
    <w:semiHidden/>
    <w:locked/>
    <w:rsid w:val="00C023CD"/>
    <w:pPr>
      <w:numPr>
        <w:numId w:val="19"/>
      </w:numPr>
    </w:pPr>
  </w:style>
  <w:style w:type="paragraph" w:styleId="ListBullet2">
    <w:name w:val="List Bullet 2"/>
    <w:basedOn w:val="Normal"/>
    <w:semiHidden/>
    <w:locked/>
    <w:rsid w:val="00C023CD"/>
    <w:pPr>
      <w:numPr>
        <w:numId w:val="20"/>
      </w:numPr>
    </w:pPr>
  </w:style>
  <w:style w:type="paragraph" w:styleId="ListBullet3">
    <w:name w:val="List Bullet 3"/>
    <w:basedOn w:val="Normal"/>
    <w:locked/>
    <w:rsid w:val="00C023CD"/>
    <w:pPr>
      <w:numPr>
        <w:numId w:val="21"/>
      </w:numPr>
    </w:pPr>
  </w:style>
  <w:style w:type="paragraph" w:styleId="ListBullet4">
    <w:name w:val="List Bullet 4"/>
    <w:basedOn w:val="Normal"/>
    <w:semiHidden/>
    <w:locked/>
    <w:rsid w:val="00C023CD"/>
    <w:pPr>
      <w:numPr>
        <w:numId w:val="22"/>
      </w:numPr>
    </w:pPr>
  </w:style>
  <w:style w:type="paragraph" w:styleId="ListBullet5">
    <w:name w:val="List Bullet 5"/>
    <w:basedOn w:val="Normal"/>
    <w:semiHidden/>
    <w:locked/>
    <w:rsid w:val="00C023CD"/>
    <w:pPr>
      <w:numPr>
        <w:numId w:val="23"/>
      </w:numPr>
    </w:pPr>
  </w:style>
  <w:style w:type="paragraph" w:styleId="ListContinue">
    <w:name w:val="List Continue"/>
    <w:basedOn w:val="Normal"/>
    <w:semiHidden/>
    <w:locked/>
    <w:rsid w:val="00C023CD"/>
    <w:pPr>
      <w:spacing w:after="120"/>
      <w:ind w:left="360"/>
    </w:pPr>
  </w:style>
  <w:style w:type="paragraph" w:styleId="ListContinue2">
    <w:name w:val="List Continue 2"/>
    <w:basedOn w:val="Normal"/>
    <w:semiHidden/>
    <w:locked/>
    <w:rsid w:val="00C023CD"/>
    <w:pPr>
      <w:spacing w:after="120"/>
      <w:ind w:left="720"/>
    </w:pPr>
  </w:style>
  <w:style w:type="paragraph" w:styleId="ListContinue3">
    <w:name w:val="List Continue 3"/>
    <w:basedOn w:val="Normal"/>
    <w:semiHidden/>
    <w:locked/>
    <w:rsid w:val="00C023CD"/>
    <w:pPr>
      <w:spacing w:after="120"/>
      <w:ind w:left="1080"/>
    </w:pPr>
  </w:style>
  <w:style w:type="paragraph" w:styleId="ListContinue4">
    <w:name w:val="List Continue 4"/>
    <w:basedOn w:val="Normal"/>
    <w:semiHidden/>
    <w:locked/>
    <w:rsid w:val="00C023CD"/>
    <w:pPr>
      <w:spacing w:after="120"/>
      <w:ind w:left="1440"/>
    </w:pPr>
  </w:style>
  <w:style w:type="paragraph" w:styleId="ListContinue5">
    <w:name w:val="List Continue 5"/>
    <w:basedOn w:val="Normal"/>
    <w:semiHidden/>
    <w:locked/>
    <w:rsid w:val="00C023CD"/>
    <w:pPr>
      <w:spacing w:after="120"/>
      <w:ind w:left="1800"/>
    </w:pPr>
  </w:style>
  <w:style w:type="paragraph" w:styleId="ListNumber">
    <w:name w:val="List Number"/>
    <w:basedOn w:val="Normal"/>
    <w:semiHidden/>
    <w:locked/>
    <w:rsid w:val="00C023CD"/>
    <w:pPr>
      <w:numPr>
        <w:numId w:val="24"/>
      </w:numPr>
    </w:pPr>
  </w:style>
  <w:style w:type="paragraph" w:styleId="ListNumber2">
    <w:name w:val="List Number 2"/>
    <w:basedOn w:val="Normal"/>
    <w:semiHidden/>
    <w:locked/>
    <w:rsid w:val="00C023CD"/>
    <w:pPr>
      <w:numPr>
        <w:numId w:val="25"/>
      </w:numPr>
    </w:pPr>
  </w:style>
  <w:style w:type="paragraph" w:styleId="ListNumber3">
    <w:name w:val="List Number 3"/>
    <w:basedOn w:val="Normal"/>
    <w:semiHidden/>
    <w:locked/>
    <w:rsid w:val="00C023CD"/>
    <w:pPr>
      <w:numPr>
        <w:numId w:val="26"/>
      </w:numPr>
    </w:pPr>
  </w:style>
  <w:style w:type="paragraph" w:styleId="ListNumber4">
    <w:name w:val="List Number 4"/>
    <w:basedOn w:val="Normal"/>
    <w:locked/>
    <w:rsid w:val="00C023CD"/>
    <w:pPr>
      <w:numPr>
        <w:numId w:val="27"/>
      </w:numPr>
    </w:pPr>
  </w:style>
  <w:style w:type="paragraph" w:styleId="ListNumber5">
    <w:name w:val="List Number 5"/>
    <w:basedOn w:val="Normal"/>
    <w:semiHidden/>
    <w:locked/>
    <w:rsid w:val="00C023CD"/>
    <w:pPr>
      <w:numPr>
        <w:numId w:val="28"/>
      </w:numPr>
    </w:pPr>
  </w:style>
  <w:style w:type="table" w:styleId="TableSimple2">
    <w:name w:val="Table Simple 2"/>
    <w:basedOn w:val="TableNormal"/>
    <w:semiHidden/>
    <w:locked/>
    <w:rsid w:val="00C023C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C023C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C023C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C02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locked/>
    <w:rsid w:val="00C023CD"/>
    <w:rPr>
      <w:b/>
      <w:bCs/>
    </w:rPr>
  </w:style>
  <w:style w:type="table" w:styleId="TableWeb1">
    <w:name w:val="Table Web 1"/>
    <w:basedOn w:val="TableNormal"/>
    <w:semiHidden/>
    <w:locked/>
    <w:rsid w:val="00C023C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uiPriority w:val="39"/>
    <w:locked/>
    <w:rsid w:val="000618F4"/>
    <w:pPr>
      <w:tabs>
        <w:tab w:val="left" w:pos="1152"/>
        <w:tab w:val="right" w:leader="dot" w:pos="9350"/>
      </w:tabs>
      <w:spacing w:before="40" w:after="80" w:line="240" w:lineRule="atLeast"/>
      <w:ind w:left="1109" w:hanging="821"/>
    </w:pPr>
    <w:rPr>
      <w:rFonts w:ascii="Arial" w:hAnsi="Arial" w:cs="Arial"/>
      <w:noProof/>
    </w:rPr>
  </w:style>
  <w:style w:type="paragraph" w:customStyle="1" w:styleId="BoxText">
    <w:name w:val="BoxText"/>
    <w:locked/>
    <w:rsid w:val="00C023CD"/>
    <w:pPr>
      <w:numPr>
        <w:numId w:val="10"/>
      </w:numPr>
      <w:spacing w:after="120" w:line="240" w:lineRule="atLeast"/>
    </w:pPr>
    <w:rPr>
      <w:rFonts w:ascii="Arial" w:hAnsi="Arial"/>
      <w:szCs w:val="24"/>
    </w:rPr>
  </w:style>
  <w:style w:type="paragraph" w:styleId="TOC9">
    <w:name w:val="toc 9"/>
    <w:semiHidden/>
    <w:locked/>
    <w:rsid w:val="00C023CD"/>
    <w:pPr>
      <w:spacing w:line="240" w:lineRule="atLeast"/>
      <w:ind w:left="1598"/>
    </w:pPr>
    <w:rPr>
      <w:rFonts w:ascii="Arial" w:hAnsi="Arial" w:cs="Arial"/>
      <w:color w:val="000000"/>
      <w:szCs w:val="22"/>
    </w:rPr>
  </w:style>
  <w:style w:type="table" w:styleId="TableWeb2">
    <w:name w:val="Table Web 2"/>
    <w:basedOn w:val="TableNormal"/>
    <w:semiHidden/>
    <w:locked/>
    <w:rsid w:val="00C023C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locked/>
    <w:rsid w:val="00C023CD"/>
    <w:pPr>
      <w:numPr>
        <w:numId w:val="2"/>
      </w:numPr>
    </w:pPr>
  </w:style>
  <w:style w:type="numbering" w:styleId="1ai">
    <w:name w:val="Outline List 1"/>
    <w:basedOn w:val="NoList"/>
    <w:semiHidden/>
    <w:locked/>
    <w:rsid w:val="00C023CD"/>
    <w:pPr>
      <w:numPr>
        <w:numId w:val="3"/>
      </w:numPr>
    </w:pPr>
  </w:style>
  <w:style w:type="paragraph" w:styleId="TOC6">
    <w:name w:val="toc 6"/>
    <w:locked/>
    <w:rsid w:val="00C023CD"/>
    <w:pPr>
      <w:tabs>
        <w:tab w:val="right" w:leader="dot" w:pos="9360"/>
      </w:tabs>
      <w:spacing w:before="80" w:after="40" w:line="240" w:lineRule="atLeast"/>
      <w:ind w:left="1584" w:hanging="1584"/>
    </w:pPr>
    <w:rPr>
      <w:rFonts w:ascii="Arial Narrow" w:hAnsi="Arial Narrow"/>
      <w:b/>
      <w:noProof/>
      <w:color w:val="0000FF"/>
      <w:sz w:val="28"/>
      <w:szCs w:val="24"/>
    </w:rPr>
  </w:style>
  <w:style w:type="paragraph" w:styleId="TOC7">
    <w:name w:val="toc 7"/>
    <w:semiHidden/>
    <w:locked/>
    <w:rsid w:val="00C023CD"/>
    <w:pPr>
      <w:spacing w:line="240" w:lineRule="atLeast"/>
      <w:ind w:left="1195"/>
    </w:pPr>
    <w:rPr>
      <w:rFonts w:ascii="Arial" w:hAnsi="Arial"/>
      <w:szCs w:val="24"/>
    </w:rPr>
  </w:style>
  <w:style w:type="paragraph" w:styleId="TOC8">
    <w:name w:val="toc 8"/>
    <w:semiHidden/>
    <w:locked/>
    <w:rsid w:val="00C023CD"/>
    <w:pPr>
      <w:spacing w:line="240" w:lineRule="atLeast"/>
      <w:ind w:left="1397"/>
    </w:pPr>
    <w:rPr>
      <w:rFonts w:ascii="Arial" w:hAnsi="Arial"/>
      <w:szCs w:val="24"/>
    </w:rPr>
  </w:style>
  <w:style w:type="table" w:styleId="TableWeb3">
    <w:name w:val="Table Web 3"/>
    <w:basedOn w:val="TableNormal"/>
    <w:semiHidden/>
    <w:locked/>
    <w:rsid w:val="00C023C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1">
    <w:name w:val="index 1"/>
    <w:semiHidden/>
    <w:locked/>
    <w:rsid w:val="00C023CD"/>
    <w:pPr>
      <w:ind w:left="200" w:hanging="200"/>
    </w:pPr>
    <w:rPr>
      <w:rFonts w:ascii="Arial" w:hAnsi="Arial"/>
      <w:szCs w:val="24"/>
    </w:rPr>
  </w:style>
  <w:style w:type="paragraph" w:styleId="Index2">
    <w:name w:val="index 2"/>
    <w:basedOn w:val="Index1"/>
    <w:semiHidden/>
    <w:locked/>
    <w:rsid w:val="00C023CD"/>
    <w:pPr>
      <w:ind w:left="400"/>
    </w:pPr>
  </w:style>
  <w:style w:type="paragraph" w:styleId="Index3">
    <w:name w:val="index 3"/>
    <w:basedOn w:val="Index2"/>
    <w:semiHidden/>
    <w:locked/>
    <w:rsid w:val="00C023CD"/>
    <w:pPr>
      <w:ind w:left="600"/>
    </w:pPr>
  </w:style>
  <w:style w:type="paragraph" w:styleId="Index4">
    <w:name w:val="index 4"/>
    <w:basedOn w:val="Index3"/>
    <w:semiHidden/>
    <w:locked/>
    <w:rsid w:val="00C023CD"/>
    <w:pPr>
      <w:ind w:left="800"/>
    </w:pPr>
  </w:style>
  <w:style w:type="paragraph" w:styleId="Index5">
    <w:name w:val="index 5"/>
    <w:basedOn w:val="Index4"/>
    <w:semiHidden/>
    <w:locked/>
    <w:rsid w:val="00C023CD"/>
    <w:pPr>
      <w:ind w:left="1000"/>
    </w:pPr>
  </w:style>
  <w:style w:type="paragraph" w:styleId="Index6">
    <w:name w:val="index 6"/>
    <w:basedOn w:val="Index5"/>
    <w:semiHidden/>
    <w:locked/>
    <w:rsid w:val="00C023CD"/>
    <w:pPr>
      <w:ind w:left="1200"/>
    </w:pPr>
  </w:style>
  <w:style w:type="paragraph" w:styleId="Index7">
    <w:name w:val="index 7"/>
    <w:basedOn w:val="Index6"/>
    <w:semiHidden/>
    <w:locked/>
    <w:rsid w:val="00C023CD"/>
    <w:pPr>
      <w:ind w:left="1400"/>
    </w:pPr>
  </w:style>
  <w:style w:type="paragraph" w:styleId="Index8">
    <w:name w:val="index 8"/>
    <w:basedOn w:val="Index7"/>
    <w:semiHidden/>
    <w:locked/>
    <w:rsid w:val="00C023CD"/>
    <w:pPr>
      <w:ind w:left="1600"/>
    </w:pPr>
  </w:style>
  <w:style w:type="paragraph" w:styleId="Index9">
    <w:name w:val="index 9"/>
    <w:basedOn w:val="Index8"/>
    <w:semiHidden/>
    <w:locked/>
    <w:rsid w:val="00C023CD"/>
    <w:pPr>
      <w:ind w:left="1800"/>
    </w:pPr>
  </w:style>
  <w:style w:type="paragraph" w:styleId="Footer">
    <w:name w:val="footer"/>
    <w:semiHidden/>
    <w:rsid w:val="00C023CD"/>
    <w:pPr>
      <w:tabs>
        <w:tab w:val="center" w:pos="4320"/>
        <w:tab w:val="right" w:pos="8640"/>
      </w:tabs>
    </w:pPr>
    <w:rPr>
      <w:rFonts w:ascii="Arial" w:hAnsi="Arial"/>
      <w:szCs w:val="24"/>
    </w:rPr>
  </w:style>
  <w:style w:type="paragraph" w:customStyle="1" w:styleId="SectHd">
    <w:name w:val="SectHd"/>
    <w:next w:val="Body"/>
    <w:locked/>
    <w:rsid w:val="00C023CD"/>
    <w:pPr>
      <w:pBdr>
        <w:top w:val="single" w:sz="6" w:space="12" w:color="000000"/>
        <w:bottom w:val="single" w:sz="6" w:space="12" w:color="000000"/>
      </w:pBdr>
      <w:shd w:val="clear" w:color="auto" w:fill="CCCCCC"/>
      <w:spacing w:before="2000"/>
      <w:jc w:val="center"/>
    </w:pPr>
    <w:rPr>
      <w:rFonts w:ascii="Arial Narrow" w:hAnsi="Arial Narrow" w:cs="Arial"/>
      <w:b/>
      <w:color w:val="0000FF"/>
      <w:kern w:val="32"/>
      <w:sz w:val="48"/>
      <w:szCs w:val="52"/>
    </w:rPr>
  </w:style>
  <w:style w:type="paragraph" w:customStyle="1" w:styleId="RuleIndented2">
    <w:name w:val="RuleIndented2"/>
    <w:basedOn w:val="RuledIndented"/>
    <w:rsid w:val="00C023CD"/>
    <w:pPr>
      <w:ind w:left="630"/>
    </w:pPr>
  </w:style>
  <w:style w:type="paragraph" w:customStyle="1" w:styleId="contents">
    <w:name w:val="contents"/>
    <w:locked/>
    <w:rsid w:val="00C023CD"/>
    <w:pPr>
      <w:pageBreakBefore/>
      <w:spacing w:before="480" w:after="360"/>
      <w:jc w:val="center"/>
    </w:pPr>
    <w:rPr>
      <w:rFonts w:ascii="Arial" w:hAnsi="Arial"/>
      <w:b/>
      <w:color w:val="0000FF"/>
      <w:sz w:val="40"/>
    </w:rPr>
  </w:style>
  <w:style w:type="paragraph" w:customStyle="1" w:styleId="Copyright">
    <w:name w:val="Copyright"/>
    <w:locked/>
    <w:rsid w:val="00C023CD"/>
    <w:pPr>
      <w:keepNext/>
      <w:tabs>
        <w:tab w:val="left" w:pos="720"/>
        <w:tab w:val="left" w:pos="1440"/>
        <w:tab w:val="left" w:pos="2160"/>
        <w:tab w:val="left" w:pos="2880"/>
        <w:tab w:val="left" w:pos="3600"/>
        <w:tab w:val="left" w:pos="4320"/>
        <w:tab w:val="left" w:pos="5040"/>
        <w:tab w:val="left" w:pos="5760"/>
      </w:tabs>
      <w:spacing w:before="240" w:line="260" w:lineRule="atLeast"/>
      <w:ind w:right="446"/>
    </w:pPr>
    <w:rPr>
      <w:rFonts w:ascii="Arial" w:hAnsi="Arial"/>
      <w:b/>
      <w:color w:val="000000"/>
    </w:rPr>
  </w:style>
  <w:style w:type="paragraph" w:customStyle="1" w:styleId="cpgHd">
    <w:name w:val="cpgHd"/>
    <w:locked/>
    <w:rsid w:val="00C023CD"/>
    <w:pPr>
      <w:spacing w:before="480" w:after="240"/>
      <w:jc w:val="center"/>
    </w:pPr>
    <w:rPr>
      <w:rFonts w:ascii="Arial" w:hAnsi="Arial"/>
      <w:b/>
      <w:bCs/>
      <w:color w:val="0000FF"/>
      <w:sz w:val="48"/>
      <w:lang w:val="en-GB"/>
    </w:rPr>
  </w:style>
  <w:style w:type="character" w:customStyle="1" w:styleId="Subscript">
    <w:name w:val="Subscript"/>
    <w:locked/>
    <w:rsid w:val="00C023CD"/>
    <w:rPr>
      <w:vertAlign w:val="subscript"/>
    </w:rPr>
  </w:style>
  <w:style w:type="character" w:customStyle="1" w:styleId="Superscript">
    <w:name w:val="Superscript"/>
    <w:locked/>
    <w:rsid w:val="00C023CD"/>
    <w:rPr>
      <w:vertAlign w:val="superscript"/>
    </w:rPr>
  </w:style>
  <w:style w:type="paragraph" w:customStyle="1" w:styleId="cpgTitle">
    <w:name w:val="cpgTitle"/>
    <w:locked/>
    <w:rsid w:val="00C023CD"/>
    <w:pPr>
      <w:spacing w:before="360" w:after="600"/>
      <w:jc w:val="center"/>
    </w:pPr>
    <w:rPr>
      <w:rFonts w:ascii="Arial" w:hAnsi="Arial"/>
      <w:b/>
      <w:bCs/>
      <w:sz w:val="36"/>
      <w:szCs w:val="36"/>
      <w:lang w:val="en-GB"/>
    </w:rPr>
  </w:style>
  <w:style w:type="paragraph" w:customStyle="1" w:styleId="DateEdition">
    <w:name w:val="Date/Edition"/>
    <w:semiHidden/>
    <w:locked/>
    <w:rsid w:val="00C023CD"/>
    <w:pPr>
      <w:keepNext/>
      <w:tabs>
        <w:tab w:val="left" w:pos="720"/>
        <w:tab w:val="left" w:pos="1440"/>
        <w:tab w:val="left" w:pos="2160"/>
        <w:tab w:val="left" w:pos="2880"/>
        <w:tab w:val="left" w:pos="3600"/>
        <w:tab w:val="left" w:pos="4320"/>
        <w:tab w:val="left" w:pos="5040"/>
        <w:tab w:val="left" w:pos="5760"/>
      </w:tabs>
      <w:spacing w:after="120" w:line="260" w:lineRule="atLeast"/>
    </w:pPr>
    <w:rPr>
      <w:rFonts w:ascii="Arial" w:hAnsi="Arial"/>
      <w:color w:val="000000"/>
      <w:sz w:val="18"/>
    </w:rPr>
  </w:style>
  <w:style w:type="paragraph" w:customStyle="1" w:styleId="Disclaimer">
    <w:name w:val="Disclaimer"/>
    <w:locked/>
    <w:rsid w:val="00C023CD"/>
    <w:pPr>
      <w:tabs>
        <w:tab w:val="left" w:pos="720"/>
        <w:tab w:val="left" w:pos="1440"/>
        <w:tab w:val="left" w:pos="2160"/>
        <w:tab w:val="left" w:pos="2880"/>
        <w:tab w:val="left" w:pos="3600"/>
        <w:tab w:val="left" w:pos="4320"/>
        <w:tab w:val="left" w:pos="5040"/>
        <w:tab w:val="left" w:pos="5760"/>
      </w:tabs>
      <w:spacing w:after="120" w:line="220" w:lineRule="atLeast"/>
    </w:pPr>
    <w:rPr>
      <w:rFonts w:ascii="Arial" w:hAnsi="Arial"/>
      <w:color w:val="000000"/>
      <w:sz w:val="18"/>
    </w:rPr>
  </w:style>
  <w:style w:type="paragraph" w:customStyle="1" w:styleId="AppxHd2">
    <w:name w:val="AppxHd2"/>
    <w:basedOn w:val="Heading2"/>
    <w:next w:val="Body"/>
    <w:rsid w:val="00C023CD"/>
  </w:style>
  <w:style w:type="paragraph" w:customStyle="1" w:styleId="AppxHd3">
    <w:name w:val="AppxHd3"/>
    <w:basedOn w:val="Heading3"/>
    <w:next w:val="Body"/>
    <w:rsid w:val="00C023CD"/>
  </w:style>
  <w:style w:type="character" w:customStyle="1" w:styleId="Variable">
    <w:name w:val="Variable"/>
    <w:rsid w:val="00C023CD"/>
    <w:rPr>
      <w:rFonts w:ascii="Courier New" w:hAnsi="Courier New"/>
      <w:i/>
    </w:rPr>
  </w:style>
  <w:style w:type="character" w:customStyle="1" w:styleId="VariableBold">
    <w:name w:val="VariableBold"/>
    <w:rsid w:val="00C023CD"/>
    <w:rPr>
      <w:rFonts w:ascii="Courier New" w:hAnsi="Courier New"/>
      <w:b/>
      <w:i/>
    </w:rPr>
  </w:style>
  <w:style w:type="character" w:customStyle="1" w:styleId="LiteralBold">
    <w:name w:val="LiteralBold"/>
    <w:rsid w:val="00C023CD"/>
    <w:rPr>
      <w:rFonts w:ascii="Courier New" w:hAnsi="Courier New"/>
      <w:b/>
    </w:rPr>
  </w:style>
  <w:style w:type="paragraph" w:customStyle="1" w:styleId="AppxHd4">
    <w:name w:val="AppxHd4"/>
    <w:basedOn w:val="Heading4"/>
    <w:next w:val="Body"/>
    <w:rsid w:val="00C023CD"/>
    <w:pPr>
      <w:outlineLvl w:val="9"/>
    </w:pPr>
  </w:style>
  <w:style w:type="paragraph" w:customStyle="1" w:styleId="AppxTaskHeading">
    <w:name w:val="AppxTaskHeading"/>
    <w:next w:val="Numbered"/>
    <w:rsid w:val="00C023CD"/>
    <w:pPr>
      <w:numPr>
        <w:ilvl w:val="1"/>
        <w:numId w:val="7"/>
      </w:numPr>
      <w:spacing w:before="160" w:after="120"/>
    </w:pPr>
    <w:rPr>
      <w:rFonts w:ascii="Arial" w:hAnsi="Arial"/>
      <w:b/>
      <w:color w:val="0000FF"/>
      <w:sz w:val="22"/>
      <w:szCs w:val="24"/>
    </w:rPr>
  </w:style>
  <w:style w:type="character" w:customStyle="1" w:styleId="Literal">
    <w:name w:val="Literal"/>
    <w:rsid w:val="00C023CD"/>
    <w:rPr>
      <w:rFonts w:ascii="Courier New" w:hAnsi="Courier New"/>
    </w:rPr>
  </w:style>
  <w:style w:type="paragraph" w:customStyle="1" w:styleId="AppxTaskHdRestart">
    <w:name w:val="AppxTaskHdRestart"/>
    <w:next w:val="AppxTaskHeading"/>
    <w:autoRedefine/>
    <w:rsid w:val="00C023CD"/>
    <w:pPr>
      <w:keepNext/>
      <w:numPr>
        <w:numId w:val="7"/>
      </w:numPr>
      <w:spacing w:line="60" w:lineRule="exact"/>
    </w:pPr>
    <w:rPr>
      <w:rFonts w:ascii="Arial" w:hAnsi="Arial"/>
      <w:color w:val="FF0000"/>
      <w:szCs w:val="24"/>
    </w:rPr>
  </w:style>
  <w:style w:type="paragraph" w:customStyle="1" w:styleId="HideFilename">
    <w:name w:val="HideFilename"/>
    <w:rsid w:val="00C023CD"/>
    <w:pPr>
      <w:spacing w:line="80" w:lineRule="atLeast"/>
      <w:jc w:val="right"/>
    </w:pPr>
    <w:rPr>
      <w:rFonts w:ascii="Arial" w:hAnsi="Arial" w:cs="Arial"/>
      <w:bCs/>
      <w:vanish/>
      <w:color w:val="FF0000"/>
      <w:sz w:val="8"/>
      <w:szCs w:val="12"/>
    </w:rPr>
  </w:style>
  <w:style w:type="paragraph" w:styleId="DocumentMap">
    <w:name w:val="Document Map"/>
    <w:basedOn w:val="Normal"/>
    <w:semiHidden/>
    <w:locked/>
    <w:rsid w:val="00C023CD"/>
    <w:pPr>
      <w:shd w:val="clear" w:color="auto" w:fill="000080"/>
    </w:pPr>
    <w:rPr>
      <w:rFonts w:ascii="Tahoma" w:hAnsi="Tahoma" w:cs="Tahoma"/>
      <w:szCs w:val="20"/>
    </w:rPr>
  </w:style>
  <w:style w:type="paragraph" w:customStyle="1" w:styleId="CellBodyDEC">
    <w:name w:val="CellBodyDEC"/>
    <w:basedOn w:val="CellBody"/>
    <w:rsid w:val="00C023CD"/>
    <w:pPr>
      <w:tabs>
        <w:tab w:val="decimal" w:pos="360"/>
      </w:tabs>
    </w:pPr>
  </w:style>
  <w:style w:type="paragraph" w:customStyle="1" w:styleId="CellBodyArt">
    <w:name w:val="CellBodyArt"/>
    <w:basedOn w:val="CellBody"/>
    <w:rsid w:val="00C023CD"/>
    <w:pPr>
      <w:spacing w:before="0" w:after="0" w:line="100" w:lineRule="atLeast"/>
      <w:jc w:val="center"/>
    </w:pPr>
  </w:style>
  <w:style w:type="paragraph" w:customStyle="1" w:styleId="Heading50">
    <w:name w:val="Heading_5"/>
    <w:basedOn w:val="Heading4"/>
    <w:next w:val="Indented"/>
    <w:rsid w:val="00051391"/>
    <w:pPr>
      <w:ind w:left="360"/>
      <w:outlineLvl w:val="9"/>
    </w:pPr>
  </w:style>
  <w:style w:type="paragraph" w:customStyle="1" w:styleId="Heading60">
    <w:name w:val="Heading_6"/>
    <w:basedOn w:val="Heading50"/>
    <w:next w:val="Indented2"/>
    <w:rsid w:val="00051391"/>
    <w:pPr>
      <w:ind w:left="648"/>
    </w:pPr>
  </w:style>
  <w:style w:type="character" w:customStyle="1" w:styleId="Green">
    <w:name w:val="Green"/>
    <w:rsid w:val="00C023CD"/>
    <w:rPr>
      <w:color w:val="008000"/>
    </w:rPr>
  </w:style>
  <w:style w:type="character" w:customStyle="1" w:styleId="Symbol">
    <w:name w:val="Symbol"/>
    <w:locked/>
    <w:rsid w:val="00C023CD"/>
    <w:rPr>
      <w:rFonts w:ascii="Symbol" w:hAnsi="Symbol"/>
      <w:color w:val="000000"/>
      <w:sz w:val="18"/>
    </w:rPr>
  </w:style>
  <w:style w:type="paragraph" w:customStyle="1" w:styleId="TableCapRestart">
    <w:name w:val="TableCapRestart"/>
    <w:rsid w:val="00C023CD"/>
    <w:pPr>
      <w:keepNext/>
      <w:numPr>
        <w:numId w:val="39"/>
      </w:numPr>
      <w:spacing w:line="60" w:lineRule="exact"/>
    </w:pPr>
    <w:rPr>
      <w:rFonts w:ascii="Arial" w:hAnsi="Arial" w:cs="AvantGarde"/>
      <w:noProof/>
      <w:color w:val="FF0000"/>
      <w:szCs w:val="18"/>
    </w:rPr>
  </w:style>
  <w:style w:type="character" w:customStyle="1" w:styleId="UPPERCASE">
    <w:name w:val="UPPERCASE"/>
    <w:locked/>
    <w:rsid w:val="00C023CD"/>
    <w:rPr>
      <w:caps/>
    </w:rPr>
  </w:style>
  <w:style w:type="paragraph" w:styleId="Title">
    <w:name w:val="Title"/>
    <w:qFormat/>
    <w:rsid w:val="00C023CD"/>
    <w:pPr>
      <w:spacing w:before="240" w:after="60"/>
      <w:jc w:val="center"/>
      <w:outlineLvl w:val="0"/>
    </w:pPr>
    <w:rPr>
      <w:rFonts w:ascii="Arial" w:hAnsi="Arial" w:cs="Arial"/>
      <w:b/>
      <w:bCs/>
      <w:kern w:val="28"/>
      <w:sz w:val="32"/>
      <w:szCs w:val="32"/>
    </w:rPr>
  </w:style>
  <w:style w:type="character" w:customStyle="1" w:styleId="Red">
    <w:name w:val="Red"/>
    <w:rsid w:val="00C023CD"/>
    <w:rPr>
      <w:color w:val="FF0000"/>
    </w:rPr>
  </w:style>
  <w:style w:type="paragraph" w:styleId="NormalWeb">
    <w:name w:val="Normal (Web)"/>
    <w:basedOn w:val="Normal"/>
    <w:semiHidden/>
    <w:locked/>
    <w:rsid w:val="00C023CD"/>
    <w:rPr>
      <w:rFonts w:ascii="Times New Roman" w:hAnsi="Times New Roman"/>
      <w:sz w:val="24"/>
    </w:rPr>
  </w:style>
  <w:style w:type="paragraph" w:styleId="NormalIndent">
    <w:name w:val="Normal Indent"/>
    <w:basedOn w:val="Normal"/>
    <w:semiHidden/>
    <w:locked/>
    <w:rsid w:val="00C023CD"/>
    <w:pPr>
      <w:ind w:left="720"/>
    </w:pPr>
  </w:style>
  <w:style w:type="paragraph" w:customStyle="1" w:styleId="WarnText">
    <w:name w:val="WarnText"/>
    <w:semiHidden/>
    <w:rsid w:val="00C023CD"/>
    <w:pPr>
      <w:numPr>
        <w:numId w:val="42"/>
      </w:numPr>
    </w:pPr>
    <w:rPr>
      <w:rFonts w:ascii="Arial" w:hAnsi="Arial"/>
      <w:szCs w:val="24"/>
    </w:rPr>
  </w:style>
  <w:style w:type="paragraph" w:customStyle="1" w:styleId="TopSeList">
    <w:name w:val="TopSeList"/>
    <w:rsid w:val="00C023CD"/>
    <w:pPr>
      <w:autoSpaceDE w:val="0"/>
      <w:autoSpaceDN w:val="0"/>
      <w:adjustRightInd w:val="0"/>
      <w:spacing w:line="240" w:lineRule="atLeast"/>
    </w:pPr>
    <w:rPr>
      <w:rFonts w:ascii="Arial" w:hAnsi="Arial" w:cs="Arial"/>
      <w:color w:val="0000FF"/>
    </w:rPr>
  </w:style>
  <w:style w:type="character" w:customStyle="1" w:styleId="BlueBold">
    <w:name w:val="BlueBold"/>
    <w:locked/>
    <w:rsid w:val="00C023CD"/>
    <w:rPr>
      <w:b/>
      <w:color w:val="0000FF"/>
    </w:rPr>
  </w:style>
  <w:style w:type="character" w:customStyle="1" w:styleId="RedBold">
    <w:name w:val="RedBold"/>
    <w:rsid w:val="00C023CD"/>
    <w:rPr>
      <w:b/>
      <w:color w:val="FF0000"/>
    </w:rPr>
  </w:style>
  <w:style w:type="character" w:customStyle="1" w:styleId="GreenBold">
    <w:name w:val="GreenBold"/>
    <w:rsid w:val="00C023CD"/>
    <w:rPr>
      <w:b/>
      <w:color w:val="008000"/>
    </w:rPr>
  </w:style>
  <w:style w:type="character" w:customStyle="1" w:styleId="AmberBold">
    <w:name w:val="AmberBold"/>
    <w:rsid w:val="00C023CD"/>
    <w:rPr>
      <w:b/>
      <w:color w:val="FF9900"/>
    </w:rPr>
  </w:style>
  <w:style w:type="paragraph" w:customStyle="1" w:styleId="WarnBox">
    <w:name w:val="WarnBox"/>
    <w:basedOn w:val="WARNING"/>
    <w:next w:val="WarnText"/>
    <w:semiHidden/>
    <w:rsid w:val="00C023CD"/>
    <w:pPr>
      <w:numPr>
        <w:numId w:val="0"/>
      </w:numPr>
      <w:pBdr>
        <w:top w:val="none" w:sz="0" w:space="0" w:color="auto"/>
        <w:bottom w:val="none" w:sz="0" w:space="0" w:color="auto"/>
      </w:pBdr>
      <w:spacing w:after="120"/>
      <w:jc w:val="center"/>
    </w:pPr>
    <w:rPr>
      <w:rFonts w:cs="Times New Roman"/>
      <w:i w:val="0"/>
      <w:iCs w:val="0"/>
      <w:color w:val="FF0000"/>
      <w:spacing w:val="20"/>
      <w:sz w:val="24"/>
    </w:rPr>
  </w:style>
  <w:style w:type="paragraph" w:customStyle="1" w:styleId="GenDate">
    <w:name w:val="GenDate"/>
    <w:rsid w:val="00C023CD"/>
    <w:pPr>
      <w:jc w:val="right"/>
    </w:pPr>
    <w:rPr>
      <w:rFonts w:ascii="Arial" w:hAnsi="Arial" w:cs="Arial"/>
      <w:b/>
      <w:color w:val="0000FF"/>
      <w:sz w:val="24"/>
      <w:szCs w:val="24"/>
    </w:rPr>
  </w:style>
  <w:style w:type="character" w:customStyle="1" w:styleId="GendateSize">
    <w:name w:val="GendateSize"/>
    <w:rsid w:val="00C023CD"/>
    <w:rPr>
      <w:rFonts w:ascii="Arial" w:hAnsi="Arial"/>
      <w:color w:val="auto"/>
      <w:sz w:val="22"/>
    </w:rPr>
  </w:style>
  <w:style w:type="paragraph" w:customStyle="1" w:styleId="CellBodyNumRestart">
    <w:name w:val="CellBodyNumRestart"/>
    <w:basedOn w:val="CellBodyNum"/>
    <w:rsid w:val="00C023CD"/>
    <w:pPr>
      <w:numPr>
        <w:ilvl w:val="0"/>
      </w:numPr>
      <w:spacing w:before="0" w:after="0" w:line="60" w:lineRule="exact"/>
    </w:pPr>
    <w:rPr>
      <w:color w:val="FF0000"/>
    </w:rPr>
  </w:style>
  <w:style w:type="paragraph" w:customStyle="1" w:styleId="CellBodyNum">
    <w:name w:val="CellBodyNum"/>
    <w:basedOn w:val="CellBody"/>
    <w:rsid w:val="00C023CD"/>
    <w:pPr>
      <w:numPr>
        <w:ilvl w:val="1"/>
        <w:numId w:val="15"/>
      </w:numPr>
      <w:tabs>
        <w:tab w:val="clear" w:pos="432"/>
        <w:tab w:val="clear" w:pos="576"/>
      </w:tabs>
    </w:pPr>
  </w:style>
  <w:style w:type="character" w:styleId="FollowedHyperlink">
    <w:name w:val="FollowedHyperlink"/>
    <w:semiHidden/>
    <w:rsid w:val="00C023CD"/>
    <w:rPr>
      <w:color w:val="800080"/>
      <w:u w:val="single"/>
    </w:rPr>
  </w:style>
  <w:style w:type="character" w:customStyle="1" w:styleId="InlineSym">
    <w:name w:val="InlineSym"/>
    <w:rsid w:val="00C023CD"/>
    <w:rPr>
      <w:bCs/>
      <w:position w:val="-10"/>
    </w:rPr>
  </w:style>
  <w:style w:type="paragraph" w:customStyle="1" w:styleId="Body">
    <w:name w:val="Body"/>
    <w:locked/>
    <w:rsid w:val="00C023CD"/>
    <w:pPr>
      <w:autoSpaceDE w:val="0"/>
      <w:autoSpaceDN w:val="0"/>
      <w:adjustRightInd w:val="0"/>
      <w:spacing w:after="120" w:line="240" w:lineRule="atLeast"/>
    </w:pPr>
    <w:rPr>
      <w:rFonts w:ascii="Arial" w:hAnsi="Arial" w:cs="Palatino"/>
      <w:color w:val="000000"/>
    </w:rPr>
  </w:style>
  <w:style w:type="paragraph" w:customStyle="1" w:styleId="SmBulleted2Singl">
    <w:name w:val="SmBulleted2 Singl"/>
    <w:basedOn w:val="SmBulleted2"/>
    <w:rsid w:val="00C023CD"/>
    <w:pPr>
      <w:numPr>
        <w:ilvl w:val="3"/>
      </w:numPr>
      <w:spacing w:after="0" w:line="240" w:lineRule="auto"/>
    </w:pPr>
  </w:style>
  <w:style w:type="paragraph" w:customStyle="1" w:styleId="IndentedSingle4">
    <w:name w:val="IndentedSingle4"/>
    <w:basedOn w:val="Indented4"/>
    <w:rsid w:val="00C023CD"/>
    <w:pPr>
      <w:spacing w:after="0"/>
    </w:pPr>
  </w:style>
  <w:style w:type="paragraph" w:customStyle="1" w:styleId="SmBulleted3Singl">
    <w:name w:val="SmBulleted3 Singl"/>
    <w:basedOn w:val="SmBulleted3"/>
    <w:rsid w:val="00C023CD"/>
    <w:pPr>
      <w:numPr>
        <w:ilvl w:val="5"/>
      </w:numPr>
      <w:spacing w:after="0"/>
    </w:pPr>
  </w:style>
  <w:style w:type="paragraph" w:customStyle="1" w:styleId="StepNOTE4">
    <w:name w:val="StepNOTE4"/>
    <w:basedOn w:val="StepNOTE3"/>
    <w:rsid w:val="003E0990"/>
    <w:pPr>
      <w:numPr>
        <w:ilvl w:val="4"/>
        <w:numId w:val="1"/>
      </w:numPr>
    </w:pPr>
  </w:style>
  <w:style w:type="character" w:customStyle="1" w:styleId="Hidden">
    <w:name w:val="Hidden"/>
    <w:rsid w:val="00C023CD"/>
    <w:rPr>
      <w:dstrike w:val="0"/>
      <w:vanish/>
      <w:color w:val="000000"/>
      <w:vertAlign w:val="baseline"/>
    </w:rPr>
  </w:style>
  <w:style w:type="paragraph" w:customStyle="1" w:styleId="UpDate">
    <w:name w:val="UpDate"/>
    <w:rsid w:val="00C023CD"/>
    <w:pPr>
      <w:jc w:val="right"/>
    </w:pPr>
    <w:rPr>
      <w:rFonts w:ascii="Arial" w:hAnsi="Arial" w:cs="Arial"/>
      <w:b/>
      <w:iCs/>
      <w:color w:val="0000FF"/>
      <w:sz w:val="24"/>
      <w:szCs w:val="24"/>
    </w:rPr>
  </w:style>
  <w:style w:type="paragraph" w:customStyle="1" w:styleId="LinkTaskHd">
    <w:name w:val="LinkTaskHd"/>
    <w:next w:val="Numbered"/>
    <w:rsid w:val="00C023CD"/>
    <w:pPr>
      <w:numPr>
        <w:ilvl w:val="2"/>
        <w:numId w:val="18"/>
      </w:numPr>
      <w:spacing w:before="160" w:after="120" w:line="240" w:lineRule="atLeast"/>
      <w:outlineLvl w:val="2"/>
    </w:pPr>
    <w:rPr>
      <w:rFonts w:ascii="Arial" w:hAnsi="Arial"/>
      <w:b/>
      <w:color w:val="0000FF"/>
      <w:sz w:val="22"/>
      <w:szCs w:val="24"/>
    </w:rPr>
  </w:style>
  <w:style w:type="paragraph" w:customStyle="1" w:styleId="LinkTaskHdRestart">
    <w:name w:val="LinkTaskHdRestart"/>
    <w:rsid w:val="00C023CD"/>
    <w:pPr>
      <w:numPr>
        <w:ilvl w:val="1"/>
        <w:numId w:val="18"/>
      </w:numPr>
      <w:spacing w:line="60" w:lineRule="exact"/>
    </w:pPr>
    <w:rPr>
      <w:rFonts w:ascii="Arial" w:hAnsi="Arial"/>
      <w:color w:val="FF0000"/>
      <w:szCs w:val="24"/>
    </w:rPr>
  </w:style>
  <w:style w:type="paragraph" w:customStyle="1" w:styleId="InsertTextBookmark">
    <w:name w:val="InsertTextBookmark"/>
    <w:basedOn w:val="Extraspacesm"/>
    <w:rsid w:val="00C023CD"/>
    <w:pPr>
      <w:spacing w:line="40" w:lineRule="exact"/>
    </w:pPr>
    <w:rPr>
      <w:color w:val="FF0000"/>
      <w:sz w:val="18"/>
    </w:rPr>
  </w:style>
  <w:style w:type="paragraph" w:styleId="BalloonText">
    <w:name w:val="Balloon Text"/>
    <w:basedOn w:val="Normal"/>
    <w:link w:val="BalloonTextChar"/>
    <w:locked/>
    <w:rsid w:val="000618F4"/>
    <w:rPr>
      <w:rFonts w:ascii="Tahoma" w:hAnsi="Tahoma" w:cs="Tahoma"/>
      <w:sz w:val="16"/>
      <w:szCs w:val="16"/>
    </w:rPr>
  </w:style>
  <w:style w:type="character" w:customStyle="1" w:styleId="BalloonTextChar">
    <w:name w:val="Balloon Text Char"/>
    <w:link w:val="BalloonText"/>
    <w:rsid w:val="000618F4"/>
    <w:rPr>
      <w:rFonts w:ascii="Tahoma" w:hAnsi="Tahoma" w:cs="Tahoma"/>
      <w:sz w:val="16"/>
      <w:szCs w:val="16"/>
    </w:rPr>
  </w:style>
  <w:style w:type="character" w:styleId="CommentReference">
    <w:name w:val="annotation reference"/>
    <w:basedOn w:val="DefaultParagraphFont"/>
    <w:locked/>
    <w:rsid w:val="009B2F12"/>
    <w:rPr>
      <w:sz w:val="18"/>
      <w:szCs w:val="18"/>
    </w:rPr>
  </w:style>
  <w:style w:type="paragraph" w:styleId="CommentText">
    <w:name w:val="annotation text"/>
    <w:basedOn w:val="Normal"/>
    <w:link w:val="CommentTextChar"/>
    <w:locked/>
    <w:rsid w:val="009B2F12"/>
    <w:rPr>
      <w:sz w:val="24"/>
    </w:rPr>
  </w:style>
  <w:style w:type="character" w:customStyle="1" w:styleId="CommentTextChar">
    <w:name w:val="Comment Text Char"/>
    <w:basedOn w:val="DefaultParagraphFont"/>
    <w:link w:val="CommentText"/>
    <w:rsid w:val="009B2F12"/>
    <w:rPr>
      <w:rFonts w:ascii="Arial" w:hAnsi="Arial"/>
      <w:sz w:val="24"/>
      <w:szCs w:val="24"/>
    </w:rPr>
  </w:style>
  <w:style w:type="paragraph" w:styleId="CommentSubject">
    <w:name w:val="annotation subject"/>
    <w:basedOn w:val="CommentText"/>
    <w:next w:val="CommentText"/>
    <w:link w:val="CommentSubjectChar"/>
    <w:locked/>
    <w:rsid w:val="009B2F12"/>
    <w:rPr>
      <w:b/>
      <w:bCs/>
      <w:sz w:val="20"/>
      <w:szCs w:val="20"/>
    </w:rPr>
  </w:style>
  <w:style w:type="character" w:customStyle="1" w:styleId="CommentSubjectChar">
    <w:name w:val="Comment Subject Char"/>
    <w:basedOn w:val="CommentTextChar"/>
    <w:link w:val="CommentSubject"/>
    <w:rsid w:val="009B2F12"/>
    <w:rPr>
      <w:rFonts w:ascii="Arial" w:hAnsi="Arial"/>
      <w:b/>
      <w:bCs/>
      <w:sz w:val="24"/>
      <w:szCs w:val="24"/>
    </w:rPr>
  </w:style>
  <w:style w:type="character" w:customStyle="1" w:styleId="Heading1Char">
    <w:name w:val="Heading 1 Char"/>
    <w:basedOn w:val="DefaultParagraphFont"/>
    <w:link w:val="Heading1"/>
    <w:rsid w:val="00C648AD"/>
    <w:rPr>
      <w:rFonts w:ascii="Arial" w:hAnsi="Arial" w:cs="Arial"/>
      <w:b/>
      <w:bCs/>
      <w:color w:val="0000FF"/>
      <w:sz w:val="32"/>
      <w:szCs w:val="24"/>
    </w:rPr>
  </w:style>
  <w:style w:type="character" w:customStyle="1" w:styleId="Heading2Char">
    <w:name w:val="Heading 2 Char"/>
    <w:basedOn w:val="DefaultParagraphFont"/>
    <w:link w:val="Heading2"/>
    <w:rsid w:val="00C648AD"/>
    <w:rPr>
      <w:rFonts w:ascii="Arial Narrow" w:hAnsi="Arial Narrow" w:cs="Arial"/>
      <w:b/>
      <w:color w:val="0000FF"/>
      <w:sz w:val="2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
    <w:qFormat/>
    <w:rsid w:val="00C023CD"/>
    <w:rPr>
      <w:rFonts w:ascii="Arial" w:hAnsi="Arial"/>
      <w:szCs w:val="24"/>
    </w:rPr>
  </w:style>
  <w:style w:type="paragraph" w:styleId="Heading1">
    <w:name w:val="heading 1"/>
    <w:next w:val="Body"/>
    <w:link w:val="Heading1Char"/>
    <w:qFormat/>
    <w:locked/>
    <w:rsid w:val="00C023CD"/>
    <w:pPr>
      <w:keepNext/>
      <w:autoSpaceDE w:val="0"/>
      <w:autoSpaceDN w:val="0"/>
      <w:adjustRightInd w:val="0"/>
      <w:spacing w:before="160" w:after="200"/>
      <w:outlineLvl w:val="0"/>
    </w:pPr>
    <w:rPr>
      <w:rFonts w:ascii="Arial" w:hAnsi="Arial" w:cs="Arial"/>
      <w:b/>
      <w:bCs/>
      <w:color w:val="0000FF"/>
      <w:sz w:val="32"/>
      <w:szCs w:val="24"/>
    </w:rPr>
  </w:style>
  <w:style w:type="paragraph" w:styleId="Heading2">
    <w:name w:val="heading 2"/>
    <w:next w:val="Body"/>
    <w:link w:val="Heading2Char"/>
    <w:qFormat/>
    <w:locked/>
    <w:rsid w:val="00C023CD"/>
    <w:pPr>
      <w:keepNext/>
      <w:spacing w:before="160" w:after="120"/>
      <w:outlineLvl w:val="1"/>
    </w:pPr>
    <w:rPr>
      <w:rFonts w:ascii="Arial Narrow" w:hAnsi="Arial Narrow" w:cs="Arial"/>
      <w:b/>
      <w:color w:val="0000FF"/>
      <w:sz w:val="28"/>
      <w:szCs w:val="22"/>
    </w:rPr>
  </w:style>
  <w:style w:type="paragraph" w:styleId="Heading3">
    <w:name w:val="heading 3"/>
    <w:next w:val="Body"/>
    <w:qFormat/>
    <w:locked/>
    <w:rsid w:val="00C023CD"/>
    <w:pPr>
      <w:keepNext/>
      <w:spacing w:before="160" w:after="120"/>
      <w:outlineLvl w:val="2"/>
    </w:pPr>
    <w:rPr>
      <w:rFonts w:ascii="Arial Narrow" w:hAnsi="Arial Narrow" w:cs="Arial"/>
      <w:b/>
      <w:bCs/>
      <w:color w:val="0000FF"/>
      <w:sz w:val="24"/>
      <w:szCs w:val="22"/>
    </w:rPr>
  </w:style>
  <w:style w:type="paragraph" w:styleId="Heading4">
    <w:name w:val="heading 4"/>
    <w:basedOn w:val="Heading3"/>
    <w:next w:val="Body"/>
    <w:qFormat/>
    <w:locked/>
    <w:rsid w:val="00C023CD"/>
    <w:pPr>
      <w:outlineLvl w:val="3"/>
    </w:pPr>
    <w:rPr>
      <w:bCs w:val="0"/>
      <w:i/>
      <w:szCs w:val="28"/>
    </w:rPr>
  </w:style>
  <w:style w:type="paragraph" w:styleId="Heading5">
    <w:name w:val="heading 5"/>
    <w:next w:val="Indented"/>
    <w:qFormat/>
    <w:locked/>
    <w:rsid w:val="00C023CD"/>
    <w:pPr>
      <w:ind w:left="1440"/>
      <w:outlineLvl w:val="4"/>
    </w:pPr>
    <w:rPr>
      <w:rFonts w:ascii="Courier" w:hAnsi="Courier" w:cs="Arial"/>
      <w:b/>
      <w:i/>
      <w:color w:val="000000"/>
      <w:sz w:val="22"/>
      <w:szCs w:val="28"/>
    </w:rPr>
  </w:style>
  <w:style w:type="paragraph" w:styleId="Heading6">
    <w:name w:val="heading 6"/>
    <w:next w:val="Indented2"/>
    <w:qFormat/>
    <w:locked/>
    <w:rsid w:val="00C023CD"/>
    <w:pPr>
      <w:ind w:left="1440"/>
      <w:outlineLvl w:val="5"/>
    </w:pPr>
    <w:rPr>
      <w:rFonts w:ascii="Courier" w:hAnsi="Courier" w:cs="Arial"/>
      <w:b/>
      <w:i/>
      <w:color w:val="000000"/>
      <w:sz w:val="22"/>
      <w:szCs w:val="28"/>
    </w:rPr>
  </w:style>
  <w:style w:type="paragraph" w:styleId="Heading7">
    <w:name w:val="heading 7"/>
    <w:basedOn w:val="Heading6"/>
    <w:next w:val="Normal"/>
    <w:qFormat/>
    <w:locked/>
    <w:rsid w:val="00C023CD"/>
    <w:pPr>
      <w:numPr>
        <w:ilvl w:val="6"/>
        <w:numId w:val="17"/>
      </w:numPr>
      <w:outlineLvl w:val="6"/>
    </w:pPr>
    <w:rPr>
      <w:sz w:val="24"/>
    </w:rPr>
  </w:style>
  <w:style w:type="paragraph" w:styleId="Heading8">
    <w:name w:val="heading 8"/>
    <w:basedOn w:val="Heading7"/>
    <w:next w:val="Normal"/>
    <w:qFormat/>
    <w:locked/>
    <w:rsid w:val="00C023CD"/>
    <w:pPr>
      <w:numPr>
        <w:ilvl w:val="7"/>
      </w:numPr>
      <w:outlineLvl w:val="7"/>
    </w:pPr>
    <w:rPr>
      <w:i w:val="0"/>
      <w:iCs/>
    </w:rPr>
  </w:style>
  <w:style w:type="paragraph" w:styleId="Heading9">
    <w:name w:val="heading 9"/>
    <w:basedOn w:val="Heading8"/>
    <w:next w:val="Normal"/>
    <w:qFormat/>
    <w:locked/>
    <w:rsid w:val="00C023CD"/>
    <w:pPr>
      <w:numPr>
        <w:ilvl w:val="8"/>
      </w:numPr>
      <w:outlineLvl w:val="8"/>
    </w:pPr>
    <w:rPr>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NOTE">
    <w:name w:val="StepNOTE"/>
    <w:basedOn w:val="NOTE"/>
    <w:locked/>
    <w:rsid w:val="00C023CD"/>
    <w:pPr>
      <w:numPr>
        <w:ilvl w:val="1"/>
      </w:numPr>
    </w:pPr>
  </w:style>
  <w:style w:type="paragraph" w:customStyle="1" w:styleId="SmBulleted">
    <w:name w:val="SmBulleted"/>
    <w:rsid w:val="00C023CD"/>
    <w:pPr>
      <w:numPr>
        <w:numId w:val="33"/>
      </w:numPr>
      <w:spacing w:after="120" w:line="240" w:lineRule="atLeast"/>
    </w:pPr>
    <w:rPr>
      <w:rFonts w:ascii="Arial" w:hAnsi="Arial"/>
      <w:szCs w:val="24"/>
    </w:rPr>
  </w:style>
  <w:style w:type="character" w:customStyle="1" w:styleId="Bold">
    <w:name w:val="Bold"/>
    <w:locked/>
    <w:rsid w:val="00C023CD"/>
    <w:rPr>
      <w:b/>
    </w:rPr>
  </w:style>
  <w:style w:type="paragraph" w:customStyle="1" w:styleId="AppxHd1">
    <w:name w:val="AppxHd1"/>
    <w:next w:val="Body"/>
    <w:locked/>
    <w:rsid w:val="00C023CD"/>
    <w:pPr>
      <w:keepNext/>
      <w:pageBreakBefore/>
      <w:numPr>
        <w:ilvl w:val="5"/>
        <w:numId w:val="6"/>
      </w:numPr>
      <w:spacing w:before="160" w:after="120"/>
      <w:outlineLvl w:val="0"/>
    </w:pPr>
    <w:rPr>
      <w:rFonts w:ascii="Arial" w:hAnsi="Arial" w:cs="Arial"/>
      <w:b/>
      <w:bCs/>
      <w:iCs/>
      <w:noProof/>
      <w:color w:val="0000FF"/>
      <w:sz w:val="28"/>
      <w:szCs w:val="28"/>
    </w:rPr>
  </w:style>
  <w:style w:type="paragraph" w:customStyle="1" w:styleId="SmBulleted2">
    <w:name w:val="SmBulleted2"/>
    <w:basedOn w:val="SmBulleted"/>
    <w:rsid w:val="00C023CD"/>
    <w:pPr>
      <w:numPr>
        <w:ilvl w:val="2"/>
      </w:numPr>
    </w:pPr>
  </w:style>
  <w:style w:type="paragraph" w:styleId="EnvelopeAddress">
    <w:name w:val="envelope address"/>
    <w:basedOn w:val="Normal"/>
    <w:semiHidden/>
    <w:locked/>
    <w:rsid w:val="00C023CD"/>
    <w:pPr>
      <w:framePr w:w="7920" w:h="1980" w:hRule="exact" w:hSpace="180" w:wrap="auto" w:hAnchor="page" w:xAlign="center" w:yAlign="bottom"/>
      <w:ind w:left="2880"/>
    </w:pPr>
    <w:rPr>
      <w:rFonts w:cs="Arial"/>
      <w:sz w:val="24"/>
    </w:rPr>
  </w:style>
  <w:style w:type="paragraph" w:customStyle="1" w:styleId="SmBulletedSingl">
    <w:name w:val="SmBulleted Singl"/>
    <w:basedOn w:val="SmBulleted"/>
    <w:rsid w:val="00C023CD"/>
    <w:pPr>
      <w:numPr>
        <w:ilvl w:val="1"/>
      </w:numPr>
      <w:spacing w:after="0"/>
    </w:pPr>
  </w:style>
  <w:style w:type="paragraph" w:customStyle="1" w:styleId="TableTitle">
    <w:name w:val="TableTitle"/>
    <w:locked/>
    <w:rsid w:val="00C023CD"/>
    <w:pPr>
      <w:keepNext/>
      <w:spacing w:before="240" w:after="120" w:line="240" w:lineRule="atLeast"/>
      <w:jc w:val="center"/>
    </w:pPr>
    <w:rPr>
      <w:rFonts w:ascii="Arial" w:hAnsi="Arial" w:cs="AvantGarde"/>
      <w:b/>
      <w:noProof/>
      <w:color w:val="000000"/>
    </w:rPr>
  </w:style>
  <w:style w:type="paragraph" w:customStyle="1" w:styleId="SmBulleted3">
    <w:name w:val="SmBulleted3"/>
    <w:basedOn w:val="SmBulleted2"/>
    <w:rsid w:val="00C023CD"/>
    <w:pPr>
      <w:numPr>
        <w:ilvl w:val="4"/>
      </w:numPr>
    </w:pPr>
  </w:style>
  <w:style w:type="paragraph" w:styleId="BodyText">
    <w:name w:val="Body Text"/>
    <w:basedOn w:val="Normal"/>
    <w:semiHidden/>
    <w:locked/>
    <w:rsid w:val="00C023CD"/>
    <w:pPr>
      <w:spacing w:after="120"/>
    </w:pPr>
  </w:style>
  <w:style w:type="character" w:styleId="Emphasis">
    <w:name w:val="Emphasis"/>
    <w:qFormat/>
    <w:locked/>
    <w:rsid w:val="00C023CD"/>
    <w:rPr>
      <w:rFonts w:cs="Times New Roman"/>
      <w:i/>
      <w:iCs/>
    </w:rPr>
  </w:style>
  <w:style w:type="paragraph" w:customStyle="1" w:styleId="Bulleted3">
    <w:name w:val="Bulleted3"/>
    <w:basedOn w:val="Bulleted2"/>
    <w:locked/>
    <w:rsid w:val="00C023CD"/>
    <w:pPr>
      <w:numPr>
        <w:ilvl w:val="4"/>
      </w:numPr>
    </w:pPr>
  </w:style>
  <w:style w:type="character" w:customStyle="1" w:styleId="Input">
    <w:name w:val="Input"/>
    <w:locked/>
    <w:rsid w:val="00C023CD"/>
    <w:rPr>
      <w:rFonts w:ascii="Courier New" w:hAnsi="Courier New"/>
      <w:b/>
      <w:color w:val="000000"/>
    </w:rPr>
  </w:style>
  <w:style w:type="character" w:customStyle="1" w:styleId="Blue">
    <w:name w:val="Blue"/>
    <w:locked/>
    <w:rsid w:val="00C023CD"/>
    <w:rPr>
      <w:color w:val="0000FF"/>
    </w:rPr>
  </w:style>
  <w:style w:type="table" w:styleId="TableGrid">
    <w:name w:val="Table Grid"/>
    <w:basedOn w:val="TableNormal"/>
    <w:locked/>
    <w:rsid w:val="00C023CD"/>
    <w:rPr>
      <w:rFonts w:ascii="Arial" w:hAnsi="Aria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tblPr/>
      <w:tcPr>
        <w:tcBorders>
          <w:bottom w:val="double" w:sz="4" w:space="0" w:color="auto"/>
        </w:tcBorders>
        <w:shd w:val="clear" w:color="auto" w:fill="E0E0E0"/>
      </w:tcPr>
    </w:tblStylePr>
  </w:style>
  <w:style w:type="paragraph" w:customStyle="1" w:styleId="Ruled">
    <w:name w:val="Ruled"/>
    <w:basedOn w:val="Body"/>
    <w:rsid w:val="00C023CD"/>
    <w:pPr>
      <w:tabs>
        <w:tab w:val="left" w:leader="underscore" w:pos="9360"/>
      </w:tabs>
    </w:pPr>
  </w:style>
  <w:style w:type="paragraph" w:customStyle="1" w:styleId="Extraspacelg">
    <w:name w:val="Extra space lg"/>
    <w:locked/>
    <w:rsid w:val="00C023CD"/>
    <w:rPr>
      <w:rFonts w:ascii="Arial" w:hAnsi="Arial" w:cs="Palatino"/>
      <w:noProof/>
      <w:color w:val="000000"/>
      <w:sz w:val="36"/>
      <w:szCs w:val="24"/>
    </w:rPr>
  </w:style>
  <w:style w:type="character" w:customStyle="1" w:styleId="Amber">
    <w:name w:val="Amber"/>
    <w:rsid w:val="00C023CD"/>
    <w:rPr>
      <w:color w:val="FF9900"/>
    </w:rPr>
  </w:style>
  <w:style w:type="paragraph" w:customStyle="1" w:styleId="cpgInfo1">
    <w:name w:val="cpgInfo_1"/>
    <w:semiHidden/>
    <w:rsid w:val="00C023CD"/>
    <w:pPr>
      <w:framePr w:hSpace="180" w:wrap="around" w:vAnchor="text" w:hAnchor="margin" w:y="296"/>
      <w:spacing w:before="40" w:after="40"/>
    </w:pPr>
    <w:rPr>
      <w:rFonts w:ascii="Arial" w:hAnsi="Arial" w:cs="Arial"/>
      <w:b/>
      <w:bCs/>
      <w:color w:val="0000FF"/>
      <w:lang w:val="en-GB"/>
    </w:rPr>
  </w:style>
  <w:style w:type="character" w:customStyle="1" w:styleId="ProgramScreen">
    <w:name w:val="Program/Screen"/>
    <w:locked/>
    <w:rsid w:val="00C023CD"/>
    <w:rPr>
      <w:rFonts w:ascii="Courier New" w:hAnsi="Courier New"/>
    </w:rPr>
  </w:style>
  <w:style w:type="character" w:customStyle="1" w:styleId="UnderlineBold">
    <w:name w:val="UnderlineBold"/>
    <w:rsid w:val="00C023CD"/>
    <w:rPr>
      <w:b/>
      <w:u w:val="single"/>
    </w:rPr>
  </w:style>
  <w:style w:type="paragraph" w:styleId="BodyText2">
    <w:name w:val="Body Text 2"/>
    <w:basedOn w:val="Normal"/>
    <w:semiHidden/>
    <w:locked/>
    <w:rsid w:val="00C023CD"/>
    <w:pPr>
      <w:spacing w:after="120" w:line="480" w:lineRule="auto"/>
    </w:pPr>
  </w:style>
  <w:style w:type="character" w:customStyle="1" w:styleId="Underline">
    <w:name w:val="Underline"/>
    <w:locked/>
    <w:rsid w:val="00C023CD"/>
    <w:rPr>
      <w:u w:val="single"/>
    </w:rPr>
  </w:style>
  <w:style w:type="paragraph" w:customStyle="1" w:styleId="StepHdRestart">
    <w:name w:val="StepHdRestart"/>
    <w:rsid w:val="00C023CD"/>
    <w:pPr>
      <w:numPr>
        <w:numId w:val="36"/>
      </w:numPr>
      <w:spacing w:line="60" w:lineRule="exact"/>
    </w:pPr>
    <w:rPr>
      <w:rFonts w:ascii="Arial" w:hAnsi="Arial"/>
      <w:color w:val="FF0000"/>
      <w:sz w:val="22"/>
      <w:szCs w:val="24"/>
    </w:rPr>
  </w:style>
  <w:style w:type="paragraph" w:customStyle="1" w:styleId="RuledIndented">
    <w:name w:val="RuledIndented"/>
    <w:basedOn w:val="Ruled"/>
    <w:rsid w:val="00C023CD"/>
    <w:pPr>
      <w:ind w:left="360"/>
    </w:pPr>
  </w:style>
  <w:style w:type="paragraph" w:customStyle="1" w:styleId="AlphaNumbered">
    <w:name w:val="AlphaNumbered"/>
    <w:locked/>
    <w:rsid w:val="00C023CD"/>
    <w:pPr>
      <w:numPr>
        <w:ilvl w:val="1"/>
        <w:numId w:val="5"/>
      </w:numPr>
      <w:autoSpaceDE w:val="0"/>
      <w:autoSpaceDN w:val="0"/>
      <w:adjustRightInd w:val="0"/>
      <w:spacing w:after="120" w:line="240" w:lineRule="atLeast"/>
    </w:pPr>
    <w:rPr>
      <w:rFonts w:ascii="Arial" w:hAnsi="Arial" w:cs="Arial"/>
      <w:color w:val="000000"/>
    </w:rPr>
  </w:style>
  <w:style w:type="paragraph" w:customStyle="1" w:styleId="AlphaNumbered2">
    <w:name w:val="AlphaNumbered2"/>
    <w:basedOn w:val="AlphaNumbered"/>
    <w:locked/>
    <w:rsid w:val="00C023CD"/>
    <w:pPr>
      <w:numPr>
        <w:ilvl w:val="3"/>
      </w:numPr>
    </w:pPr>
  </w:style>
  <w:style w:type="paragraph" w:customStyle="1" w:styleId="Numbered1">
    <w:name w:val="Numbered1"/>
    <w:locked/>
    <w:rsid w:val="00C023CD"/>
    <w:pPr>
      <w:numPr>
        <w:ilvl w:val="1"/>
        <w:numId w:val="29"/>
      </w:numPr>
      <w:spacing w:after="120" w:line="240" w:lineRule="atLeast"/>
    </w:pPr>
    <w:rPr>
      <w:rFonts w:ascii="Arial" w:hAnsi="Arial"/>
      <w:color w:val="000000"/>
      <w:szCs w:val="24"/>
    </w:rPr>
  </w:style>
  <w:style w:type="paragraph" w:customStyle="1" w:styleId="TopSelTitles">
    <w:name w:val="TopSelTitles"/>
    <w:rsid w:val="00C023CD"/>
    <w:pPr>
      <w:spacing w:line="240" w:lineRule="exact"/>
      <w:jc w:val="center"/>
    </w:pPr>
    <w:rPr>
      <w:rFonts w:ascii="Arial Black" w:hAnsi="Arial Black"/>
      <w:bCs/>
      <w:color w:val="FFFFFF"/>
      <w:spacing w:val="60"/>
      <w:sz w:val="24"/>
      <w:szCs w:val="28"/>
    </w:rPr>
  </w:style>
  <w:style w:type="paragraph" w:customStyle="1" w:styleId="solve">
    <w:name w:val="solve"/>
    <w:locked/>
    <w:rsid w:val="00C023CD"/>
    <w:pPr>
      <w:framePr w:hSpace="187" w:wrap="around" w:vAnchor="text" w:hAnchor="text" w:xAlign="right" w:y="1"/>
      <w:autoSpaceDE w:val="0"/>
      <w:autoSpaceDN w:val="0"/>
      <w:adjustRightInd w:val="0"/>
      <w:spacing w:before="20" w:line="200" w:lineRule="atLeast"/>
      <w:jc w:val="right"/>
    </w:pPr>
    <w:rPr>
      <w:rFonts w:ascii="Arial" w:hAnsi="Arial" w:cs="Palatino"/>
      <w:i/>
      <w:color w:val="000000"/>
    </w:rPr>
  </w:style>
  <w:style w:type="paragraph" w:styleId="BlockText">
    <w:name w:val="Block Text"/>
    <w:basedOn w:val="Normal"/>
    <w:semiHidden/>
    <w:locked/>
    <w:rsid w:val="00C023CD"/>
    <w:pPr>
      <w:spacing w:after="120"/>
      <w:ind w:left="1440" w:right="1440"/>
    </w:pPr>
  </w:style>
  <w:style w:type="paragraph" w:styleId="BodyText3">
    <w:name w:val="Body Text 3"/>
    <w:basedOn w:val="Normal"/>
    <w:semiHidden/>
    <w:locked/>
    <w:rsid w:val="00C023CD"/>
    <w:pPr>
      <w:spacing w:after="120"/>
    </w:pPr>
    <w:rPr>
      <w:sz w:val="16"/>
      <w:szCs w:val="16"/>
    </w:rPr>
  </w:style>
  <w:style w:type="paragraph" w:styleId="BodyTextFirstIndent">
    <w:name w:val="Body Text First Indent"/>
    <w:basedOn w:val="BodyText"/>
    <w:semiHidden/>
    <w:locked/>
    <w:rsid w:val="00C023CD"/>
    <w:pPr>
      <w:ind w:firstLine="210"/>
    </w:pPr>
  </w:style>
  <w:style w:type="paragraph" w:styleId="BodyTextIndent">
    <w:name w:val="Body Text Indent"/>
    <w:basedOn w:val="Normal"/>
    <w:semiHidden/>
    <w:locked/>
    <w:rsid w:val="00C023CD"/>
    <w:pPr>
      <w:spacing w:after="120"/>
      <w:ind w:left="360"/>
    </w:pPr>
  </w:style>
  <w:style w:type="paragraph" w:styleId="BodyTextFirstIndent2">
    <w:name w:val="Body Text First Indent 2"/>
    <w:basedOn w:val="BodyTextIndent"/>
    <w:semiHidden/>
    <w:locked/>
    <w:rsid w:val="00C023CD"/>
    <w:pPr>
      <w:ind w:firstLine="210"/>
    </w:pPr>
  </w:style>
  <w:style w:type="paragraph" w:styleId="BodyTextIndent2">
    <w:name w:val="Body Text Indent 2"/>
    <w:basedOn w:val="Normal"/>
    <w:semiHidden/>
    <w:locked/>
    <w:rsid w:val="00C023CD"/>
    <w:pPr>
      <w:spacing w:after="120" w:line="480" w:lineRule="auto"/>
      <w:ind w:left="360"/>
    </w:pPr>
  </w:style>
  <w:style w:type="paragraph" w:customStyle="1" w:styleId="CellBodyBullet">
    <w:name w:val="CellBodyBullet"/>
    <w:basedOn w:val="CellBody"/>
    <w:rsid w:val="00C023CD"/>
    <w:pPr>
      <w:keepNext/>
      <w:keepLines/>
      <w:widowControl/>
      <w:numPr>
        <w:numId w:val="13"/>
      </w:numPr>
      <w:tabs>
        <w:tab w:val="clear" w:pos="144"/>
        <w:tab w:val="clear" w:pos="1008"/>
      </w:tabs>
    </w:pPr>
  </w:style>
  <w:style w:type="table" w:styleId="Table3Deffects1">
    <w:name w:val="Table 3D effects 1"/>
    <w:basedOn w:val="TableNormal"/>
    <w:semiHidden/>
    <w:locked/>
    <w:rsid w:val="00C023C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BoxList">
    <w:name w:val="BoxList"/>
    <w:locked/>
    <w:rsid w:val="00C023CD"/>
    <w:pPr>
      <w:numPr>
        <w:numId w:val="9"/>
      </w:numPr>
      <w:autoSpaceDE w:val="0"/>
      <w:autoSpaceDN w:val="0"/>
      <w:adjustRightInd w:val="0"/>
      <w:spacing w:before="60" w:after="60" w:line="240" w:lineRule="atLeast"/>
    </w:pPr>
    <w:rPr>
      <w:rFonts w:ascii="Arial" w:hAnsi="Arial" w:cs="Arial"/>
      <w:szCs w:val="24"/>
    </w:rPr>
  </w:style>
  <w:style w:type="paragraph" w:customStyle="1" w:styleId="StepHeading">
    <w:name w:val="StepHeading"/>
    <w:next w:val="Numbered"/>
    <w:rsid w:val="00C023CD"/>
    <w:pPr>
      <w:numPr>
        <w:ilvl w:val="1"/>
        <w:numId w:val="36"/>
      </w:numPr>
      <w:spacing w:before="160" w:after="120"/>
      <w:outlineLvl w:val="4"/>
    </w:pPr>
    <w:rPr>
      <w:rFonts w:ascii="Arial" w:hAnsi="Arial"/>
      <w:b/>
      <w:color w:val="0000FF"/>
      <w:sz w:val="22"/>
      <w:szCs w:val="24"/>
    </w:rPr>
  </w:style>
  <w:style w:type="paragraph" w:customStyle="1" w:styleId="AlphaList">
    <w:name w:val="AlphaList"/>
    <w:rsid w:val="00C023CD"/>
    <w:pPr>
      <w:numPr>
        <w:ilvl w:val="1"/>
        <w:numId w:val="4"/>
      </w:numPr>
      <w:spacing w:after="60" w:line="240" w:lineRule="atLeast"/>
    </w:pPr>
    <w:rPr>
      <w:rFonts w:ascii="Arial" w:hAnsi="Arial" w:cs="Arial"/>
      <w:color w:val="000000"/>
    </w:rPr>
  </w:style>
  <w:style w:type="character" w:styleId="HTMLAcronym">
    <w:name w:val="HTML Acronym"/>
    <w:semiHidden/>
    <w:locked/>
    <w:rsid w:val="00C023CD"/>
  </w:style>
  <w:style w:type="paragraph" w:styleId="HTMLAddress">
    <w:name w:val="HTML Address"/>
    <w:semiHidden/>
    <w:locked/>
    <w:rsid w:val="00C023CD"/>
    <w:rPr>
      <w:rFonts w:ascii="Arial" w:hAnsi="Arial"/>
      <w:i/>
      <w:iCs/>
      <w:szCs w:val="24"/>
    </w:rPr>
  </w:style>
  <w:style w:type="character" w:styleId="HTMLCite">
    <w:name w:val="HTML Cite"/>
    <w:semiHidden/>
    <w:locked/>
    <w:rsid w:val="00C023CD"/>
    <w:rPr>
      <w:i/>
      <w:iCs/>
    </w:rPr>
  </w:style>
  <w:style w:type="character" w:styleId="HTMLCode">
    <w:name w:val="HTML Code"/>
    <w:semiHidden/>
    <w:locked/>
    <w:rsid w:val="00C023CD"/>
    <w:rPr>
      <w:rFonts w:ascii="Courier New" w:hAnsi="Courier New" w:cs="Courier New"/>
      <w:sz w:val="20"/>
      <w:szCs w:val="20"/>
    </w:rPr>
  </w:style>
  <w:style w:type="character" w:styleId="HTMLDefinition">
    <w:name w:val="HTML Definition"/>
    <w:semiHidden/>
    <w:locked/>
    <w:rsid w:val="00C023CD"/>
    <w:rPr>
      <w:i/>
      <w:iCs/>
    </w:rPr>
  </w:style>
  <w:style w:type="character" w:styleId="HTMLKeyboard">
    <w:name w:val="HTML Keyboard"/>
    <w:semiHidden/>
    <w:locked/>
    <w:rsid w:val="00C023CD"/>
    <w:rPr>
      <w:rFonts w:ascii="Courier New" w:hAnsi="Courier New" w:cs="Courier New"/>
      <w:sz w:val="20"/>
      <w:szCs w:val="20"/>
    </w:rPr>
  </w:style>
  <w:style w:type="paragraph" w:styleId="HTMLPreformatted">
    <w:name w:val="HTML Preformatted"/>
    <w:semiHidden/>
    <w:locked/>
    <w:rsid w:val="00C023CD"/>
    <w:rPr>
      <w:rFonts w:ascii="Courier New" w:hAnsi="Courier New" w:cs="Courier New"/>
    </w:rPr>
  </w:style>
  <w:style w:type="paragraph" w:customStyle="1" w:styleId="BodySingle">
    <w:name w:val="BodySingle"/>
    <w:locked/>
    <w:rsid w:val="00C023CD"/>
    <w:pPr>
      <w:autoSpaceDE w:val="0"/>
      <w:autoSpaceDN w:val="0"/>
      <w:adjustRightInd w:val="0"/>
      <w:spacing w:line="240" w:lineRule="atLeast"/>
    </w:pPr>
    <w:rPr>
      <w:rFonts w:ascii="Arial" w:hAnsi="Arial" w:cs="Arial"/>
      <w:color w:val="000000"/>
    </w:rPr>
  </w:style>
  <w:style w:type="paragraph" w:customStyle="1" w:styleId="Bulleted">
    <w:name w:val="Bulleted"/>
    <w:locked/>
    <w:rsid w:val="00C023CD"/>
    <w:pPr>
      <w:numPr>
        <w:numId w:val="11"/>
      </w:numPr>
      <w:spacing w:after="120" w:line="240" w:lineRule="atLeast"/>
    </w:pPr>
    <w:rPr>
      <w:rFonts w:ascii="Arial" w:hAnsi="Arial" w:cs="Palatino"/>
      <w:color w:val="000000"/>
    </w:rPr>
  </w:style>
  <w:style w:type="paragraph" w:customStyle="1" w:styleId="FigCap">
    <w:name w:val="FigCap"/>
    <w:next w:val="Body"/>
    <w:locked/>
    <w:rsid w:val="00C023CD"/>
    <w:pPr>
      <w:keepLines/>
      <w:widowControl w:val="0"/>
      <w:numPr>
        <w:ilvl w:val="1"/>
        <w:numId w:val="16"/>
      </w:numPr>
      <w:autoSpaceDE w:val="0"/>
      <w:autoSpaceDN w:val="0"/>
      <w:adjustRightInd w:val="0"/>
      <w:spacing w:before="240" w:after="200" w:line="240" w:lineRule="atLeast"/>
      <w:ind w:right="720"/>
      <w:jc w:val="center"/>
    </w:pPr>
    <w:rPr>
      <w:rFonts w:ascii="Arial" w:hAnsi="Arial" w:cs="AvantGarde"/>
      <w:b/>
      <w:noProof/>
      <w:color w:val="000000"/>
      <w:sz w:val="18"/>
      <w:szCs w:val="18"/>
    </w:rPr>
  </w:style>
  <w:style w:type="paragraph" w:customStyle="1" w:styleId="BulletedSingl">
    <w:name w:val="Bulleted Singl"/>
    <w:basedOn w:val="Bulleted"/>
    <w:locked/>
    <w:rsid w:val="00C023CD"/>
    <w:pPr>
      <w:numPr>
        <w:ilvl w:val="1"/>
      </w:numPr>
      <w:spacing w:after="0"/>
    </w:pPr>
  </w:style>
  <w:style w:type="paragraph" w:customStyle="1" w:styleId="Bulleted2">
    <w:name w:val="Bulleted2"/>
    <w:basedOn w:val="Bulleted"/>
    <w:locked/>
    <w:rsid w:val="00C023CD"/>
    <w:pPr>
      <w:numPr>
        <w:ilvl w:val="2"/>
      </w:numPr>
    </w:pPr>
  </w:style>
  <w:style w:type="paragraph" w:customStyle="1" w:styleId="Bulleted2Singl">
    <w:name w:val="Bulleted2 Singl"/>
    <w:basedOn w:val="Bulleted2"/>
    <w:locked/>
    <w:rsid w:val="00C023CD"/>
    <w:pPr>
      <w:numPr>
        <w:ilvl w:val="3"/>
      </w:numPr>
      <w:spacing w:after="0"/>
    </w:pPr>
  </w:style>
  <w:style w:type="character" w:customStyle="1" w:styleId="Dingbat">
    <w:name w:val="Dingbat"/>
    <w:locked/>
    <w:rsid w:val="00C023CD"/>
    <w:rPr>
      <w:rFonts w:ascii="ZapfDingbats" w:hAnsi="ZapfDingbats"/>
      <w:color w:val="000000"/>
      <w:sz w:val="14"/>
    </w:rPr>
  </w:style>
  <w:style w:type="paragraph" w:customStyle="1" w:styleId="Bulleted3Singl">
    <w:name w:val="Bulleted3 Singl"/>
    <w:basedOn w:val="Bulleted3"/>
    <w:rsid w:val="00C023CD"/>
    <w:pPr>
      <w:numPr>
        <w:ilvl w:val="5"/>
      </w:numPr>
      <w:spacing w:after="0" w:line="240" w:lineRule="auto"/>
    </w:pPr>
  </w:style>
  <w:style w:type="paragraph" w:customStyle="1" w:styleId="CAUTION">
    <w:name w:val="CAUTION"/>
    <w:locked/>
    <w:rsid w:val="00C023CD"/>
    <w:pPr>
      <w:numPr>
        <w:numId w:val="34"/>
      </w:numPr>
      <w:pBdr>
        <w:top w:val="single" w:sz="6" w:space="2" w:color="FF6600"/>
        <w:bottom w:val="single" w:sz="6" w:space="3" w:color="FF6600"/>
      </w:pBdr>
      <w:suppressAutoHyphens/>
      <w:autoSpaceDE w:val="0"/>
      <w:autoSpaceDN w:val="0"/>
      <w:adjustRightInd w:val="0"/>
      <w:spacing w:after="160" w:line="240" w:lineRule="exact"/>
      <w:jc w:val="both"/>
    </w:pPr>
    <w:rPr>
      <w:rFonts w:ascii="Arial" w:hAnsi="Arial" w:cs="Arial"/>
      <w:b/>
      <w:bCs/>
      <w:color w:val="000000"/>
      <w:w w:val="0"/>
    </w:rPr>
  </w:style>
  <w:style w:type="character" w:styleId="HTMLSample">
    <w:name w:val="HTML Sample"/>
    <w:semiHidden/>
    <w:locked/>
    <w:rsid w:val="00C023CD"/>
    <w:rPr>
      <w:rFonts w:ascii="Courier New" w:hAnsi="Courier New" w:cs="Courier New"/>
    </w:rPr>
  </w:style>
  <w:style w:type="character" w:customStyle="1" w:styleId="ExtraEmphasis">
    <w:name w:val="Extra Emphasis"/>
    <w:locked/>
    <w:rsid w:val="00C023CD"/>
    <w:rPr>
      <w:b/>
      <w:i/>
    </w:rPr>
  </w:style>
  <w:style w:type="character" w:styleId="HTMLVariable">
    <w:name w:val="HTML Variable"/>
    <w:semiHidden/>
    <w:locked/>
    <w:rsid w:val="00C023CD"/>
    <w:rPr>
      <w:i/>
      <w:iCs/>
    </w:rPr>
  </w:style>
  <w:style w:type="paragraph" w:styleId="BodyTextIndent3">
    <w:name w:val="Body Text Indent 3"/>
    <w:basedOn w:val="Normal"/>
    <w:semiHidden/>
    <w:locked/>
    <w:rsid w:val="00C023CD"/>
    <w:pPr>
      <w:spacing w:after="120"/>
      <w:ind w:left="360"/>
    </w:pPr>
    <w:rPr>
      <w:sz w:val="16"/>
      <w:szCs w:val="16"/>
    </w:rPr>
  </w:style>
  <w:style w:type="paragraph" w:customStyle="1" w:styleId="UserGuideHd">
    <w:name w:val="UserGuideHd"/>
    <w:semiHidden/>
    <w:rsid w:val="00C023CD"/>
    <w:pPr>
      <w:ind w:right="432"/>
      <w:jc w:val="right"/>
    </w:pPr>
    <w:rPr>
      <w:rFonts w:ascii="Arial" w:hAnsi="Arial"/>
      <w:b/>
      <w:sz w:val="48"/>
      <w:szCs w:val="24"/>
    </w:rPr>
  </w:style>
  <w:style w:type="paragraph" w:styleId="Closing">
    <w:name w:val="Closing"/>
    <w:basedOn w:val="Normal"/>
    <w:semiHidden/>
    <w:locked/>
    <w:rsid w:val="00C023CD"/>
    <w:pPr>
      <w:ind w:left="4320"/>
    </w:pPr>
  </w:style>
  <w:style w:type="paragraph" w:customStyle="1" w:styleId="TaskHeading">
    <w:name w:val="TaskHeading"/>
    <w:next w:val="Numbered"/>
    <w:locked/>
    <w:rsid w:val="00C023CD"/>
    <w:pPr>
      <w:keepNext/>
      <w:numPr>
        <w:ilvl w:val="4"/>
        <w:numId w:val="40"/>
      </w:numPr>
      <w:spacing w:before="160" w:after="120"/>
      <w:outlineLvl w:val="2"/>
    </w:pPr>
    <w:rPr>
      <w:rFonts w:ascii="Arial" w:hAnsi="Arial"/>
      <w:b/>
      <w:color w:val="0000FF"/>
      <w:sz w:val="22"/>
      <w:szCs w:val="24"/>
    </w:rPr>
  </w:style>
  <w:style w:type="paragraph" w:customStyle="1" w:styleId="CellBodyIndent">
    <w:name w:val="CellBodyIndent"/>
    <w:basedOn w:val="CellBodyIndent2"/>
    <w:locked/>
    <w:rsid w:val="00C023CD"/>
    <w:pPr>
      <w:ind w:left="203"/>
    </w:pPr>
  </w:style>
  <w:style w:type="paragraph" w:customStyle="1" w:styleId="CellBodyIndent2">
    <w:name w:val="CellBodyIndent2"/>
    <w:locked/>
    <w:rsid w:val="00C023CD"/>
    <w:pPr>
      <w:widowControl w:val="0"/>
      <w:autoSpaceDE w:val="0"/>
      <w:autoSpaceDN w:val="0"/>
      <w:adjustRightInd w:val="0"/>
      <w:spacing w:before="60" w:after="60" w:line="200" w:lineRule="exact"/>
      <w:ind w:left="437"/>
    </w:pPr>
    <w:rPr>
      <w:rFonts w:ascii="Arial" w:hAnsi="Arial" w:cs="Helvetica"/>
      <w:noProof/>
      <w:color w:val="000000"/>
      <w:sz w:val="18"/>
      <w:szCs w:val="18"/>
    </w:rPr>
  </w:style>
  <w:style w:type="paragraph" w:customStyle="1" w:styleId="StepNOTE2">
    <w:name w:val="StepNOTE2"/>
    <w:basedOn w:val="StepNOTE"/>
    <w:locked/>
    <w:rsid w:val="00C023CD"/>
    <w:pPr>
      <w:numPr>
        <w:ilvl w:val="2"/>
      </w:numPr>
    </w:pPr>
    <w:rPr>
      <w:rFonts w:cs="Times New Roman"/>
      <w:bCs/>
    </w:rPr>
  </w:style>
  <w:style w:type="paragraph" w:customStyle="1" w:styleId="CellHeading">
    <w:name w:val="CellHeading"/>
    <w:locked/>
    <w:rsid w:val="00C023CD"/>
    <w:pPr>
      <w:keepNext/>
      <w:widowControl w:val="0"/>
      <w:autoSpaceDE w:val="0"/>
      <w:autoSpaceDN w:val="0"/>
      <w:adjustRightInd w:val="0"/>
      <w:spacing w:before="60" w:after="60" w:line="200" w:lineRule="atLeast"/>
    </w:pPr>
    <w:rPr>
      <w:rFonts w:ascii="Arial" w:hAnsi="Arial" w:cs="Helvetica"/>
      <w:b/>
      <w:bCs/>
      <w:color w:val="000000"/>
      <w:sz w:val="18"/>
      <w:szCs w:val="18"/>
    </w:rPr>
  </w:style>
  <w:style w:type="paragraph" w:customStyle="1" w:styleId="AlphaListRestart">
    <w:name w:val="AlphaListRestart"/>
    <w:basedOn w:val="AlphaList"/>
    <w:rsid w:val="00C023CD"/>
    <w:pPr>
      <w:keepNext/>
      <w:numPr>
        <w:ilvl w:val="0"/>
      </w:numPr>
      <w:spacing w:line="60" w:lineRule="exact"/>
    </w:pPr>
    <w:rPr>
      <w:color w:val="FF0000"/>
    </w:rPr>
  </w:style>
  <w:style w:type="paragraph" w:customStyle="1" w:styleId="Cellinput1">
    <w:name w:val="Cellinput1"/>
    <w:locked/>
    <w:rsid w:val="00C023CD"/>
    <w:pPr>
      <w:widowControl w:val="0"/>
      <w:autoSpaceDE w:val="0"/>
      <w:autoSpaceDN w:val="0"/>
      <w:adjustRightInd w:val="0"/>
      <w:spacing w:before="20" w:after="20"/>
    </w:pPr>
    <w:rPr>
      <w:rFonts w:ascii="Courier New" w:hAnsi="Courier New" w:cs="Courier"/>
      <w:b/>
      <w:bCs/>
      <w:noProof/>
      <w:color w:val="000000"/>
      <w:sz w:val="16"/>
      <w:szCs w:val="16"/>
    </w:rPr>
  </w:style>
  <w:style w:type="paragraph" w:customStyle="1" w:styleId="CellBodyBox">
    <w:name w:val="CellBodyBox"/>
    <w:basedOn w:val="CellBody"/>
    <w:rsid w:val="00C023CD"/>
    <w:pPr>
      <w:numPr>
        <w:numId w:val="12"/>
      </w:numPr>
      <w:tabs>
        <w:tab w:val="clear" w:pos="720"/>
        <w:tab w:val="clear" w:pos="1800"/>
        <w:tab w:val="clear" w:pos="2160"/>
        <w:tab w:val="left" w:pos="1728"/>
        <w:tab w:val="left" w:pos="2016"/>
        <w:tab w:val="left" w:pos="2304"/>
      </w:tabs>
    </w:pPr>
  </w:style>
  <w:style w:type="paragraph" w:customStyle="1" w:styleId="TableFootnote">
    <w:name w:val="TableFootnote"/>
    <w:locked/>
    <w:rsid w:val="00C023CD"/>
    <w:pPr>
      <w:keepNext/>
      <w:widowControl w:val="0"/>
      <w:tabs>
        <w:tab w:val="left" w:pos="144"/>
        <w:tab w:val="left" w:pos="294"/>
        <w:tab w:val="left" w:pos="360"/>
        <w:tab w:val="left" w:pos="432"/>
        <w:tab w:val="left" w:pos="504"/>
        <w:tab w:val="left" w:pos="576"/>
        <w:tab w:val="left" w:pos="648"/>
        <w:tab w:val="left" w:pos="720"/>
      </w:tabs>
      <w:autoSpaceDE w:val="0"/>
      <w:autoSpaceDN w:val="0"/>
      <w:adjustRightInd w:val="0"/>
      <w:spacing w:before="120" w:line="140" w:lineRule="atLeast"/>
      <w:ind w:left="187" w:hanging="187"/>
    </w:pPr>
    <w:rPr>
      <w:rFonts w:ascii="Arial" w:hAnsi="Arial" w:cs="Palatino"/>
      <w:noProof/>
      <w:color w:val="000000"/>
      <w:sz w:val="16"/>
      <w:szCs w:val="14"/>
    </w:rPr>
  </w:style>
  <w:style w:type="paragraph" w:customStyle="1" w:styleId="CellProgScreen1">
    <w:name w:val="CellProgScreen1"/>
    <w:locked/>
    <w:rsid w:val="00C023CD"/>
    <w:pPr>
      <w:widowControl w:val="0"/>
      <w:autoSpaceDE w:val="0"/>
      <w:autoSpaceDN w:val="0"/>
      <w:adjustRightInd w:val="0"/>
      <w:spacing w:before="20" w:after="20"/>
    </w:pPr>
    <w:rPr>
      <w:rFonts w:ascii="Courier New" w:hAnsi="Courier New" w:cs="Courier"/>
      <w:noProof/>
      <w:color w:val="000000"/>
      <w:sz w:val="16"/>
      <w:szCs w:val="16"/>
    </w:rPr>
  </w:style>
  <w:style w:type="paragraph" w:customStyle="1" w:styleId="Numbered2">
    <w:name w:val="Numbered2"/>
    <w:locked/>
    <w:rsid w:val="00C023CD"/>
    <w:pPr>
      <w:numPr>
        <w:ilvl w:val="1"/>
        <w:numId w:val="30"/>
      </w:numPr>
      <w:spacing w:after="120" w:line="240" w:lineRule="atLeast"/>
    </w:pPr>
    <w:rPr>
      <w:rFonts w:ascii="Arial" w:hAnsi="Arial"/>
      <w:szCs w:val="24"/>
    </w:rPr>
  </w:style>
  <w:style w:type="paragraph" w:customStyle="1" w:styleId="Numbered3">
    <w:name w:val="Numbered3"/>
    <w:locked/>
    <w:rsid w:val="00C023CD"/>
    <w:pPr>
      <w:numPr>
        <w:ilvl w:val="1"/>
        <w:numId w:val="31"/>
      </w:numPr>
      <w:spacing w:after="120" w:line="240" w:lineRule="atLeast"/>
    </w:pPr>
    <w:rPr>
      <w:rFonts w:ascii="Arial" w:hAnsi="Arial"/>
      <w:szCs w:val="24"/>
    </w:rPr>
  </w:style>
  <w:style w:type="paragraph" w:customStyle="1" w:styleId="AlphaNumbered3">
    <w:name w:val="AlphaNumbered3"/>
    <w:basedOn w:val="AlphaNumbered2"/>
    <w:locked/>
    <w:rsid w:val="00C023CD"/>
    <w:pPr>
      <w:numPr>
        <w:ilvl w:val="5"/>
      </w:numPr>
      <w:autoSpaceDE/>
      <w:autoSpaceDN/>
      <w:adjustRightInd/>
    </w:pPr>
  </w:style>
  <w:style w:type="paragraph" w:customStyle="1" w:styleId="DangerSym">
    <w:name w:val="DangerSym"/>
    <w:basedOn w:val="WarnSym"/>
    <w:next w:val="DANGER"/>
    <w:locked/>
    <w:rsid w:val="00C023CD"/>
  </w:style>
  <w:style w:type="paragraph" w:customStyle="1" w:styleId="DANGER">
    <w:name w:val="DANGER"/>
    <w:basedOn w:val="CAUTION"/>
    <w:locked/>
    <w:rsid w:val="00C023CD"/>
    <w:pPr>
      <w:keepLines/>
      <w:numPr>
        <w:numId w:val="35"/>
      </w:numPr>
      <w:pBdr>
        <w:top w:val="single" w:sz="8" w:space="1" w:color="FF0000"/>
        <w:bottom w:val="single" w:sz="8" w:space="1" w:color="FF0000"/>
      </w:pBdr>
      <w:spacing w:after="120" w:line="240" w:lineRule="atLeast"/>
    </w:pPr>
    <w:rPr>
      <w:i/>
    </w:rPr>
  </w:style>
  <w:style w:type="paragraph" w:customStyle="1" w:styleId="StepWarnSym">
    <w:name w:val="StepWarnSym"/>
    <w:basedOn w:val="WarnSym"/>
    <w:next w:val="StepWARNING"/>
    <w:locked/>
    <w:rsid w:val="00C023CD"/>
    <w:pPr>
      <w:spacing w:before="0"/>
      <w:ind w:left="360"/>
    </w:pPr>
  </w:style>
  <w:style w:type="paragraph" w:customStyle="1" w:styleId="StepDANGERSym">
    <w:name w:val="StepDANGERSym"/>
    <w:basedOn w:val="DangerSym"/>
    <w:next w:val="StepDANGER"/>
    <w:locked/>
    <w:rsid w:val="00C023CD"/>
    <w:pPr>
      <w:ind w:left="360"/>
    </w:pPr>
  </w:style>
  <w:style w:type="paragraph" w:customStyle="1" w:styleId="AlphaNumberedRestart">
    <w:name w:val="AlphaNumberedRestart"/>
    <w:basedOn w:val="AlphaNumbered"/>
    <w:locked/>
    <w:rsid w:val="00C023CD"/>
    <w:pPr>
      <w:keepNext/>
      <w:numPr>
        <w:ilvl w:val="0"/>
      </w:numPr>
      <w:spacing w:after="0" w:line="60" w:lineRule="exact"/>
    </w:pPr>
    <w:rPr>
      <w:color w:val="FF0000"/>
    </w:rPr>
  </w:style>
  <w:style w:type="paragraph" w:customStyle="1" w:styleId="CellBody">
    <w:name w:val="CellBody"/>
    <w:locked/>
    <w:rsid w:val="00C023CD"/>
    <w:pPr>
      <w:widowControl w:val="0"/>
      <w:tabs>
        <w:tab w:val="left" w:pos="144"/>
        <w:tab w:val="left" w:pos="288"/>
        <w:tab w:val="left" w:pos="432"/>
        <w:tab w:val="left" w:pos="576"/>
        <w:tab w:val="left" w:pos="720"/>
        <w:tab w:val="left" w:pos="864"/>
        <w:tab w:val="left" w:pos="1008"/>
        <w:tab w:val="left" w:pos="1152"/>
        <w:tab w:val="left" w:pos="1296"/>
        <w:tab w:val="left" w:pos="1440"/>
        <w:tab w:val="left" w:pos="1800"/>
        <w:tab w:val="left" w:pos="2160"/>
        <w:tab w:val="left" w:pos="7920"/>
      </w:tabs>
      <w:autoSpaceDE w:val="0"/>
      <w:autoSpaceDN w:val="0"/>
      <w:adjustRightInd w:val="0"/>
      <w:spacing w:before="60" w:after="60" w:line="200" w:lineRule="atLeast"/>
    </w:pPr>
    <w:rPr>
      <w:rFonts w:ascii="Arial" w:hAnsi="Arial" w:cs="Arial"/>
      <w:color w:val="000000"/>
      <w:sz w:val="18"/>
      <w:szCs w:val="18"/>
    </w:rPr>
  </w:style>
  <w:style w:type="paragraph" w:customStyle="1" w:styleId="CellBodyCtr">
    <w:name w:val="CellBodyCtr"/>
    <w:basedOn w:val="CellBody"/>
    <w:locked/>
    <w:rsid w:val="00C023CD"/>
    <w:pPr>
      <w:jc w:val="center"/>
    </w:pPr>
  </w:style>
  <w:style w:type="paragraph" w:customStyle="1" w:styleId="Extraspace">
    <w:name w:val="Extra space"/>
    <w:locked/>
    <w:rsid w:val="00C023CD"/>
    <w:pPr>
      <w:widowControl w:val="0"/>
      <w:autoSpaceDE w:val="0"/>
      <w:autoSpaceDN w:val="0"/>
      <w:adjustRightInd w:val="0"/>
    </w:pPr>
    <w:rPr>
      <w:rFonts w:ascii="Arial" w:hAnsi="Arial" w:cs="Palatino"/>
      <w:noProof/>
      <w:color w:val="000000"/>
      <w:sz w:val="24"/>
      <w:szCs w:val="24"/>
    </w:rPr>
  </w:style>
  <w:style w:type="paragraph" w:customStyle="1" w:styleId="Extraspacesm">
    <w:name w:val="Extra space sm"/>
    <w:locked/>
    <w:rsid w:val="00C023CD"/>
    <w:pPr>
      <w:widowControl w:val="0"/>
      <w:autoSpaceDE w:val="0"/>
      <w:autoSpaceDN w:val="0"/>
      <w:adjustRightInd w:val="0"/>
    </w:pPr>
    <w:rPr>
      <w:rFonts w:ascii="Arial" w:hAnsi="Arial" w:cs="Palatino"/>
      <w:noProof/>
      <w:color w:val="000000"/>
      <w:sz w:val="12"/>
      <w:szCs w:val="12"/>
    </w:rPr>
  </w:style>
  <w:style w:type="paragraph" w:customStyle="1" w:styleId="FigureCaption">
    <w:name w:val="FigureCaption"/>
    <w:locked/>
    <w:rsid w:val="00C023CD"/>
    <w:pPr>
      <w:widowControl w:val="0"/>
      <w:autoSpaceDE w:val="0"/>
      <w:autoSpaceDN w:val="0"/>
      <w:adjustRightInd w:val="0"/>
      <w:spacing w:before="240" w:after="200" w:line="240" w:lineRule="atLeast"/>
      <w:jc w:val="center"/>
    </w:pPr>
    <w:rPr>
      <w:rFonts w:ascii="Arial" w:hAnsi="Arial" w:cs="AvantGarde"/>
      <w:b/>
      <w:noProof/>
      <w:color w:val="000000"/>
      <w:szCs w:val="18"/>
    </w:rPr>
  </w:style>
  <w:style w:type="paragraph" w:customStyle="1" w:styleId="CellHeadingCtr">
    <w:name w:val="CellHeadingCtr"/>
    <w:basedOn w:val="CellHeading"/>
    <w:locked/>
    <w:rsid w:val="00C023CD"/>
    <w:pPr>
      <w:jc w:val="center"/>
    </w:pPr>
  </w:style>
  <w:style w:type="paragraph" w:customStyle="1" w:styleId="Numbered">
    <w:name w:val="Numbered"/>
    <w:locked/>
    <w:rsid w:val="00C023CD"/>
    <w:pPr>
      <w:numPr>
        <w:ilvl w:val="1"/>
        <w:numId w:val="32"/>
      </w:numPr>
      <w:autoSpaceDE w:val="0"/>
      <w:autoSpaceDN w:val="0"/>
      <w:adjustRightInd w:val="0"/>
      <w:spacing w:after="120" w:line="240" w:lineRule="atLeast"/>
    </w:pPr>
    <w:rPr>
      <w:rFonts w:ascii="Arial" w:hAnsi="Arial" w:cs="Arial"/>
      <w:color w:val="000000"/>
    </w:rPr>
  </w:style>
  <w:style w:type="paragraph" w:customStyle="1" w:styleId="NumberedRestart">
    <w:name w:val="NumberedRestart"/>
    <w:locked/>
    <w:rsid w:val="00C023CD"/>
    <w:pPr>
      <w:keepNext/>
      <w:numPr>
        <w:numId w:val="32"/>
      </w:numPr>
      <w:spacing w:line="60" w:lineRule="exact"/>
    </w:pPr>
    <w:rPr>
      <w:rFonts w:ascii="Arial" w:hAnsi="Arial" w:cs="Arial"/>
      <w:noProof/>
      <w:color w:val="FF0000"/>
    </w:rPr>
  </w:style>
  <w:style w:type="paragraph" w:customStyle="1" w:styleId="footerVer">
    <w:name w:val="footerVer"/>
    <w:locked/>
    <w:rsid w:val="00C023CD"/>
    <w:pPr>
      <w:pBdr>
        <w:top w:val="single" w:sz="8" w:space="2" w:color="0000FF"/>
      </w:pBdr>
      <w:tabs>
        <w:tab w:val="right" w:pos="9360"/>
      </w:tabs>
      <w:spacing w:before="240" w:after="120"/>
    </w:pPr>
    <w:rPr>
      <w:rFonts w:ascii="Arial" w:hAnsi="Arial"/>
      <w:b/>
      <w:color w:val="000000"/>
      <w:spacing w:val="10"/>
      <w:sz w:val="18"/>
      <w:szCs w:val="24"/>
    </w:rPr>
  </w:style>
  <w:style w:type="paragraph" w:customStyle="1" w:styleId="Frame">
    <w:name w:val="Frame"/>
    <w:next w:val="FigCap"/>
    <w:locked/>
    <w:rsid w:val="00C023CD"/>
    <w:pPr>
      <w:keepNext/>
      <w:widowControl w:val="0"/>
      <w:autoSpaceDE w:val="0"/>
      <w:autoSpaceDN w:val="0"/>
      <w:adjustRightInd w:val="0"/>
      <w:spacing w:before="240"/>
      <w:jc w:val="center"/>
    </w:pPr>
    <w:rPr>
      <w:rFonts w:ascii="Arial" w:hAnsi="Arial" w:cs="Palatino"/>
      <w:noProof/>
      <w:color w:val="000000"/>
      <w:szCs w:val="8"/>
    </w:rPr>
  </w:style>
  <w:style w:type="paragraph" w:customStyle="1" w:styleId="Heading1ctr">
    <w:name w:val="Heading 1ctr"/>
    <w:basedOn w:val="Heading1"/>
    <w:next w:val="Body"/>
    <w:locked/>
    <w:rsid w:val="00C023CD"/>
    <w:pPr>
      <w:ind w:left="1440" w:right="1440"/>
      <w:jc w:val="center"/>
    </w:pPr>
  </w:style>
  <w:style w:type="paragraph" w:styleId="MessageHeader">
    <w:name w:val="Message Header"/>
    <w:basedOn w:val="Normal"/>
    <w:semiHidden/>
    <w:locked/>
    <w:rsid w:val="00C023CD"/>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customStyle="1" w:styleId="Numbered1Restart">
    <w:name w:val="Numbered1Restart"/>
    <w:locked/>
    <w:rsid w:val="00C023CD"/>
    <w:pPr>
      <w:keepNext/>
      <w:numPr>
        <w:numId w:val="29"/>
      </w:numPr>
      <w:spacing w:line="60" w:lineRule="exact"/>
    </w:pPr>
    <w:rPr>
      <w:rFonts w:ascii="Arial" w:hAnsi="Arial"/>
      <w:color w:val="FF0000"/>
      <w:szCs w:val="24"/>
    </w:rPr>
  </w:style>
  <w:style w:type="character" w:styleId="PageNumber">
    <w:name w:val="page number"/>
    <w:locked/>
    <w:rsid w:val="00C023CD"/>
  </w:style>
  <w:style w:type="character" w:customStyle="1" w:styleId="Invisible">
    <w:name w:val="Invisible"/>
    <w:locked/>
    <w:rsid w:val="00C023CD"/>
    <w:rPr>
      <w:dstrike w:val="0"/>
      <w:color w:val="FFFFFF"/>
      <w:vertAlign w:val="baseline"/>
    </w:rPr>
  </w:style>
  <w:style w:type="paragraph" w:customStyle="1" w:styleId="Numbered3Restart">
    <w:name w:val="Numbered3Restart"/>
    <w:locked/>
    <w:rsid w:val="00C023CD"/>
    <w:pPr>
      <w:keepNext/>
      <w:numPr>
        <w:numId w:val="31"/>
      </w:numPr>
      <w:spacing w:line="60" w:lineRule="exact"/>
    </w:pPr>
    <w:rPr>
      <w:rFonts w:ascii="Arial" w:hAnsi="Arial"/>
      <w:color w:val="FF0000"/>
      <w:szCs w:val="24"/>
    </w:rPr>
  </w:style>
  <w:style w:type="paragraph" w:customStyle="1" w:styleId="UserGuideTitle">
    <w:name w:val="UserGuideTitle"/>
    <w:semiHidden/>
    <w:rsid w:val="00C023CD"/>
    <w:pPr>
      <w:tabs>
        <w:tab w:val="left" w:pos="-108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s>
      <w:spacing w:after="120" w:line="260" w:lineRule="atLeast"/>
      <w:ind w:right="432"/>
      <w:jc w:val="right"/>
    </w:pPr>
    <w:rPr>
      <w:rFonts w:ascii="Arial" w:hAnsi="Arial"/>
      <w:b/>
      <w:sz w:val="40"/>
      <w:szCs w:val="40"/>
      <w:lang w:val="pt-BR"/>
    </w:rPr>
  </w:style>
  <w:style w:type="paragraph" w:styleId="PlainText">
    <w:name w:val="Plain Text"/>
    <w:basedOn w:val="Normal"/>
    <w:semiHidden/>
    <w:locked/>
    <w:rsid w:val="00C023CD"/>
    <w:rPr>
      <w:rFonts w:ascii="Courier New" w:hAnsi="Courier New" w:cs="Courier New"/>
      <w:szCs w:val="20"/>
    </w:rPr>
  </w:style>
  <w:style w:type="paragraph" w:styleId="Salutation">
    <w:name w:val="Salutation"/>
    <w:basedOn w:val="Normal"/>
    <w:next w:val="Normal"/>
    <w:semiHidden/>
    <w:locked/>
    <w:rsid w:val="00C023CD"/>
  </w:style>
  <w:style w:type="paragraph" w:styleId="Signature">
    <w:name w:val="Signature"/>
    <w:basedOn w:val="Normal"/>
    <w:semiHidden/>
    <w:locked/>
    <w:rsid w:val="00C023CD"/>
    <w:pPr>
      <w:ind w:left="4320"/>
    </w:pPr>
  </w:style>
  <w:style w:type="paragraph" w:customStyle="1" w:styleId="IMPORTANT">
    <w:name w:val="IMPORTANT"/>
    <w:locked/>
    <w:rsid w:val="00C023CD"/>
    <w:pPr>
      <w:keepLines/>
      <w:numPr>
        <w:numId w:val="37"/>
      </w:numPr>
      <w:pBdr>
        <w:top w:val="single" w:sz="6" w:space="2" w:color="0000FF"/>
        <w:bottom w:val="single" w:sz="6" w:space="3" w:color="0000FF"/>
      </w:pBdr>
      <w:spacing w:after="160" w:line="240" w:lineRule="atLeast"/>
      <w:jc w:val="both"/>
    </w:pPr>
    <w:rPr>
      <w:rFonts w:ascii="Arial" w:hAnsi="Arial" w:cs="Palatino"/>
      <w:i/>
      <w:color w:val="000000"/>
      <w:w w:val="0"/>
    </w:rPr>
  </w:style>
  <w:style w:type="paragraph" w:customStyle="1" w:styleId="Indented">
    <w:name w:val="Indented"/>
    <w:locked/>
    <w:rsid w:val="00C023CD"/>
    <w:pPr>
      <w:autoSpaceDE w:val="0"/>
      <w:autoSpaceDN w:val="0"/>
      <w:adjustRightInd w:val="0"/>
      <w:spacing w:after="120" w:line="240" w:lineRule="atLeast"/>
      <w:ind w:left="360"/>
    </w:pPr>
    <w:rPr>
      <w:rFonts w:ascii="Arial" w:hAnsi="Arial" w:cs="Palatino"/>
      <w:noProof/>
      <w:color w:val="000000"/>
    </w:rPr>
  </w:style>
  <w:style w:type="paragraph" w:customStyle="1" w:styleId="Indented2">
    <w:name w:val="Indented2"/>
    <w:basedOn w:val="Indented"/>
    <w:locked/>
    <w:rsid w:val="00C023CD"/>
    <w:pPr>
      <w:ind w:left="648"/>
    </w:pPr>
  </w:style>
  <w:style w:type="paragraph" w:customStyle="1" w:styleId="Indented3">
    <w:name w:val="Indented3"/>
    <w:basedOn w:val="Indented2"/>
    <w:locked/>
    <w:rsid w:val="00C023CD"/>
    <w:pPr>
      <w:ind w:left="936"/>
    </w:pPr>
  </w:style>
  <w:style w:type="paragraph" w:customStyle="1" w:styleId="IndentedSingle">
    <w:name w:val="IndentedSingle"/>
    <w:locked/>
    <w:rsid w:val="00C023CD"/>
    <w:pPr>
      <w:spacing w:line="240" w:lineRule="atLeast"/>
      <w:ind w:left="360"/>
    </w:pPr>
    <w:rPr>
      <w:rFonts w:ascii="Arial" w:hAnsi="Arial" w:cs="Palatino"/>
      <w:noProof/>
      <w:color w:val="000000"/>
    </w:rPr>
  </w:style>
  <w:style w:type="paragraph" w:customStyle="1" w:styleId="IndentedSingle2">
    <w:name w:val="IndentedSingle2"/>
    <w:basedOn w:val="IndentedSingle"/>
    <w:locked/>
    <w:rsid w:val="00C023CD"/>
    <w:pPr>
      <w:ind w:left="648"/>
    </w:pPr>
  </w:style>
  <w:style w:type="paragraph" w:customStyle="1" w:styleId="IndentedSingle3">
    <w:name w:val="IndentedSingle3"/>
    <w:basedOn w:val="Indented3"/>
    <w:locked/>
    <w:rsid w:val="00C023CD"/>
    <w:pPr>
      <w:autoSpaceDE/>
      <w:autoSpaceDN/>
      <w:adjustRightInd/>
      <w:spacing w:after="0"/>
    </w:pPr>
  </w:style>
  <w:style w:type="paragraph" w:styleId="Subtitle">
    <w:name w:val="Subtitle"/>
    <w:basedOn w:val="Normal"/>
    <w:qFormat/>
    <w:locked/>
    <w:rsid w:val="00EF6B4E"/>
    <w:pPr>
      <w:spacing w:after="60"/>
      <w:jc w:val="center"/>
      <w:outlineLvl w:val="1"/>
    </w:pPr>
    <w:rPr>
      <w:rFonts w:cs="Arial"/>
      <w:sz w:val="24"/>
    </w:rPr>
  </w:style>
  <w:style w:type="paragraph" w:customStyle="1" w:styleId="NOTE">
    <w:name w:val="NOTE"/>
    <w:locked/>
    <w:rsid w:val="00C023CD"/>
    <w:pPr>
      <w:keepLines/>
      <w:numPr>
        <w:numId w:val="38"/>
      </w:numPr>
      <w:pBdr>
        <w:top w:val="single" w:sz="6" w:space="2" w:color="auto"/>
        <w:bottom w:val="single" w:sz="6" w:space="3" w:color="auto"/>
      </w:pBdr>
      <w:autoSpaceDE w:val="0"/>
      <w:autoSpaceDN w:val="0"/>
      <w:adjustRightInd w:val="0"/>
      <w:spacing w:after="160" w:line="240" w:lineRule="atLeast"/>
      <w:jc w:val="both"/>
    </w:pPr>
    <w:rPr>
      <w:rFonts w:ascii="Arial" w:hAnsi="Arial" w:cs="Arial"/>
      <w:color w:val="000000"/>
    </w:rPr>
  </w:style>
  <w:style w:type="table" w:styleId="TableProfessional">
    <w:name w:val="Table Professional"/>
    <w:basedOn w:val="TableNormal"/>
    <w:semiHidden/>
    <w:locked/>
    <w:rsid w:val="00C023C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skHdRestart">
    <w:name w:val="TaskHdRestart"/>
    <w:locked/>
    <w:rsid w:val="00C023CD"/>
    <w:pPr>
      <w:keepNext/>
      <w:numPr>
        <w:ilvl w:val="3"/>
        <w:numId w:val="40"/>
      </w:numPr>
      <w:spacing w:line="60" w:lineRule="exact"/>
    </w:pPr>
    <w:rPr>
      <w:rFonts w:ascii="Arial" w:hAnsi="Arial"/>
      <w:color w:val="FF0000"/>
      <w:szCs w:val="24"/>
    </w:rPr>
  </w:style>
  <w:style w:type="paragraph" w:styleId="EnvelopeReturn">
    <w:name w:val="envelope return"/>
    <w:basedOn w:val="Normal"/>
    <w:semiHidden/>
    <w:locked/>
    <w:rsid w:val="00C023CD"/>
    <w:rPr>
      <w:rFonts w:cs="Arial"/>
      <w:szCs w:val="20"/>
    </w:rPr>
  </w:style>
  <w:style w:type="paragraph" w:customStyle="1" w:styleId="ProgramScreen1">
    <w:name w:val="Program/Screen1"/>
    <w:locked/>
    <w:rsid w:val="00C023CD"/>
    <w:pPr>
      <w:tabs>
        <w:tab w:val="left" w:pos="360"/>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568"/>
        <w:tab w:val="left" w:pos="8928"/>
        <w:tab w:val="left" w:pos="9288"/>
      </w:tabs>
      <w:autoSpaceDE w:val="0"/>
      <w:autoSpaceDN w:val="0"/>
      <w:adjustRightInd w:val="0"/>
      <w:spacing w:line="200" w:lineRule="atLeast"/>
      <w:ind w:left="360"/>
    </w:pPr>
    <w:rPr>
      <w:rFonts w:ascii="Courier New" w:hAnsi="Courier New" w:cs="Courier"/>
      <w:color w:val="000000"/>
      <w:sz w:val="18"/>
      <w:szCs w:val="18"/>
    </w:rPr>
  </w:style>
  <w:style w:type="character" w:customStyle="1" w:styleId="Key">
    <w:name w:val="Key"/>
    <w:locked/>
    <w:rsid w:val="00C023CD"/>
    <w:rPr>
      <w:rFonts w:ascii="Arial" w:hAnsi="Arial"/>
      <w:smallCaps/>
      <w:color w:val="000000"/>
      <w:sz w:val="18"/>
    </w:rPr>
  </w:style>
  <w:style w:type="paragraph" w:customStyle="1" w:styleId="ProgScrSTEP">
    <w:name w:val="ProgScrSTEP"/>
    <w:locked/>
    <w:rsid w:val="00C023CD"/>
    <w:pPr>
      <w:tabs>
        <w:tab w:val="left" w:pos="835"/>
        <w:tab w:val="left" w:pos="1008"/>
        <w:tab w:val="left" w:pos="1339"/>
        <w:tab w:val="left" w:pos="1699"/>
        <w:tab w:val="left" w:pos="2059"/>
        <w:tab w:val="left" w:pos="2419"/>
        <w:tab w:val="left" w:pos="2779"/>
        <w:tab w:val="left" w:pos="3139"/>
        <w:tab w:val="left" w:pos="3499"/>
        <w:tab w:val="left" w:pos="3859"/>
        <w:tab w:val="left" w:pos="4219"/>
        <w:tab w:val="left" w:pos="4579"/>
        <w:tab w:val="left" w:pos="4939"/>
        <w:tab w:val="left" w:pos="5299"/>
        <w:tab w:val="left" w:pos="5659"/>
        <w:tab w:val="left" w:pos="6019"/>
        <w:tab w:val="left" w:pos="6379"/>
        <w:tab w:val="left" w:pos="6739"/>
        <w:tab w:val="left" w:pos="7099"/>
        <w:tab w:val="left" w:pos="7459"/>
        <w:tab w:val="left" w:pos="7819"/>
        <w:tab w:val="left" w:pos="8179"/>
        <w:tab w:val="left" w:pos="8539"/>
      </w:tabs>
      <w:autoSpaceDE w:val="0"/>
      <w:autoSpaceDN w:val="0"/>
      <w:adjustRightInd w:val="0"/>
      <w:spacing w:line="200" w:lineRule="atLeast"/>
      <w:ind w:left="648"/>
    </w:pPr>
    <w:rPr>
      <w:rFonts w:ascii="Courier New" w:hAnsi="Courier New" w:cs="Courier"/>
      <w:color w:val="000000"/>
      <w:sz w:val="18"/>
      <w:szCs w:val="18"/>
    </w:rPr>
  </w:style>
  <w:style w:type="paragraph" w:customStyle="1" w:styleId="ProgScrSTEP2">
    <w:name w:val="ProgScrSTEP2"/>
    <w:basedOn w:val="ProgScrSTEP"/>
    <w:locked/>
    <w:rsid w:val="00C023CD"/>
    <w:pPr>
      <w:tabs>
        <w:tab w:val="clear" w:pos="835"/>
        <w:tab w:val="clear" w:pos="1008"/>
        <w:tab w:val="left" w:pos="1123"/>
      </w:tabs>
      <w:ind w:left="907"/>
    </w:pPr>
    <w:rPr>
      <w:noProof/>
    </w:rPr>
  </w:style>
  <w:style w:type="paragraph" w:customStyle="1" w:styleId="ProgScrSTEP3">
    <w:name w:val="ProgScrSTEP3"/>
    <w:basedOn w:val="ProgScrSTEP2"/>
    <w:locked/>
    <w:rsid w:val="00C023CD"/>
    <w:pPr>
      <w:tabs>
        <w:tab w:val="clear" w:pos="1339"/>
        <w:tab w:val="left" w:pos="1411"/>
      </w:tabs>
      <w:ind w:left="1195"/>
    </w:pPr>
  </w:style>
  <w:style w:type="paragraph" w:customStyle="1" w:styleId="Numbered2Restart">
    <w:name w:val="Numbered2Restart"/>
    <w:locked/>
    <w:rsid w:val="00C023CD"/>
    <w:pPr>
      <w:numPr>
        <w:numId w:val="30"/>
      </w:numPr>
      <w:spacing w:line="60" w:lineRule="exact"/>
    </w:pPr>
    <w:rPr>
      <w:rFonts w:ascii="Arial" w:hAnsi="Arial"/>
      <w:color w:val="FF0000"/>
      <w:szCs w:val="24"/>
    </w:rPr>
  </w:style>
  <w:style w:type="paragraph" w:customStyle="1" w:styleId="EMCHeader">
    <w:name w:val="EMCHeader"/>
    <w:locked/>
    <w:rsid w:val="00C023CD"/>
    <w:pPr>
      <w:pBdr>
        <w:bottom w:val="single" w:sz="12" w:space="2" w:color="0000FF"/>
      </w:pBdr>
      <w:tabs>
        <w:tab w:val="right" w:pos="9360"/>
      </w:tabs>
    </w:pPr>
    <w:rPr>
      <w:rFonts w:ascii="Arial" w:hAnsi="Arial"/>
      <w:b/>
      <w:color w:val="0000FF"/>
      <w:spacing w:val="10"/>
      <w:sz w:val="32"/>
      <w:szCs w:val="28"/>
    </w:rPr>
  </w:style>
  <w:style w:type="paragraph" w:customStyle="1" w:styleId="FigCapRestart">
    <w:name w:val="FigCapRestart"/>
    <w:basedOn w:val="FigCap"/>
    <w:rsid w:val="00C023CD"/>
    <w:pPr>
      <w:keepNext/>
      <w:numPr>
        <w:ilvl w:val="0"/>
      </w:numPr>
      <w:spacing w:before="0" w:after="0" w:line="60" w:lineRule="exact"/>
    </w:pPr>
    <w:rPr>
      <w:b w:val="0"/>
      <w:color w:val="FF0000"/>
    </w:rPr>
  </w:style>
  <w:style w:type="paragraph" w:customStyle="1" w:styleId="TableCap">
    <w:name w:val="TableCap"/>
    <w:next w:val="Body"/>
    <w:rsid w:val="00C023CD"/>
    <w:pPr>
      <w:keepNext/>
      <w:keepLines/>
      <w:numPr>
        <w:ilvl w:val="1"/>
        <w:numId w:val="39"/>
      </w:numPr>
      <w:spacing w:before="240" w:after="120" w:line="220" w:lineRule="exact"/>
      <w:ind w:right="720"/>
      <w:jc w:val="center"/>
    </w:pPr>
    <w:rPr>
      <w:rFonts w:ascii="Arial" w:hAnsi="Arial" w:cs="AvantGarde"/>
      <w:b/>
      <w:noProof/>
      <w:color w:val="000000"/>
      <w:sz w:val="18"/>
      <w:szCs w:val="18"/>
    </w:rPr>
  </w:style>
  <w:style w:type="paragraph" w:customStyle="1" w:styleId="TopicTitle">
    <w:name w:val="TopicTitle"/>
    <w:basedOn w:val="TopSeList"/>
    <w:rsid w:val="00C023CD"/>
    <w:pPr>
      <w:spacing w:before="120" w:after="240" w:line="400" w:lineRule="atLeast"/>
      <w:ind w:left="288" w:right="288"/>
      <w:jc w:val="center"/>
    </w:pPr>
    <w:rPr>
      <w:b/>
      <w:sz w:val="32"/>
      <w:szCs w:val="32"/>
    </w:rPr>
  </w:style>
  <w:style w:type="paragraph" w:customStyle="1" w:styleId="Cellbody8">
    <w:name w:val="Cellbody8"/>
    <w:basedOn w:val="CellBody"/>
    <w:rsid w:val="00C023CD"/>
    <w:pPr>
      <w:spacing w:line="180" w:lineRule="atLeast"/>
    </w:pPr>
    <w:rPr>
      <w:sz w:val="16"/>
    </w:rPr>
  </w:style>
  <w:style w:type="paragraph" w:customStyle="1" w:styleId="CellHeading8">
    <w:name w:val="CellHeading8"/>
    <w:basedOn w:val="CellHeading"/>
    <w:rsid w:val="00C023CD"/>
    <w:pPr>
      <w:spacing w:line="180" w:lineRule="atLeast"/>
    </w:pPr>
    <w:rPr>
      <w:sz w:val="16"/>
    </w:rPr>
  </w:style>
  <w:style w:type="paragraph" w:customStyle="1" w:styleId="CellHeading8Ctr">
    <w:name w:val="CellHeading8Ctr"/>
    <w:basedOn w:val="CellHeading8"/>
    <w:rsid w:val="00C023CD"/>
    <w:pPr>
      <w:jc w:val="center"/>
    </w:pPr>
    <w:rPr>
      <w:bCs w:val="0"/>
    </w:rPr>
  </w:style>
  <w:style w:type="paragraph" w:customStyle="1" w:styleId="StepCAUTION">
    <w:name w:val="StepCAUTION"/>
    <w:basedOn w:val="CAUTION"/>
    <w:locked/>
    <w:rsid w:val="00C023CD"/>
    <w:pPr>
      <w:numPr>
        <w:ilvl w:val="1"/>
      </w:numPr>
      <w:spacing w:line="240" w:lineRule="atLeast"/>
    </w:pPr>
  </w:style>
  <w:style w:type="paragraph" w:customStyle="1" w:styleId="StepDANGER">
    <w:name w:val="StepDANGER"/>
    <w:basedOn w:val="DANGER"/>
    <w:locked/>
    <w:rsid w:val="00C023CD"/>
    <w:pPr>
      <w:numPr>
        <w:ilvl w:val="1"/>
      </w:numPr>
    </w:pPr>
  </w:style>
  <w:style w:type="paragraph" w:customStyle="1" w:styleId="Indented4">
    <w:name w:val="Indented4"/>
    <w:basedOn w:val="Indented3"/>
    <w:rsid w:val="00C023CD"/>
    <w:pPr>
      <w:spacing w:line="240" w:lineRule="auto"/>
      <w:ind w:left="1195"/>
    </w:pPr>
    <w:rPr>
      <w:noProof w:val="0"/>
    </w:rPr>
  </w:style>
  <w:style w:type="paragraph" w:customStyle="1" w:styleId="StepIMPORTANT">
    <w:name w:val="StepIMPORTANT"/>
    <w:basedOn w:val="IMPORTANT"/>
    <w:locked/>
    <w:rsid w:val="00C023CD"/>
    <w:pPr>
      <w:numPr>
        <w:ilvl w:val="1"/>
      </w:numPr>
    </w:pPr>
    <w:rPr>
      <w:bCs/>
    </w:rPr>
  </w:style>
  <w:style w:type="paragraph" w:customStyle="1" w:styleId="StepIMPORTANT2">
    <w:name w:val="StepIMPORTANT2"/>
    <w:basedOn w:val="StepIMPORTANT"/>
    <w:locked/>
    <w:rsid w:val="00C023CD"/>
    <w:pPr>
      <w:numPr>
        <w:ilvl w:val="2"/>
      </w:numPr>
    </w:pPr>
  </w:style>
  <w:style w:type="paragraph" w:customStyle="1" w:styleId="Heading2ctr">
    <w:name w:val="Heading 2ctr"/>
    <w:basedOn w:val="Heading2"/>
    <w:next w:val="Body"/>
    <w:locked/>
    <w:rsid w:val="00C023CD"/>
    <w:pPr>
      <w:jc w:val="center"/>
    </w:pPr>
    <w:rPr>
      <w:bCs/>
    </w:rPr>
  </w:style>
  <w:style w:type="paragraph" w:customStyle="1" w:styleId="Heading3ctr">
    <w:name w:val="Heading 3ctr"/>
    <w:basedOn w:val="Heading3"/>
    <w:next w:val="Body"/>
    <w:locked/>
    <w:rsid w:val="00C023CD"/>
    <w:pPr>
      <w:jc w:val="center"/>
    </w:pPr>
  </w:style>
  <w:style w:type="paragraph" w:customStyle="1" w:styleId="Cellbody8ctr">
    <w:name w:val="Cellbody8ctr"/>
    <w:basedOn w:val="Cellbody8"/>
    <w:rsid w:val="00C023CD"/>
    <w:pPr>
      <w:jc w:val="center"/>
    </w:pPr>
  </w:style>
  <w:style w:type="paragraph" w:styleId="E-mailSignature">
    <w:name w:val="E-mail Signature"/>
    <w:basedOn w:val="Normal"/>
    <w:semiHidden/>
    <w:locked/>
    <w:rsid w:val="00C023CD"/>
  </w:style>
  <w:style w:type="paragraph" w:customStyle="1" w:styleId="StepNOTE3">
    <w:name w:val="StepNOTE3"/>
    <w:basedOn w:val="StepNOTE2"/>
    <w:locked/>
    <w:rsid w:val="00C023CD"/>
    <w:pPr>
      <w:numPr>
        <w:ilvl w:val="3"/>
      </w:numPr>
      <w:pBdr>
        <w:bottom w:val="single" w:sz="6" w:space="2" w:color="auto"/>
      </w:pBdr>
    </w:pPr>
    <w:rPr>
      <w:rFonts w:cs="Palatino-Roman"/>
      <w:bCs w:val="0"/>
    </w:rPr>
  </w:style>
  <w:style w:type="paragraph" w:customStyle="1" w:styleId="StepWARNING">
    <w:name w:val="StepWARNING"/>
    <w:basedOn w:val="StepDANGER"/>
    <w:rsid w:val="00C023CD"/>
    <w:pPr>
      <w:numPr>
        <w:numId w:val="41"/>
      </w:numPr>
    </w:pPr>
  </w:style>
  <w:style w:type="table" w:styleId="Table3Deffects2">
    <w:name w:val="Table 3D effects 2"/>
    <w:basedOn w:val="TableNormal"/>
    <w:semiHidden/>
    <w:locked/>
    <w:rsid w:val="00C023C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epCAUTION2">
    <w:name w:val="StepCAUTION2"/>
    <w:basedOn w:val="StepCAUTION"/>
    <w:rsid w:val="00C023CD"/>
    <w:pPr>
      <w:numPr>
        <w:ilvl w:val="2"/>
      </w:numPr>
    </w:pPr>
  </w:style>
  <w:style w:type="paragraph" w:customStyle="1" w:styleId="StepCautSym2">
    <w:name w:val="StepCautSym2"/>
    <w:basedOn w:val="StepCautSym"/>
    <w:next w:val="StepCAUTION2"/>
    <w:rsid w:val="00C023CD"/>
    <w:pPr>
      <w:ind w:left="630"/>
    </w:pPr>
  </w:style>
  <w:style w:type="paragraph" w:customStyle="1" w:styleId="StepWARNING2">
    <w:name w:val="StepWARNING2"/>
    <w:basedOn w:val="StepWARNING"/>
    <w:rsid w:val="00C023CD"/>
    <w:pPr>
      <w:numPr>
        <w:ilvl w:val="2"/>
      </w:numPr>
      <w:pBdr>
        <w:top w:val="single" w:sz="6" w:space="2" w:color="FF0000"/>
        <w:bottom w:val="single" w:sz="6" w:space="2" w:color="FF0000"/>
      </w:pBdr>
      <w:spacing w:after="160"/>
    </w:pPr>
    <w:rPr>
      <w:bCs w:val="0"/>
      <w:iCs/>
    </w:rPr>
  </w:style>
  <w:style w:type="paragraph" w:customStyle="1" w:styleId="StepWarnSym2">
    <w:name w:val="StepWarnSym2"/>
    <w:basedOn w:val="StepWarnSym"/>
    <w:next w:val="StepWARNING2"/>
    <w:rsid w:val="00C023CD"/>
    <w:pPr>
      <w:ind w:left="630"/>
    </w:pPr>
  </w:style>
  <w:style w:type="paragraph" w:customStyle="1" w:styleId="StepDANGERSym2">
    <w:name w:val="StepDANGERSym2"/>
    <w:basedOn w:val="StepDANGERSym"/>
    <w:next w:val="StepDANGER2"/>
    <w:rsid w:val="00C023CD"/>
    <w:pPr>
      <w:ind w:left="630"/>
    </w:pPr>
  </w:style>
  <w:style w:type="paragraph" w:customStyle="1" w:styleId="StepDANGER2">
    <w:name w:val="StepDANGER2"/>
    <w:basedOn w:val="StepDANGER"/>
    <w:rsid w:val="00C023CD"/>
    <w:pPr>
      <w:numPr>
        <w:ilvl w:val="2"/>
      </w:numPr>
    </w:pPr>
  </w:style>
  <w:style w:type="paragraph" w:customStyle="1" w:styleId="ReporTitle">
    <w:name w:val="ReporTitle"/>
    <w:rsid w:val="00C023CD"/>
    <w:pPr>
      <w:keepNext/>
      <w:spacing w:before="60" w:after="60" w:line="240" w:lineRule="atLeast"/>
      <w:jc w:val="center"/>
    </w:pPr>
    <w:rPr>
      <w:rFonts w:ascii="Arial Black" w:hAnsi="Arial Black"/>
      <w:b/>
      <w:color w:val="000000"/>
      <w:spacing w:val="40"/>
      <w:sz w:val="24"/>
      <w:szCs w:val="24"/>
    </w:rPr>
  </w:style>
  <w:style w:type="table" w:styleId="Table3Deffects3">
    <w:name w:val="Table 3D effects 3"/>
    <w:basedOn w:val="TableNormal"/>
    <w:semiHidden/>
    <w:locked/>
    <w:rsid w:val="00C023C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C023C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C023C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C023C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C023C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C023C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WARNING">
    <w:name w:val="WARNING"/>
    <w:locked/>
    <w:rsid w:val="00C023CD"/>
    <w:pPr>
      <w:numPr>
        <w:numId w:val="41"/>
      </w:numPr>
      <w:pBdr>
        <w:top w:val="single" w:sz="6" w:space="2" w:color="FF0000"/>
        <w:bottom w:val="single" w:sz="6" w:space="3" w:color="FF0000"/>
      </w:pBdr>
      <w:spacing w:after="160" w:line="240" w:lineRule="atLeast"/>
      <w:jc w:val="both"/>
    </w:pPr>
    <w:rPr>
      <w:rFonts w:ascii="Arial" w:hAnsi="Arial" w:cs="Arial"/>
      <w:b/>
      <w:bCs/>
      <w:i/>
      <w:iCs/>
      <w:szCs w:val="24"/>
    </w:rPr>
  </w:style>
  <w:style w:type="table" w:styleId="TableColorful2">
    <w:name w:val="Table Colorful 2"/>
    <w:basedOn w:val="TableNormal"/>
    <w:semiHidden/>
    <w:locked/>
    <w:rsid w:val="00C023C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CellBodyIndBullet">
    <w:name w:val="CellBodyIndBullet"/>
    <w:basedOn w:val="CellBodyIndent"/>
    <w:rsid w:val="00C023CD"/>
    <w:pPr>
      <w:numPr>
        <w:numId w:val="14"/>
      </w:numPr>
    </w:pPr>
  </w:style>
  <w:style w:type="table" w:styleId="TableColorful3">
    <w:name w:val="Table Colorful 3"/>
    <w:basedOn w:val="TableNormal"/>
    <w:semiHidden/>
    <w:locked/>
    <w:rsid w:val="00C023C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C023C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C023C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C023C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WarnSym">
    <w:name w:val="WarnSym"/>
    <w:next w:val="WARNING"/>
    <w:locked/>
    <w:rsid w:val="00C023CD"/>
    <w:pPr>
      <w:keepNext/>
      <w:spacing w:before="120"/>
    </w:pPr>
    <w:rPr>
      <w:rFonts w:ascii="Arial" w:hAnsi="Arial" w:cs="Arial"/>
      <w:szCs w:val="24"/>
    </w:rPr>
  </w:style>
  <w:style w:type="table" w:styleId="TableColumns4">
    <w:name w:val="Table Columns 4"/>
    <w:basedOn w:val="TableNormal"/>
    <w:semiHidden/>
    <w:locked/>
    <w:rsid w:val="00C023C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C023C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eader">
    <w:name w:val="header"/>
    <w:locked/>
    <w:rsid w:val="00C023CD"/>
    <w:pPr>
      <w:jc w:val="right"/>
    </w:pPr>
    <w:rPr>
      <w:rFonts w:ascii="Arial" w:hAnsi="Arial" w:cs="Palatino"/>
      <w:szCs w:val="24"/>
    </w:rPr>
  </w:style>
  <w:style w:type="paragraph" w:customStyle="1" w:styleId="Pagenum">
    <w:name w:val="Pagenum"/>
    <w:locked/>
    <w:rsid w:val="00C023CD"/>
    <w:pPr>
      <w:spacing w:line="240" w:lineRule="atLeast"/>
      <w:jc w:val="center"/>
    </w:pPr>
    <w:rPr>
      <w:rFonts w:ascii="Arial" w:hAnsi="Arial" w:cs="AvantGarde"/>
    </w:rPr>
  </w:style>
  <w:style w:type="paragraph" w:customStyle="1" w:styleId="CautSym">
    <w:name w:val="CautSym"/>
    <w:basedOn w:val="WarnSym"/>
    <w:next w:val="CAUTION"/>
    <w:locked/>
    <w:rsid w:val="00C023CD"/>
    <w:pPr>
      <w:spacing w:before="80"/>
    </w:pPr>
  </w:style>
  <w:style w:type="paragraph" w:customStyle="1" w:styleId="StepCautSym">
    <w:name w:val="StepCautSym"/>
    <w:basedOn w:val="CautSym"/>
    <w:next w:val="StepCAUTION"/>
    <w:locked/>
    <w:rsid w:val="00C023CD"/>
    <w:pPr>
      <w:ind w:left="360"/>
    </w:pPr>
  </w:style>
  <w:style w:type="table" w:styleId="TableContemporary">
    <w:name w:val="Table Contemporary"/>
    <w:basedOn w:val="TableNormal"/>
    <w:semiHidden/>
    <w:locked/>
    <w:rsid w:val="00C023C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edHd">
    <w:name w:val="BulletedHd"/>
    <w:next w:val="Body"/>
    <w:locked/>
    <w:rsid w:val="00C023CD"/>
    <w:pPr>
      <w:numPr>
        <w:ilvl w:val="6"/>
        <w:numId w:val="11"/>
      </w:numPr>
    </w:pPr>
    <w:rPr>
      <w:rFonts w:ascii="Arial" w:hAnsi="Arial" w:cs="Arial"/>
      <w:b/>
      <w:szCs w:val="24"/>
    </w:rPr>
  </w:style>
  <w:style w:type="table" w:styleId="TableElegant">
    <w:name w:val="Table Elegant"/>
    <w:basedOn w:val="TableNormal"/>
    <w:semiHidden/>
    <w:locked/>
    <w:rsid w:val="00C023C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2">
    <w:name w:val="toc 2"/>
    <w:uiPriority w:val="39"/>
    <w:locked/>
    <w:rsid w:val="00C023CD"/>
    <w:pPr>
      <w:tabs>
        <w:tab w:val="right" w:leader="dot" w:pos="9360"/>
      </w:tabs>
      <w:spacing w:before="60" w:after="120" w:line="240" w:lineRule="atLeast"/>
    </w:pPr>
    <w:rPr>
      <w:rFonts w:ascii="Arial" w:hAnsi="Arial" w:cs="Arial"/>
      <w:noProof/>
    </w:rPr>
  </w:style>
  <w:style w:type="paragraph" w:styleId="TOC1">
    <w:name w:val="toc 1"/>
    <w:uiPriority w:val="39"/>
    <w:locked/>
    <w:rsid w:val="00C023CD"/>
    <w:pPr>
      <w:tabs>
        <w:tab w:val="right" w:leader="dot" w:pos="9360"/>
      </w:tabs>
      <w:spacing w:before="80" w:after="120" w:line="240" w:lineRule="atLeast"/>
    </w:pPr>
    <w:rPr>
      <w:rFonts w:ascii="Arial Narrow" w:hAnsi="Arial Narrow"/>
      <w:b/>
      <w:noProof/>
      <w:color w:val="0000FF"/>
      <w:sz w:val="28"/>
      <w:szCs w:val="24"/>
    </w:rPr>
  </w:style>
  <w:style w:type="paragraph" w:styleId="TOC3">
    <w:name w:val="toc 3"/>
    <w:uiPriority w:val="39"/>
    <w:locked/>
    <w:rsid w:val="00C023CD"/>
    <w:pPr>
      <w:tabs>
        <w:tab w:val="right" w:leader="dot" w:pos="9360"/>
      </w:tabs>
      <w:spacing w:after="80" w:line="240" w:lineRule="atLeast"/>
      <w:ind w:left="288"/>
    </w:pPr>
    <w:rPr>
      <w:rFonts w:ascii="Arial" w:hAnsi="Arial"/>
      <w:noProof/>
      <w:szCs w:val="24"/>
    </w:rPr>
  </w:style>
  <w:style w:type="character" w:styleId="Hyperlink">
    <w:name w:val="Hyperlink"/>
    <w:uiPriority w:val="99"/>
    <w:locked/>
    <w:rsid w:val="00C023CD"/>
    <w:rPr>
      <w:color w:val="0000FF"/>
      <w:u w:val="single"/>
    </w:rPr>
  </w:style>
  <w:style w:type="table" w:styleId="TableGrid1">
    <w:name w:val="Table Grid 1"/>
    <w:basedOn w:val="TableNormal"/>
    <w:locked/>
    <w:rsid w:val="00C023CD"/>
    <w:rPr>
      <w:rFonts w:ascii="Arial" w:hAnsi="Arial"/>
    </w:rPr>
    <w:tblPr>
      <w:jc w:val="center"/>
      <w:tblInd w:w="0" w:type="dxa"/>
      <w:tblCellMar>
        <w:top w:w="0" w:type="dxa"/>
        <w:left w:w="108" w:type="dxa"/>
        <w:bottom w:w="0" w:type="dxa"/>
        <w:right w:w="108" w:type="dxa"/>
      </w:tblCellMar>
    </w:tblPr>
    <w:trPr>
      <w:jc w:val="center"/>
    </w:tr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
    <w:name w:val="Table Grid 2"/>
    <w:basedOn w:val="TableNormal"/>
    <w:locked/>
    <w:rsid w:val="00C023CD"/>
    <w:rPr>
      <w:rFonts w:ascii="Arial" w:hAnsi="Arial"/>
    </w:rPr>
    <w:tblPr>
      <w:tblStyleRowBandSize w:val="1"/>
      <w:jc w:val="center"/>
      <w:tblInd w:w="0" w:type="dxa"/>
      <w:tblBorders>
        <w:top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vAlign w:val="center"/>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bottom w:val="single" w:sz="12" w:space="0" w:color="000000"/>
        </w:tcBorders>
        <w:shd w:val="clear" w:color="auto" w:fill="auto"/>
      </w:tcPr>
    </w:tblStylePr>
    <w:tblStylePr w:type="firstCol">
      <w:rPr>
        <w:b w:val="0"/>
        <w:bCs/>
      </w:rPr>
      <w:tblPr/>
      <w:tcPr>
        <w:tcBorders>
          <w:top w:val="nil"/>
          <w:left w:val="single" w:sz="12" w:space="0" w:color="000000"/>
          <w:bottom w:val="nil"/>
          <w:right w:val="nil"/>
        </w:tcBorders>
        <w:shd w:val="clear" w:color="auto" w:fill="auto"/>
      </w:tcPr>
    </w:tblStylePr>
    <w:tblStylePr w:type="lastCol">
      <w:rPr>
        <w:b w:val="0"/>
        <w:bCs/>
      </w:rPr>
      <w:tblPr/>
      <w:tcPr>
        <w:tcBorders>
          <w:tl2br w:val="none" w:sz="0" w:space="0" w:color="auto"/>
          <w:tr2bl w:val="none" w:sz="0" w:space="0" w:color="auto"/>
        </w:tcBorders>
      </w:tcPr>
    </w:tblStylePr>
    <w:tblStylePr w:type="band1Horz">
      <w:tblPr/>
      <w:tcPr>
        <w:tcBorders>
          <w:bottom w:val="single" w:sz="12" w:space="0" w:color="000000"/>
        </w:tcBorders>
        <w:shd w:val="clear" w:color="auto" w:fill="auto"/>
      </w:tcPr>
    </w:tblStylePr>
  </w:style>
  <w:style w:type="table" w:styleId="TableGrid3">
    <w:name w:val="Table Grid 3"/>
    <w:basedOn w:val="TableNormal"/>
    <w:locked/>
    <w:rsid w:val="00C023CD"/>
    <w:rPr>
      <w:rFonts w:ascii="Arial" w:hAnsi="Arial"/>
    </w:rPr>
    <w:tblPr>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jc w:val="center"/>
    </w:trPr>
    <w:tcPr>
      <w:shd w:val="clear" w:color="auto" w:fill="auto"/>
    </w:tc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table" w:styleId="TableGrid4">
    <w:name w:val="Table Grid 4"/>
    <w:basedOn w:val="TableNormal"/>
    <w:locked/>
    <w:rsid w:val="00C023CD"/>
    <w:pPr>
      <w:keepNext/>
    </w:pPr>
    <w:rPr>
      <w:rFonts w:ascii="Arial" w:hAnsi="Arial"/>
    </w:rPr>
    <w:tblPr>
      <w:tblStyleRowBandSize w:val="1"/>
      <w:tblInd w:w="0" w:type="dxa"/>
      <w:tblBorders>
        <w:top w:val="single" w:sz="6" w:space="0" w:color="000000"/>
        <w:bottom w:val="single" w:sz="6" w:space="0" w:color="000000"/>
      </w:tblBorders>
      <w:tblCellMar>
        <w:top w:w="43" w:type="dxa"/>
        <w:left w:w="0" w:type="dxa"/>
        <w:bottom w:w="0" w:type="dxa"/>
        <w:right w:w="0" w:type="dxa"/>
      </w:tblCellMar>
    </w:tblPr>
    <w:tcPr>
      <w:shd w:val="clear" w:color="auto" w:fill="auto"/>
      <w:vAlign w:val="center"/>
    </w:tcPr>
    <w:tblStylePr w:type="firstRow">
      <w:rPr>
        <w:color w:val="auto"/>
      </w:rPr>
      <w:tblPr/>
      <w:tcPr>
        <w:tcBorders>
          <w:top w:val="single" w:sz="6" w:space="0" w:color="000000"/>
          <w:left w:val="nil"/>
          <w:bottom w:val="nil"/>
          <w:right w:val="nil"/>
          <w:insideH w:val="nil"/>
          <w:insideV w:val="nil"/>
          <w:tl2br w:val="nil"/>
          <w:tr2bl w:val="nil"/>
        </w:tcBorders>
        <w:shd w:val="pct30" w:color="FFFFFF" w:fill="auto"/>
      </w:tcPr>
    </w:tblStylePr>
    <w:tblStylePr w:type="lastRow">
      <w:rPr>
        <w:b w:val="0"/>
        <w:bCs/>
        <w:color w:val="auto"/>
      </w:rPr>
      <w:tblPr/>
      <w:tcPr>
        <w:tcBorders>
          <w:top w:val="nil"/>
          <w:left w:val="nil"/>
          <w:bottom w:val="single" w:sz="6" w:space="0" w:color="000000"/>
          <w:right w:val="nil"/>
          <w:insideV w:val="nil"/>
        </w:tcBorders>
        <w:shd w:val="clear" w:color="FFFFFF" w:fill="auto"/>
      </w:tcPr>
    </w:tblStylePr>
    <w:tblStylePr w:type="lastCol">
      <w:rPr>
        <w:b w:val="0"/>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C023C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C023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C023C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C023C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Typewriter">
    <w:name w:val="HTML Typewriter"/>
    <w:semiHidden/>
    <w:locked/>
    <w:rsid w:val="00C023CD"/>
    <w:rPr>
      <w:rFonts w:ascii="Courier New" w:hAnsi="Courier New" w:cs="Courier New"/>
      <w:sz w:val="20"/>
      <w:szCs w:val="20"/>
    </w:rPr>
  </w:style>
  <w:style w:type="table" w:styleId="TableList3">
    <w:name w:val="Table List 3"/>
    <w:basedOn w:val="TableNormal"/>
    <w:semiHidden/>
    <w:locked/>
    <w:rsid w:val="00C023C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C023C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uiPriority w:val="39"/>
    <w:locked/>
    <w:rsid w:val="00C023CD"/>
    <w:pPr>
      <w:tabs>
        <w:tab w:val="right" w:leader="dot" w:pos="9360"/>
      </w:tabs>
      <w:spacing w:after="80" w:line="240" w:lineRule="atLeast"/>
      <w:ind w:left="720"/>
    </w:pPr>
    <w:rPr>
      <w:rFonts w:ascii="Arial" w:hAnsi="Arial"/>
      <w:noProof/>
      <w:szCs w:val="24"/>
    </w:rPr>
  </w:style>
  <w:style w:type="numbering" w:styleId="ArticleSection">
    <w:name w:val="Outline List 3"/>
    <w:basedOn w:val="NoList"/>
    <w:semiHidden/>
    <w:locked/>
    <w:rsid w:val="00C023CD"/>
    <w:pPr>
      <w:numPr>
        <w:numId w:val="8"/>
      </w:numPr>
    </w:pPr>
  </w:style>
  <w:style w:type="table" w:styleId="TableList6">
    <w:name w:val="Table List 6"/>
    <w:basedOn w:val="TableNormal"/>
    <w:semiHidden/>
    <w:locked/>
    <w:rsid w:val="00C023C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C023C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Date">
    <w:name w:val="Date"/>
    <w:basedOn w:val="Normal"/>
    <w:next w:val="Normal"/>
    <w:semiHidden/>
    <w:rsid w:val="00C023CD"/>
  </w:style>
  <w:style w:type="table" w:styleId="TableList8">
    <w:name w:val="Table List 8"/>
    <w:basedOn w:val="TableNormal"/>
    <w:semiHidden/>
    <w:locked/>
    <w:rsid w:val="00C023C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locked/>
    <w:rsid w:val="00C023C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LineNumber">
    <w:name w:val="line number"/>
    <w:semiHidden/>
    <w:locked/>
    <w:rsid w:val="00C023CD"/>
  </w:style>
  <w:style w:type="paragraph" w:styleId="List">
    <w:name w:val="List"/>
    <w:basedOn w:val="Normal"/>
    <w:semiHidden/>
    <w:locked/>
    <w:rsid w:val="00C023CD"/>
    <w:pPr>
      <w:ind w:left="360" w:hanging="360"/>
    </w:pPr>
  </w:style>
  <w:style w:type="paragraph" w:styleId="List2">
    <w:name w:val="List 2"/>
    <w:basedOn w:val="Normal"/>
    <w:semiHidden/>
    <w:locked/>
    <w:rsid w:val="00C023CD"/>
    <w:pPr>
      <w:ind w:left="720" w:hanging="360"/>
    </w:pPr>
  </w:style>
  <w:style w:type="paragraph" w:styleId="List3">
    <w:name w:val="List 3"/>
    <w:basedOn w:val="Normal"/>
    <w:semiHidden/>
    <w:locked/>
    <w:rsid w:val="00C023CD"/>
    <w:pPr>
      <w:ind w:left="1080" w:hanging="360"/>
    </w:pPr>
  </w:style>
  <w:style w:type="paragraph" w:styleId="List4">
    <w:name w:val="List 4"/>
    <w:basedOn w:val="Normal"/>
    <w:semiHidden/>
    <w:locked/>
    <w:rsid w:val="00C023CD"/>
    <w:pPr>
      <w:ind w:left="1440" w:hanging="360"/>
    </w:pPr>
  </w:style>
  <w:style w:type="paragraph" w:styleId="List5">
    <w:name w:val="List 5"/>
    <w:basedOn w:val="Normal"/>
    <w:semiHidden/>
    <w:locked/>
    <w:rsid w:val="00C023CD"/>
    <w:pPr>
      <w:ind w:left="1800" w:hanging="360"/>
    </w:pPr>
  </w:style>
  <w:style w:type="paragraph" w:styleId="ListBullet">
    <w:name w:val="List Bullet"/>
    <w:basedOn w:val="Normal"/>
    <w:semiHidden/>
    <w:locked/>
    <w:rsid w:val="00C023CD"/>
    <w:pPr>
      <w:numPr>
        <w:numId w:val="19"/>
      </w:numPr>
    </w:pPr>
  </w:style>
  <w:style w:type="paragraph" w:styleId="ListBullet2">
    <w:name w:val="List Bullet 2"/>
    <w:basedOn w:val="Normal"/>
    <w:semiHidden/>
    <w:locked/>
    <w:rsid w:val="00C023CD"/>
    <w:pPr>
      <w:numPr>
        <w:numId w:val="20"/>
      </w:numPr>
    </w:pPr>
  </w:style>
  <w:style w:type="paragraph" w:styleId="ListBullet3">
    <w:name w:val="List Bullet 3"/>
    <w:basedOn w:val="Normal"/>
    <w:locked/>
    <w:rsid w:val="00C023CD"/>
    <w:pPr>
      <w:numPr>
        <w:numId w:val="21"/>
      </w:numPr>
    </w:pPr>
  </w:style>
  <w:style w:type="paragraph" w:styleId="ListBullet4">
    <w:name w:val="List Bullet 4"/>
    <w:basedOn w:val="Normal"/>
    <w:semiHidden/>
    <w:locked/>
    <w:rsid w:val="00C023CD"/>
    <w:pPr>
      <w:numPr>
        <w:numId w:val="22"/>
      </w:numPr>
    </w:pPr>
  </w:style>
  <w:style w:type="paragraph" w:styleId="ListBullet5">
    <w:name w:val="List Bullet 5"/>
    <w:basedOn w:val="Normal"/>
    <w:semiHidden/>
    <w:locked/>
    <w:rsid w:val="00C023CD"/>
    <w:pPr>
      <w:numPr>
        <w:numId w:val="23"/>
      </w:numPr>
    </w:pPr>
  </w:style>
  <w:style w:type="paragraph" w:styleId="ListContinue">
    <w:name w:val="List Continue"/>
    <w:basedOn w:val="Normal"/>
    <w:semiHidden/>
    <w:locked/>
    <w:rsid w:val="00C023CD"/>
    <w:pPr>
      <w:spacing w:after="120"/>
      <w:ind w:left="360"/>
    </w:pPr>
  </w:style>
  <w:style w:type="paragraph" w:styleId="ListContinue2">
    <w:name w:val="List Continue 2"/>
    <w:basedOn w:val="Normal"/>
    <w:semiHidden/>
    <w:locked/>
    <w:rsid w:val="00C023CD"/>
    <w:pPr>
      <w:spacing w:after="120"/>
      <w:ind w:left="720"/>
    </w:pPr>
  </w:style>
  <w:style w:type="paragraph" w:styleId="ListContinue3">
    <w:name w:val="List Continue 3"/>
    <w:basedOn w:val="Normal"/>
    <w:semiHidden/>
    <w:locked/>
    <w:rsid w:val="00C023CD"/>
    <w:pPr>
      <w:spacing w:after="120"/>
      <w:ind w:left="1080"/>
    </w:pPr>
  </w:style>
  <w:style w:type="paragraph" w:styleId="ListContinue4">
    <w:name w:val="List Continue 4"/>
    <w:basedOn w:val="Normal"/>
    <w:semiHidden/>
    <w:locked/>
    <w:rsid w:val="00C023CD"/>
    <w:pPr>
      <w:spacing w:after="120"/>
      <w:ind w:left="1440"/>
    </w:pPr>
  </w:style>
  <w:style w:type="paragraph" w:styleId="ListContinue5">
    <w:name w:val="List Continue 5"/>
    <w:basedOn w:val="Normal"/>
    <w:semiHidden/>
    <w:locked/>
    <w:rsid w:val="00C023CD"/>
    <w:pPr>
      <w:spacing w:after="120"/>
      <w:ind w:left="1800"/>
    </w:pPr>
  </w:style>
  <w:style w:type="paragraph" w:styleId="ListNumber">
    <w:name w:val="List Number"/>
    <w:basedOn w:val="Normal"/>
    <w:semiHidden/>
    <w:locked/>
    <w:rsid w:val="00C023CD"/>
    <w:pPr>
      <w:numPr>
        <w:numId w:val="24"/>
      </w:numPr>
    </w:pPr>
  </w:style>
  <w:style w:type="paragraph" w:styleId="ListNumber2">
    <w:name w:val="List Number 2"/>
    <w:basedOn w:val="Normal"/>
    <w:semiHidden/>
    <w:locked/>
    <w:rsid w:val="00C023CD"/>
    <w:pPr>
      <w:numPr>
        <w:numId w:val="25"/>
      </w:numPr>
    </w:pPr>
  </w:style>
  <w:style w:type="paragraph" w:styleId="ListNumber3">
    <w:name w:val="List Number 3"/>
    <w:basedOn w:val="Normal"/>
    <w:semiHidden/>
    <w:locked/>
    <w:rsid w:val="00C023CD"/>
    <w:pPr>
      <w:numPr>
        <w:numId w:val="26"/>
      </w:numPr>
    </w:pPr>
  </w:style>
  <w:style w:type="paragraph" w:styleId="ListNumber4">
    <w:name w:val="List Number 4"/>
    <w:basedOn w:val="Normal"/>
    <w:locked/>
    <w:rsid w:val="00C023CD"/>
    <w:pPr>
      <w:numPr>
        <w:numId w:val="27"/>
      </w:numPr>
    </w:pPr>
  </w:style>
  <w:style w:type="paragraph" w:styleId="ListNumber5">
    <w:name w:val="List Number 5"/>
    <w:basedOn w:val="Normal"/>
    <w:semiHidden/>
    <w:locked/>
    <w:rsid w:val="00C023CD"/>
    <w:pPr>
      <w:numPr>
        <w:numId w:val="28"/>
      </w:numPr>
    </w:pPr>
  </w:style>
  <w:style w:type="table" w:styleId="TableSimple2">
    <w:name w:val="Table Simple 2"/>
    <w:basedOn w:val="TableNormal"/>
    <w:semiHidden/>
    <w:locked/>
    <w:rsid w:val="00C023C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C023C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C023C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C023C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C02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locked/>
    <w:rsid w:val="00C023CD"/>
    <w:rPr>
      <w:b/>
      <w:bCs/>
    </w:rPr>
  </w:style>
  <w:style w:type="table" w:styleId="TableWeb1">
    <w:name w:val="Table Web 1"/>
    <w:basedOn w:val="TableNormal"/>
    <w:semiHidden/>
    <w:locked/>
    <w:rsid w:val="00C023C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uiPriority w:val="39"/>
    <w:locked/>
    <w:rsid w:val="000618F4"/>
    <w:pPr>
      <w:tabs>
        <w:tab w:val="left" w:pos="1152"/>
        <w:tab w:val="right" w:leader="dot" w:pos="9350"/>
      </w:tabs>
      <w:spacing w:before="40" w:after="80" w:line="240" w:lineRule="atLeast"/>
      <w:ind w:left="1109" w:hanging="821"/>
    </w:pPr>
    <w:rPr>
      <w:rFonts w:ascii="Arial" w:hAnsi="Arial" w:cs="Arial"/>
      <w:noProof/>
    </w:rPr>
  </w:style>
  <w:style w:type="paragraph" w:customStyle="1" w:styleId="BoxText">
    <w:name w:val="BoxText"/>
    <w:locked/>
    <w:rsid w:val="00C023CD"/>
    <w:pPr>
      <w:numPr>
        <w:numId w:val="10"/>
      </w:numPr>
      <w:spacing w:after="120" w:line="240" w:lineRule="atLeast"/>
    </w:pPr>
    <w:rPr>
      <w:rFonts w:ascii="Arial" w:hAnsi="Arial"/>
      <w:szCs w:val="24"/>
    </w:rPr>
  </w:style>
  <w:style w:type="paragraph" w:styleId="TOC9">
    <w:name w:val="toc 9"/>
    <w:semiHidden/>
    <w:locked/>
    <w:rsid w:val="00C023CD"/>
    <w:pPr>
      <w:spacing w:line="240" w:lineRule="atLeast"/>
      <w:ind w:left="1598"/>
    </w:pPr>
    <w:rPr>
      <w:rFonts w:ascii="Arial" w:hAnsi="Arial" w:cs="Arial"/>
      <w:color w:val="000000"/>
      <w:szCs w:val="22"/>
    </w:rPr>
  </w:style>
  <w:style w:type="table" w:styleId="TableWeb2">
    <w:name w:val="Table Web 2"/>
    <w:basedOn w:val="TableNormal"/>
    <w:semiHidden/>
    <w:locked/>
    <w:rsid w:val="00C023C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locked/>
    <w:rsid w:val="00C023CD"/>
    <w:pPr>
      <w:numPr>
        <w:numId w:val="2"/>
      </w:numPr>
    </w:pPr>
  </w:style>
  <w:style w:type="numbering" w:styleId="1ai">
    <w:name w:val="Outline List 1"/>
    <w:basedOn w:val="NoList"/>
    <w:semiHidden/>
    <w:locked/>
    <w:rsid w:val="00C023CD"/>
    <w:pPr>
      <w:numPr>
        <w:numId w:val="3"/>
      </w:numPr>
    </w:pPr>
  </w:style>
  <w:style w:type="paragraph" w:styleId="TOC6">
    <w:name w:val="toc 6"/>
    <w:locked/>
    <w:rsid w:val="00C023CD"/>
    <w:pPr>
      <w:tabs>
        <w:tab w:val="right" w:leader="dot" w:pos="9360"/>
      </w:tabs>
      <w:spacing w:before="80" w:after="40" w:line="240" w:lineRule="atLeast"/>
      <w:ind w:left="1584" w:hanging="1584"/>
    </w:pPr>
    <w:rPr>
      <w:rFonts w:ascii="Arial Narrow" w:hAnsi="Arial Narrow"/>
      <w:b/>
      <w:noProof/>
      <w:color w:val="0000FF"/>
      <w:sz w:val="28"/>
      <w:szCs w:val="24"/>
    </w:rPr>
  </w:style>
  <w:style w:type="paragraph" w:styleId="TOC7">
    <w:name w:val="toc 7"/>
    <w:semiHidden/>
    <w:locked/>
    <w:rsid w:val="00C023CD"/>
    <w:pPr>
      <w:spacing w:line="240" w:lineRule="atLeast"/>
      <w:ind w:left="1195"/>
    </w:pPr>
    <w:rPr>
      <w:rFonts w:ascii="Arial" w:hAnsi="Arial"/>
      <w:szCs w:val="24"/>
    </w:rPr>
  </w:style>
  <w:style w:type="paragraph" w:styleId="TOC8">
    <w:name w:val="toc 8"/>
    <w:semiHidden/>
    <w:locked/>
    <w:rsid w:val="00C023CD"/>
    <w:pPr>
      <w:spacing w:line="240" w:lineRule="atLeast"/>
      <w:ind w:left="1397"/>
    </w:pPr>
    <w:rPr>
      <w:rFonts w:ascii="Arial" w:hAnsi="Arial"/>
      <w:szCs w:val="24"/>
    </w:rPr>
  </w:style>
  <w:style w:type="table" w:styleId="TableWeb3">
    <w:name w:val="Table Web 3"/>
    <w:basedOn w:val="TableNormal"/>
    <w:semiHidden/>
    <w:locked/>
    <w:rsid w:val="00C023C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1">
    <w:name w:val="index 1"/>
    <w:semiHidden/>
    <w:locked/>
    <w:rsid w:val="00C023CD"/>
    <w:pPr>
      <w:ind w:left="200" w:hanging="200"/>
    </w:pPr>
    <w:rPr>
      <w:rFonts w:ascii="Arial" w:hAnsi="Arial"/>
      <w:szCs w:val="24"/>
    </w:rPr>
  </w:style>
  <w:style w:type="paragraph" w:styleId="Index2">
    <w:name w:val="index 2"/>
    <w:basedOn w:val="Index1"/>
    <w:semiHidden/>
    <w:locked/>
    <w:rsid w:val="00C023CD"/>
    <w:pPr>
      <w:ind w:left="400"/>
    </w:pPr>
  </w:style>
  <w:style w:type="paragraph" w:styleId="Index3">
    <w:name w:val="index 3"/>
    <w:basedOn w:val="Index2"/>
    <w:semiHidden/>
    <w:locked/>
    <w:rsid w:val="00C023CD"/>
    <w:pPr>
      <w:ind w:left="600"/>
    </w:pPr>
  </w:style>
  <w:style w:type="paragraph" w:styleId="Index4">
    <w:name w:val="index 4"/>
    <w:basedOn w:val="Index3"/>
    <w:semiHidden/>
    <w:locked/>
    <w:rsid w:val="00C023CD"/>
    <w:pPr>
      <w:ind w:left="800"/>
    </w:pPr>
  </w:style>
  <w:style w:type="paragraph" w:styleId="Index5">
    <w:name w:val="index 5"/>
    <w:basedOn w:val="Index4"/>
    <w:semiHidden/>
    <w:locked/>
    <w:rsid w:val="00C023CD"/>
    <w:pPr>
      <w:ind w:left="1000"/>
    </w:pPr>
  </w:style>
  <w:style w:type="paragraph" w:styleId="Index6">
    <w:name w:val="index 6"/>
    <w:basedOn w:val="Index5"/>
    <w:semiHidden/>
    <w:locked/>
    <w:rsid w:val="00C023CD"/>
    <w:pPr>
      <w:ind w:left="1200"/>
    </w:pPr>
  </w:style>
  <w:style w:type="paragraph" w:styleId="Index7">
    <w:name w:val="index 7"/>
    <w:basedOn w:val="Index6"/>
    <w:semiHidden/>
    <w:locked/>
    <w:rsid w:val="00C023CD"/>
    <w:pPr>
      <w:ind w:left="1400"/>
    </w:pPr>
  </w:style>
  <w:style w:type="paragraph" w:styleId="Index8">
    <w:name w:val="index 8"/>
    <w:basedOn w:val="Index7"/>
    <w:semiHidden/>
    <w:locked/>
    <w:rsid w:val="00C023CD"/>
    <w:pPr>
      <w:ind w:left="1600"/>
    </w:pPr>
  </w:style>
  <w:style w:type="paragraph" w:styleId="Index9">
    <w:name w:val="index 9"/>
    <w:basedOn w:val="Index8"/>
    <w:semiHidden/>
    <w:locked/>
    <w:rsid w:val="00C023CD"/>
    <w:pPr>
      <w:ind w:left="1800"/>
    </w:pPr>
  </w:style>
  <w:style w:type="paragraph" w:styleId="Footer">
    <w:name w:val="footer"/>
    <w:semiHidden/>
    <w:rsid w:val="00C023CD"/>
    <w:pPr>
      <w:tabs>
        <w:tab w:val="center" w:pos="4320"/>
        <w:tab w:val="right" w:pos="8640"/>
      </w:tabs>
    </w:pPr>
    <w:rPr>
      <w:rFonts w:ascii="Arial" w:hAnsi="Arial"/>
      <w:szCs w:val="24"/>
    </w:rPr>
  </w:style>
  <w:style w:type="paragraph" w:customStyle="1" w:styleId="SectHd">
    <w:name w:val="SectHd"/>
    <w:next w:val="Body"/>
    <w:locked/>
    <w:rsid w:val="00C023CD"/>
    <w:pPr>
      <w:pBdr>
        <w:top w:val="single" w:sz="6" w:space="12" w:color="000000"/>
        <w:bottom w:val="single" w:sz="6" w:space="12" w:color="000000"/>
      </w:pBdr>
      <w:shd w:val="clear" w:color="auto" w:fill="CCCCCC"/>
      <w:spacing w:before="2000"/>
      <w:jc w:val="center"/>
    </w:pPr>
    <w:rPr>
      <w:rFonts w:ascii="Arial Narrow" w:hAnsi="Arial Narrow" w:cs="Arial"/>
      <w:b/>
      <w:color w:val="0000FF"/>
      <w:kern w:val="32"/>
      <w:sz w:val="48"/>
      <w:szCs w:val="52"/>
    </w:rPr>
  </w:style>
  <w:style w:type="paragraph" w:customStyle="1" w:styleId="RuleIndented2">
    <w:name w:val="RuleIndented2"/>
    <w:basedOn w:val="RuledIndented"/>
    <w:rsid w:val="00C023CD"/>
    <w:pPr>
      <w:ind w:left="630"/>
    </w:pPr>
  </w:style>
  <w:style w:type="paragraph" w:customStyle="1" w:styleId="contents">
    <w:name w:val="contents"/>
    <w:locked/>
    <w:rsid w:val="00C023CD"/>
    <w:pPr>
      <w:pageBreakBefore/>
      <w:spacing w:before="480" w:after="360"/>
      <w:jc w:val="center"/>
    </w:pPr>
    <w:rPr>
      <w:rFonts w:ascii="Arial" w:hAnsi="Arial"/>
      <w:b/>
      <w:color w:val="0000FF"/>
      <w:sz w:val="40"/>
    </w:rPr>
  </w:style>
  <w:style w:type="paragraph" w:customStyle="1" w:styleId="Copyright">
    <w:name w:val="Copyright"/>
    <w:locked/>
    <w:rsid w:val="00C023CD"/>
    <w:pPr>
      <w:keepNext/>
      <w:tabs>
        <w:tab w:val="left" w:pos="720"/>
        <w:tab w:val="left" w:pos="1440"/>
        <w:tab w:val="left" w:pos="2160"/>
        <w:tab w:val="left" w:pos="2880"/>
        <w:tab w:val="left" w:pos="3600"/>
        <w:tab w:val="left" w:pos="4320"/>
        <w:tab w:val="left" w:pos="5040"/>
        <w:tab w:val="left" w:pos="5760"/>
      </w:tabs>
      <w:spacing w:before="240" w:line="260" w:lineRule="atLeast"/>
      <w:ind w:right="446"/>
    </w:pPr>
    <w:rPr>
      <w:rFonts w:ascii="Arial" w:hAnsi="Arial"/>
      <w:b/>
      <w:color w:val="000000"/>
    </w:rPr>
  </w:style>
  <w:style w:type="paragraph" w:customStyle="1" w:styleId="cpgHd">
    <w:name w:val="cpgHd"/>
    <w:locked/>
    <w:rsid w:val="00C023CD"/>
    <w:pPr>
      <w:spacing w:before="480" w:after="240"/>
      <w:jc w:val="center"/>
    </w:pPr>
    <w:rPr>
      <w:rFonts w:ascii="Arial" w:hAnsi="Arial"/>
      <w:b/>
      <w:bCs/>
      <w:color w:val="0000FF"/>
      <w:sz w:val="48"/>
      <w:lang w:val="en-GB"/>
    </w:rPr>
  </w:style>
  <w:style w:type="character" w:customStyle="1" w:styleId="Subscript">
    <w:name w:val="Subscript"/>
    <w:locked/>
    <w:rsid w:val="00C023CD"/>
    <w:rPr>
      <w:vertAlign w:val="subscript"/>
    </w:rPr>
  </w:style>
  <w:style w:type="character" w:customStyle="1" w:styleId="Superscript">
    <w:name w:val="Superscript"/>
    <w:locked/>
    <w:rsid w:val="00C023CD"/>
    <w:rPr>
      <w:vertAlign w:val="superscript"/>
    </w:rPr>
  </w:style>
  <w:style w:type="paragraph" w:customStyle="1" w:styleId="cpgTitle">
    <w:name w:val="cpgTitle"/>
    <w:locked/>
    <w:rsid w:val="00C023CD"/>
    <w:pPr>
      <w:spacing w:before="360" w:after="600"/>
      <w:jc w:val="center"/>
    </w:pPr>
    <w:rPr>
      <w:rFonts w:ascii="Arial" w:hAnsi="Arial"/>
      <w:b/>
      <w:bCs/>
      <w:sz w:val="36"/>
      <w:szCs w:val="36"/>
      <w:lang w:val="en-GB"/>
    </w:rPr>
  </w:style>
  <w:style w:type="paragraph" w:customStyle="1" w:styleId="DateEdition">
    <w:name w:val="Date/Edition"/>
    <w:semiHidden/>
    <w:locked/>
    <w:rsid w:val="00C023CD"/>
    <w:pPr>
      <w:keepNext/>
      <w:tabs>
        <w:tab w:val="left" w:pos="720"/>
        <w:tab w:val="left" w:pos="1440"/>
        <w:tab w:val="left" w:pos="2160"/>
        <w:tab w:val="left" w:pos="2880"/>
        <w:tab w:val="left" w:pos="3600"/>
        <w:tab w:val="left" w:pos="4320"/>
        <w:tab w:val="left" w:pos="5040"/>
        <w:tab w:val="left" w:pos="5760"/>
      </w:tabs>
      <w:spacing w:after="120" w:line="260" w:lineRule="atLeast"/>
    </w:pPr>
    <w:rPr>
      <w:rFonts w:ascii="Arial" w:hAnsi="Arial"/>
      <w:color w:val="000000"/>
      <w:sz w:val="18"/>
    </w:rPr>
  </w:style>
  <w:style w:type="paragraph" w:customStyle="1" w:styleId="Disclaimer">
    <w:name w:val="Disclaimer"/>
    <w:locked/>
    <w:rsid w:val="00C023CD"/>
    <w:pPr>
      <w:tabs>
        <w:tab w:val="left" w:pos="720"/>
        <w:tab w:val="left" w:pos="1440"/>
        <w:tab w:val="left" w:pos="2160"/>
        <w:tab w:val="left" w:pos="2880"/>
        <w:tab w:val="left" w:pos="3600"/>
        <w:tab w:val="left" w:pos="4320"/>
        <w:tab w:val="left" w:pos="5040"/>
        <w:tab w:val="left" w:pos="5760"/>
      </w:tabs>
      <w:spacing w:after="120" w:line="220" w:lineRule="atLeast"/>
    </w:pPr>
    <w:rPr>
      <w:rFonts w:ascii="Arial" w:hAnsi="Arial"/>
      <w:color w:val="000000"/>
      <w:sz w:val="18"/>
    </w:rPr>
  </w:style>
  <w:style w:type="paragraph" w:customStyle="1" w:styleId="AppxHd2">
    <w:name w:val="AppxHd2"/>
    <w:basedOn w:val="Heading2"/>
    <w:next w:val="Body"/>
    <w:rsid w:val="00C023CD"/>
  </w:style>
  <w:style w:type="paragraph" w:customStyle="1" w:styleId="AppxHd3">
    <w:name w:val="AppxHd3"/>
    <w:basedOn w:val="Heading3"/>
    <w:next w:val="Body"/>
    <w:rsid w:val="00C023CD"/>
  </w:style>
  <w:style w:type="character" w:customStyle="1" w:styleId="Variable">
    <w:name w:val="Variable"/>
    <w:rsid w:val="00C023CD"/>
    <w:rPr>
      <w:rFonts w:ascii="Courier New" w:hAnsi="Courier New"/>
      <w:i/>
    </w:rPr>
  </w:style>
  <w:style w:type="character" w:customStyle="1" w:styleId="VariableBold">
    <w:name w:val="VariableBold"/>
    <w:rsid w:val="00C023CD"/>
    <w:rPr>
      <w:rFonts w:ascii="Courier New" w:hAnsi="Courier New"/>
      <w:b/>
      <w:i/>
    </w:rPr>
  </w:style>
  <w:style w:type="character" w:customStyle="1" w:styleId="LiteralBold">
    <w:name w:val="LiteralBold"/>
    <w:rsid w:val="00C023CD"/>
    <w:rPr>
      <w:rFonts w:ascii="Courier New" w:hAnsi="Courier New"/>
      <w:b/>
    </w:rPr>
  </w:style>
  <w:style w:type="paragraph" w:customStyle="1" w:styleId="AppxHd4">
    <w:name w:val="AppxHd4"/>
    <w:basedOn w:val="Heading4"/>
    <w:next w:val="Body"/>
    <w:rsid w:val="00C023CD"/>
    <w:pPr>
      <w:outlineLvl w:val="9"/>
    </w:pPr>
  </w:style>
  <w:style w:type="paragraph" w:customStyle="1" w:styleId="AppxTaskHeading">
    <w:name w:val="AppxTaskHeading"/>
    <w:next w:val="Numbered"/>
    <w:rsid w:val="00C023CD"/>
    <w:pPr>
      <w:numPr>
        <w:ilvl w:val="1"/>
        <w:numId w:val="7"/>
      </w:numPr>
      <w:spacing w:before="160" w:after="120"/>
    </w:pPr>
    <w:rPr>
      <w:rFonts w:ascii="Arial" w:hAnsi="Arial"/>
      <w:b/>
      <w:color w:val="0000FF"/>
      <w:sz w:val="22"/>
      <w:szCs w:val="24"/>
    </w:rPr>
  </w:style>
  <w:style w:type="character" w:customStyle="1" w:styleId="Literal">
    <w:name w:val="Literal"/>
    <w:rsid w:val="00C023CD"/>
    <w:rPr>
      <w:rFonts w:ascii="Courier New" w:hAnsi="Courier New"/>
    </w:rPr>
  </w:style>
  <w:style w:type="paragraph" w:customStyle="1" w:styleId="AppxTaskHdRestart">
    <w:name w:val="AppxTaskHdRestart"/>
    <w:next w:val="AppxTaskHeading"/>
    <w:autoRedefine/>
    <w:rsid w:val="00C023CD"/>
    <w:pPr>
      <w:keepNext/>
      <w:numPr>
        <w:numId w:val="7"/>
      </w:numPr>
      <w:spacing w:line="60" w:lineRule="exact"/>
    </w:pPr>
    <w:rPr>
      <w:rFonts w:ascii="Arial" w:hAnsi="Arial"/>
      <w:color w:val="FF0000"/>
      <w:szCs w:val="24"/>
    </w:rPr>
  </w:style>
  <w:style w:type="paragraph" w:customStyle="1" w:styleId="HideFilename">
    <w:name w:val="HideFilename"/>
    <w:rsid w:val="00C023CD"/>
    <w:pPr>
      <w:spacing w:line="80" w:lineRule="atLeast"/>
      <w:jc w:val="right"/>
    </w:pPr>
    <w:rPr>
      <w:rFonts w:ascii="Arial" w:hAnsi="Arial" w:cs="Arial"/>
      <w:bCs/>
      <w:vanish/>
      <w:color w:val="FF0000"/>
      <w:sz w:val="8"/>
      <w:szCs w:val="12"/>
    </w:rPr>
  </w:style>
  <w:style w:type="paragraph" w:styleId="DocumentMap">
    <w:name w:val="Document Map"/>
    <w:basedOn w:val="Normal"/>
    <w:semiHidden/>
    <w:locked/>
    <w:rsid w:val="00C023CD"/>
    <w:pPr>
      <w:shd w:val="clear" w:color="auto" w:fill="000080"/>
    </w:pPr>
    <w:rPr>
      <w:rFonts w:ascii="Tahoma" w:hAnsi="Tahoma" w:cs="Tahoma"/>
      <w:szCs w:val="20"/>
    </w:rPr>
  </w:style>
  <w:style w:type="paragraph" w:customStyle="1" w:styleId="CellBodyDEC">
    <w:name w:val="CellBodyDEC"/>
    <w:basedOn w:val="CellBody"/>
    <w:rsid w:val="00C023CD"/>
    <w:pPr>
      <w:tabs>
        <w:tab w:val="decimal" w:pos="360"/>
      </w:tabs>
    </w:pPr>
  </w:style>
  <w:style w:type="paragraph" w:customStyle="1" w:styleId="CellBodyArt">
    <w:name w:val="CellBodyArt"/>
    <w:basedOn w:val="CellBody"/>
    <w:rsid w:val="00C023CD"/>
    <w:pPr>
      <w:spacing w:before="0" w:after="0" w:line="100" w:lineRule="atLeast"/>
      <w:jc w:val="center"/>
    </w:pPr>
  </w:style>
  <w:style w:type="paragraph" w:customStyle="1" w:styleId="Heading50">
    <w:name w:val="Heading_5"/>
    <w:basedOn w:val="Heading4"/>
    <w:next w:val="Indented"/>
    <w:rsid w:val="00051391"/>
    <w:pPr>
      <w:ind w:left="360"/>
      <w:outlineLvl w:val="9"/>
    </w:pPr>
  </w:style>
  <w:style w:type="paragraph" w:customStyle="1" w:styleId="Heading60">
    <w:name w:val="Heading_6"/>
    <w:basedOn w:val="Heading50"/>
    <w:next w:val="Indented2"/>
    <w:rsid w:val="00051391"/>
    <w:pPr>
      <w:ind w:left="648"/>
    </w:pPr>
  </w:style>
  <w:style w:type="character" w:customStyle="1" w:styleId="Green">
    <w:name w:val="Green"/>
    <w:rsid w:val="00C023CD"/>
    <w:rPr>
      <w:color w:val="008000"/>
    </w:rPr>
  </w:style>
  <w:style w:type="character" w:customStyle="1" w:styleId="Symbol">
    <w:name w:val="Symbol"/>
    <w:locked/>
    <w:rsid w:val="00C023CD"/>
    <w:rPr>
      <w:rFonts w:ascii="Symbol" w:hAnsi="Symbol"/>
      <w:color w:val="000000"/>
      <w:sz w:val="18"/>
    </w:rPr>
  </w:style>
  <w:style w:type="paragraph" w:customStyle="1" w:styleId="TableCapRestart">
    <w:name w:val="TableCapRestart"/>
    <w:rsid w:val="00C023CD"/>
    <w:pPr>
      <w:keepNext/>
      <w:numPr>
        <w:numId w:val="39"/>
      </w:numPr>
      <w:spacing w:line="60" w:lineRule="exact"/>
    </w:pPr>
    <w:rPr>
      <w:rFonts w:ascii="Arial" w:hAnsi="Arial" w:cs="AvantGarde"/>
      <w:noProof/>
      <w:color w:val="FF0000"/>
      <w:szCs w:val="18"/>
    </w:rPr>
  </w:style>
  <w:style w:type="character" w:customStyle="1" w:styleId="UPPERCASE">
    <w:name w:val="UPPERCASE"/>
    <w:locked/>
    <w:rsid w:val="00C023CD"/>
    <w:rPr>
      <w:caps/>
    </w:rPr>
  </w:style>
  <w:style w:type="paragraph" w:styleId="Title">
    <w:name w:val="Title"/>
    <w:qFormat/>
    <w:rsid w:val="00C023CD"/>
    <w:pPr>
      <w:spacing w:before="240" w:after="60"/>
      <w:jc w:val="center"/>
      <w:outlineLvl w:val="0"/>
    </w:pPr>
    <w:rPr>
      <w:rFonts w:ascii="Arial" w:hAnsi="Arial" w:cs="Arial"/>
      <w:b/>
      <w:bCs/>
      <w:kern w:val="28"/>
      <w:sz w:val="32"/>
      <w:szCs w:val="32"/>
    </w:rPr>
  </w:style>
  <w:style w:type="character" w:customStyle="1" w:styleId="Red">
    <w:name w:val="Red"/>
    <w:rsid w:val="00C023CD"/>
    <w:rPr>
      <w:color w:val="FF0000"/>
    </w:rPr>
  </w:style>
  <w:style w:type="paragraph" w:styleId="NormalWeb">
    <w:name w:val="Normal (Web)"/>
    <w:basedOn w:val="Normal"/>
    <w:semiHidden/>
    <w:locked/>
    <w:rsid w:val="00C023CD"/>
    <w:rPr>
      <w:rFonts w:ascii="Times New Roman" w:hAnsi="Times New Roman"/>
      <w:sz w:val="24"/>
    </w:rPr>
  </w:style>
  <w:style w:type="paragraph" w:styleId="NormalIndent">
    <w:name w:val="Normal Indent"/>
    <w:basedOn w:val="Normal"/>
    <w:semiHidden/>
    <w:locked/>
    <w:rsid w:val="00C023CD"/>
    <w:pPr>
      <w:ind w:left="720"/>
    </w:pPr>
  </w:style>
  <w:style w:type="paragraph" w:customStyle="1" w:styleId="WarnText">
    <w:name w:val="WarnText"/>
    <w:semiHidden/>
    <w:rsid w:val="00C023CD"/>
    <w:pPr>
      <w:numPr>
        <w:numId w:val="42"/>
      </w:numPr>
    </w:pPr>
    <w:rPr>
      <w:rFonts w:ascii="Arial" w:hAnsi="Arial"/>
      <w:szCs w:val="24"/>
    </w:rPr>
  </w:style>
  <w:style w:type="paragraph" w:customStyle="1" w:styleId="TopSeList">
    <w:name w:val="TopSeList"/>
    <w:rsid w:val="00C023CD"/>
    <w:pPr>
      <w:autoSpaceDE w:val="0"/>
      <w:autoSpaceDN w:val="0"/>
      <w:adjustRightInd w:val="0"/>
      <w:spacing w:line="240" w:lineRule="atLeast"/>
    </w:pPr>
    <w:rPr>
      <w:rFonts w:ascii="Arial" w:hAnsi="Arial" w:cs="Arial"/>
      <w:color w:val="0000FF"/>
    </w:rPr>
  </w:style>
  <w:style w:type="character" w:customStyle="1" w:styleId="BlueBold">
    <w:name w:val="BlueBold"/>
    <w:locked/>
    <w:rsid w:val="00C023CD"/>
    <w:rPr>
      <w:b/>
      <w:color w:val="0000FF"/>
    </w:rPr>
  </w:style>
  <w:style w:type="character" w:customStyle="1" w:styleId="RedBold">
    <w:name w:val="RedBold"/>
    <w:rsid w:val="00C023CD"/>
    <w:rPr>
      <w:b/>
      <w:color w:val="FF0000"/>
    </w:rPr>
  </w:style>
  <w:style w:type="character" w:customStyle="1" w:styleId="GreenBold">
    <w:name w:val="GreenBold"/>
    <w:rsid w:val="00C023CD"/>
    <w:rPr>
      <w:b/>
      <w:color w:val="008000"/>
    </w:rPr>
  </w:style>
  <w:style w:type="character" w:customStyle="1" w:styleId="AmberBold">
    <w:name w:val="AmberBold"/>
    <w:rsid w:val="00C023CD"/>
    <w:rPr>
      <w:b/>
      <w:color w:val="FF9900"/>
    </w:rPr>
  </w:style>
  <w:style w:type="paragraph" w:customStyle="1" w:styleId="WarnBox">
    <w:name w:val="WarnBox"/>
    <w:basedOn w:val="WARNING"/>
    <w:next w:val="WarnText"/>
    <w:semiHidden/>
    <w:rsid w:val="00C023CD"/>
    <w:pPr>
      <w:numPr>
        <w:numId w:val="0"/>
      </w:numPr>
      <w:pBdr>
        <w:top w:val="none" w:sz="0" w:space="0" w:color="auto"/>
        <w:bottom w:val="none" w:sz="0" w:space="0" w:color="auto"/>
      </w:pBdr>
      <w:spacing w:after="120"/>
      <w:jc w:val="center"/>
    </w:pPr>
    <w:rPr>
      <w:rFonts w:cs="Times New Roman"/>
      <w:i w:val="0"/>
      <w:iCs w:val="0"/>
      <w:color w:val="FF0000"/>
      <w:spacing w:val="20"/>
      <w:sz w:val="24"/>
    </w:rPr>
  </w:style>
  <w:style w:type="paragraph" w:customStyle="1" w:styleId="GenDate">
    <w:name w:val="GenDate"/>
    <w:rsid w:val="00C023CD"/>
    <w:pPr>
      <w:jc w:val="right"/>
    </w:pPr>
    <w:rPr>
      <w:rFonts w:ascii="Arial" w:hAnsi="Arial" w:cs="Arial"/>
      <w:b/>
      <w:color w:val="0000FF"/>
      <w:sz w:val="24"/>
      <w:szCs w:val="24"/>
    </w:rPr>
  </w:style>
  <w:style w:type="character" w:customStyle="1" w:styleId="GendateSize">
    <w:name w:val="GendateSize"/>
    <w:rsid w:val="00C023CD"/>
    <w:rPr>
      <w:rFonts w:ascii="Arial" w:hAnsi="Arial"/>
      <w:color w:val="auto"/>
      <w:sz w:val="22"/>
    </w:rPr>
  </w:style>
  <w:style w:type="paragraph" w:customStyle="1" w:styleId="CellBodyNumRestart">
    <w:name w:val="CellBodyNumRestart"/>
    <w:basedOn w:val="CellBodyNum"/>
    <w:rsid w:val="00C023CD"/>
    <w:pPr>
      <w:numPr>
        <w:ilvl w:val="0"/>
      </w:numPr>
      <w:spacing w:before="0" w:after="0" w:line="60" w:lineRule="exact"/>
    </w:pPr>
    <w:rPr>
      <w:color w:val="FF0000"/>
    </w:rPr>
  </w:style>
  <w:style w:type="paragraph" w:customStyle="1" w:styleId="CellBodyNum">
    <w:name w:val="CellBodyNum"/>
    <w:basedOn w:val="CellBody"/>
    <w:rsid w:val="00C023CD"/>
    <w:pPr>
      <w:numPr>
        <w:ilvl w:val="1"/>
        <w:numId w:val="15"/>
      </w:numPr>
      <w:tabs>
        <w:tab w:val="clear" w:pos="432"/>
        <w:tab w:val="clear" w:pos="576"/>
      </w:tabs>
    </w:pPr>
  </w:style>
  <w:style w:type="character" w:styleId="FollowedHyperlink">
    <w:name w:val="FollowedHyperlink"/>
    <w:semiHidden/>
    <w:rsid w:val="00C023CD"/>
    <w:rPr>
      <w:color w:val="800080"/>
      <w:u w:val="single"/>
    </w:rPr>
  </w:style>
  <w:style w:type="character" w:customStyle="1" w:styleId="InlineSym">
    <w:name w:val="InlineSym"/>
    <w:rsid w:val="00C023CD"/>
    <w:rPr>
      <w:bCs/>
      <w:position w:val="-10"/>
    </w:rPr>
  </w:style>
  <w:style w:type="paragraph" w:customStyle="1" w:styleId="Body">
    <w:name w:val="Body"/>
    <w:locked/>
    <w:rsid w:val="00C023CD"/>
    <w:pPr>
      <w:autoSpaceDE w:val="0"/>
      <w:autoSpaceDN w:val="0"/>
      <w:adjustRightInd w:val="0"/>
      <w:spacing w:after="120" w:line="240" w:lineRule="atLeast"/>
    </w:pPr>
    <w:rPr>
      <w:rFonts w:ascii="Arial" w:hAnsi="Arial" w:cs="Palatino"/>
      <w:color w:val="000000"/>
    </w:rPr>
  </w:style>
  <w:style w:type="paragraph" w:customStyle="1" w:styleId="SmBulleted2Singl">
    <w:name w:val="SmBulleted2 Singl"/>
    <w:basedOn w:val="SmBulleted2"/>
    <w:rsid w:val="00C023CD"/>
    <w:pPr>
      <w:numPr>
        <w:ilvl w:val="3"/>
      </w:numPr>
      <w:spacing w:after="0" w:line="240" w:lineRule="auto"/>
    </w:pPr>
  </w:style>
  <w:style w:type="paragraph" w:customStyle="1" w:styleId="IndentedSingle4">
    <w:name w:val="IndentedSingle4"/>
    <w:basedOn w:val="Indented4"/>
    <w:rsid w:val="00C023CD"/>
    <w:pPr>
      <w:spacing w:after="0"/>
    </w:pPr>
  </w:style>
  <w:style w:type="paragraph" w:customStyle="1" w:styleId="SmBulleted3Singl">
    <w:name w:val="SmBulleted3 Singl"/>
    <w:basedOn w:val="SmBulleted3"/>
    <w:rsid w:val="00C023CD"/>
    <w:pPr>
      <w:numPr>
        <w:ilvl w:val="5"/>
      </w:numPr>
      <w:spacing w:after="0"/>
    </w:pPr>
  </w:style>
  <w:style w:type="paragraph" w:customStyle="1" w:styleId="StepNOTE4">
    <w:name w:val="StepNOTE4"/>
    <w:basedOn w:val="StepNOTE3"/>
    <w:rsid w:val="003E0990"/>
    <w:pPr>
      <w:numPr>
        <w:ilvl w:val="4"/>
        <w:numId w:val="1"/>
      </w:numPr>
    </w:pPr>
  </w:style>
  <w:style w:type="character" w:customStyle="1" w:styleId="Hidden">
    <w:name w:val="Hidden"/>
    <w:rsid w:val="00C023CD"/>
    <w:rPr>
      <w:dstrike w:val="0"/>
      <w:vanish/>
      <w:color w:val="000000"/>
      <w:vertAlign w:val="baseline"/>
    </w:rPr>
  </w:style>
  <w:style w:type="paragraph" w:customStyle="1" w:styleId="UpDate">
    <w:name w:val="UpDate"/>
    <w:rsid w:val="00C023CD"/>
    <w:pPr>
      <w:jc w:val="right"/>
    </w:pPr>
    <w:rPr>
      <w:rFonts w:ascii="Arial" w:hAnsi="Arial" w:cs="Arial"/>
      <w:b/>
      <w:iCs/>
      <w:color w:val="0000FF"/>
      <w:sz w:val="24"/>
      <w:szCs w:val="24"/>
    </w:rPr>
  </w:style>
  <w:style w:type="paragraph" w:customStyle="1" w:styleId="LinkTaskHd">
    <w:name w:val="LinkTaskHd"/>
    <w:next w:val="Numbered"/>
    <w:rsid w:val="00C023CD"/>
    <w:pPr>
      <w:numPr>
        <w:ilvl w:val="2"/>
        <w:numId w:val="18"/>
      </w:numPr>
      <w:spacing w:before="160" w:after="120" w:line="240" w:lineRule="atLeast"/>
      <w:outlineLvl w:val="2"/>
    </w:pPr>
    <w:rPr>
      <w:rFonts w:ascii="Arial" w:hAnsi="Arial"/>
      <w:b/>
      <w:color w:val="0000FF"/>
      <w:sz w:val="22"/>
      <w:szCs w:val="24"/>
    </w:rPr>
  </w:style>
  <w:style w:type="paragraph" w:customStyle="1" w:styleId="LinkTaskHdRestart">
    <w:name w:val="LinkTaskHdRestart"/>
    <w:rsid w:val="00C023CD"/>
    <w:pPr>
      <w:numPr>
        <w:ilvl w:val="1"/>
        <w:numId w:val="18"/>
      </w:numPr>
      <w:spacing w:line="60" w:lineRule="exact"/>
    </w:pPr>
    <w:rPr>
      <w:rFonts w:ascii="Arial" w:hAnsi="Arial"/>
      <w:color w:val="FF0000"/>
      <w:szCs w:val="24"/>
    </w:rPr>
  </w:style>
  <w:style w:type="paragraph" w:customStyle="1" w:styleId="InsertTextBookmark">
    <w:name w:val="InsertTextBookmark"/>
    <w:basedOn w:val="Extraspacesm"/>
    <w:rsid w:val="00C023CD"/>
    <w:pPr>
      <w:spacing w:line="40" w:lineRule="exact"/>
    </w:pPr>
    <w:rPr>
      <w:color w:val="FF0000"/>
      <w:sz w:val="18"/>
    </w:rPr>
  </w:style>
  <w:style w:type="paragraph" w:styleId="BalloonText">
    <w:name w:val="Balloon Text"/>
    <w:basedOn w:val="Normal"/>
    <w:link w:val="BalloonTextChar"/>
    <w:locked/>
    <w:rsid w:val="000618F4"/>
    <w:rPr>
      <w:rFonts w:ascii="Tahoma" w:hAnsi="Tahoma" w:cs="Tahoma"/>
      <w:sz w:val="16"/>
      <w:szCs w:val="16"/>
    </w:rPr>
  </w:style>
  <w:style w:type="character" w:customStyle="1" w:styleId="BalloonTextChar">
    <w:name w:val="Balloon Text Char"/>
    <w:link w:val="BalloonText"/>
    <w:rsid w:val="000618F4"/>
    <w:rPr>
      <w:rFonts w:ascii="Tahoma" w:hAnsi="Tahoma" w:cs="Tahoma"/>
      <w:sz w:val="16"/>
      <w:szCs w:val="16"/>
    </w:rPr>
  </w:style>
  <w:style w:type="character" w:styleId="CommentReference">
    <w:name w:val="annotation reference"/>
    <w:basedOn w:val="DefaultParagraphFont"/>
    <w:locked/>
    <w:rsid w:val="009B2F12"/>
    <w:rPr>
      <w:sz w:val="18"/>
      <w:szCs w:val="18"/>
    </w:rPr>
  </w:style>
  <w:style w:type="paragraph" w:styleId="CommentText">
    <w:name w:val="annotation text"/>
    <w:basedOn w:val="Normal"/>
    <w:link w:val="CommentTextChar"/>
    <w:locked/>
    <w:rsid w:val="009B2F12"/>
    <w:rPr>
      <w:sz w:val="24"/>
    </w:rPr>
  </w:style>
  <w:style w:type="character" w:customStyle="1" w:styleId="CommentTextChar">
    <w:name w:val="Comment Text Char"/>
    <w:basedOn w:val="DefaultParagraphFont"/>
    <w:link w:val="CommentText"/>
    <w:rsid w:val="009B2F12"/>
    <w:rPr>
      <w:rFonts w:ascii="Arial" w:hAnsi="Arial"/>
      <w:sz w:val="24"/>
      <w:szCs w:val="24"/>
    </w:rPr>
  </w:style>
  <w:style w:type="paragraph" w:styleId="CommentSubject">
    <w:name w:val="annotation subject"/>
    <w:basedOn w:val="CommentText"/>
    <w:next w:val="CommentText"/>
    <w:link w:val="CommentSubjectChar"/>
    <w:locked/>
    <w:rsid w:val="009B2F12"/>
    <w:rPr>
      <w:b/>
      <w:bCs/>
      <w:sz w:val="20"/>
      <w:szCs w:val="20"/>
    </w:rPr>
  </w:style>
  <w:style w:type="character" w:customStyle="1" w:styleId="CommentSubjectChar">
    <w:name w:val="Comment Subject Char"/>
    <w:basedOn w:val="CommentTextChar"/>
    <w:link w:val="CommentSubject"/>
    <w:rsid w:val="009B2F12"/>
    <w:rPr>
      <w:rFonts w:ascii="Arial" w:hAnsi="Arial"/>
      <w:b/>
      <w:bCs/>
      <w:sz w:val="24"/>
      <w:szCs w:val="24"/>
    </w:rPr>
  </w:style>
  <w:style w:type="character" w:customStyle="1" w:styleId="Heading1Char">
    <w:name w:val="Heading 1 Char"/>
    <w:basedOn w:val="DefaultParagraphFont"/>
    <w:link w:val="Heading1"/>
    <w:rsid w:val="00C648AD"/>
    <w:rPr>
      <w:rFonts w:ascii="Arial" w:hAnsi="Arial" w:cs="Arial"/>
      <w:b/>
      <w:bCs/>
      <w:color w:val="0000FF"/>
      <w:sz w:val="32"/>
      <w:szCs w:val="24"/>
    </w:rPr>
  </w:style>
  <w:style w:type="character" w:customStyle="1" w:styleId="Heading2Char">
    <w:name w:val="Heading 2 Char"/>
    <w:basedOn w:val="DefaultParagraphFont"/>
    <w:link w:val="Heading2"/>
    <w:rsid w:val="00C648AD"/>
    <w:rPr>
      <w:rFonts w:ascii="Arial Narrow" w:hAnsi="Arial Narrow" w:cs="Arial"/>
      <w:b/>
      <w:color w:val="0000F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1541">
      <w:bodyDiv w:val="1"/>
      <w:marLeft w:val="0"/>
      <w:marRight w:val="0"/>
      <w:marTop w:val="0"/>
      <w:marBottom w:val="0"/>
      <w:divBdr>
        <w:top w:val="none" w:sz="0" w:space="0" w:color="auto"/>
        <w:left w:val="none" w:sz="0" w:space="0" w:color="auto"/>
        <w:bottom w:val="none" w:sz="0" w:space="0" w:color="auto"/>
        <w:right w:val="none" w:sz="0" w:space="0" w:color="auto"/>
      </w:divBdr>
    </w:div>
    <w:div w:id="226648294">
      <w:bodyDiv w:val="1"/>
      <w:marLeft w:val="0"/>
      <w:marRight w:val="0"/>
      <w:marTop w:val="0"/>
      <w:marBottom w:val="0"/>
      <w:divBdr>
        <w:top w:val="none" w:sz="0" w:space="0" w:color="auto"/>
        <w:left w:val="none" w:sz="0" w:space="0" w:color="auto"/>
        <w:bottom w:val="none" w:sz="0" w:space="0" w:color="auto"/>
        <w:right w:val="none" w:sz="0" w:space="0" w:color="auto"/>
      </w:divBdr>
    </w:div>
    <w:div w:id="263340740">
      <w:bodyDiv w:val="1"/>
      <w:marLeft w:val="0"/>
      <w:marRight w:val="0"/>
      <w:marTop w:val="0"/>
      <w:marBottom w:val="0"/>
      <w:divBdr>
        <w:top w:val="none" w:sz="0" w:space="0" w:color="auto"/>
        <w:left w:val="none" w:sz="0" w:space="0" w:color="auto"/>
        <w:bottom w:val="none" w:sz="0" w:space="0" w:color="auto"/>
        <w:right w:val="none" w:sz="0" w:space="0" w:color="auto"/>
      </w:divBdr>
    </w:div>
    <w:div w:id="443618733">
      <w:bodyDiv w:val="1"/>
      <w:marLeft w:val="0"/>
      <w:marRight w:val="0"/>
      <w:marTop w:val="0"/>
      <w:marBottom w:val="0"/>
      <w:divBdr>
        <w:top w:val="none" w:sz="0" w:space="0" w:color="auto"/>
        <w:left w:val="none" w:sz="0" w:space="0" w:color="auto"/>
        <w:bottom w:val="none" w:sz="0" w:space="0" w:color="auto"/>
        <w:right w:val="none" w:sz="0" w:space="0" w:color="auto"/>
      </w:divBdr>
    </w:div>
    <w:div w:id="641547046">
      <w:bodyDiv w:val="1"/>
      <w:marLeft w:val="0"/>
      <w:marRight w:val="0"/>
      <w:marTop w:val="0"/>
      <w:marBottom w:val="0"/>
      <w:divBdr>
        <w:top w:val="none" w:sz="0" w:space="0" w:color="auto"/>
        <w:left w:val="none" w:sz="0" w:space="0" w:color="auto"/>
        <w:bottom w:val="none" w:sz="0" w:space="0" w:color="auto"/>
        <w:right w:val="none" w:sz="0" w:space="0" w:color="auto"/>
      </w:divBdr>
    </w:div>
    <w:div w:id="975329938">
      <w:bodyDiv w:val="1"/>
      <w:marLeft w:val="0"/>
      <w:marRight w:val="0"/>
      <w:marTop w:val="0"/>
      <w:marBottom w:val="0"/>
      <w:divBdr>
        <w:top w:val="none" w:sz="0" w:space="0" w:color="auto"/>
        <w:left w:val="none" w:sz="0" w:space="0" w:color="auto"/>
        <w:bottom w:val="none" w:sz="0" w:space="0" w:color="auto"/>
        <w:right w:val="none" w:sz="0" w:space="0" w:color="auto"/>
      </w:divBdr>
    </w:div>
    <w:div w:id="979505617">
      <w:bodyDiv w:val="1"/>
      <w:marLeft w:val="0"/>
      <w:marRight w:val="0"/>
      <w:marTop w:val="0"/>
      <w:marBottom w:val="0"/>
      <w:divBdr>
        <w:top w:val="none" w:sz="0" w:space="0" w:color="auto"/>
        <w:left w:val="none" w:sz="0" w:space="0" w:color="auto"/>
        <w:bottom w:val="none" w:sz="0" w:space="0" w:color="auto"/>
        <w:right w:val="none" w:sz="0" w:space="0" w:color="auto"/>
      </w:divBdr>
    </w:div>
    <w:div w:id="1126581817">
      <w:bodyDiv w:val="1"/>
      <w:marLeft w:val="0"/>
      <w:marRight w:val="0"/>
      <w:marTop w:val="0"/>
      <w:marBottom w:val="0"/>
      <w:divBdr>
        <w:top w:val="none" w:sz="0" w:space="0" w:color="auto"/>
        <w:left w:val="none" w:sz="0" w:space="0" w:color="auto"/>
        <w:bottom w:val="none" w:sz="0" w:space="0" w:color="auto"/>
        <w:right w:val="none" w:sz="0" w:space="0" w:color="auto"/>
      </w:divBdr>
    </w:div>
    <w:div w:id="1596936286">
      <w:bodyDiv w:val="1"/>
      <w:marLeft w:val="0"/>
      <w:marRight w:val="0"/>
      <w:marTop w:val="0"/>
      <w:marBottom w:val="0"/>
      <w:divBdr>
        <w:top w:val="none" w:sz="0" w:space="0" w:color="auto"/>
        <w:left w:val="none" w:sz="0" w:space="0" w:color="auto"/>
        <w:bottom w:val="none" w:sz="0" w:space="0" w:color="auto"/>
        <w:right w:val="none" w:sz="0" w:space="0" w:color="auto"/>
      </w:divBdr>
    </w:div>
    <w:div w:id="1656572119">
      <w:bodyDiv w:val="1"/>
      <w:marLeft w:val="0"/>
      <w:marRight w:val="0"/>
      <w:marTop w:val="0"/>
      <w:marBottom w:val="0"/>
      <w:divBdr>
        <w:top w:val="none" w:sz="0" w:space="0" w:color="auto"/>
        <w:left w:val="none" w:sz="0" w:space="0" w:color="auto"/>
        <w:bottom w:val="none" w:sz="0" w:space="0" w:color="auto"/>
        <w:right w:val="none" w:sz="0" w:space="0" w:color="auto"/>
      </w:divBdr>
    </w:div>
    <w:div w:id="18374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EMC.com" TargetMode="External"/><Relationship Id="rId10" Type="http://schemas.openxmlformats.org/officeDocument/2006/relationships/hyperlink" Target="http://www.emc.com/legal/emc-corporation-trademark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EMC%20SolVe%20Desktop\assets\HeaderUni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829A-B0C9-2846-A328-49EC3E95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Files\EMC SolVe Desktop\assets\HeaderUniv.dotx</Template>
  <TotalTime>0</TotalTime>
  <Pages>4</Pages>
  <Words>380</Words>
  <Characters>2167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2017-08-03T06:41:00Z</dcterms:created>
  <dcterms:modified xsi:type="dcterms:W3CDTF">2017-08-03T06:42:00Z</dcterms:modified>
</cp:coreProperties>
</file>